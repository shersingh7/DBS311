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EB13" w14:textId="62CEFA78" w:rsidR="00B968C9" w:rsidRDefault="00E7482D" w:rsidP="004466A1">
      <w:pPr>
        <w:rPr>
          <w:sz w:val="72"/>
          <w:szCs w:val="72"/>
          <w:lang w:val="en-CA"/>
        </w:rPr>
      </w:pPr>
      <w:r w:rsidRPr="00E7482D">
        <w:rPr>
          <w:sz w:val="72"/>
          <w:szCs w:val="72"/>
          <w:lang w:val="en-CA"/>
        </w:rPr>
        <w:t>WEEK 7</w:t>
      </w:r>
    </w:p>
    <w:p w14:paraId="396BCBD9" w14:textId="1DDDB4D4" w:rsidR="00E7482D" w:rsidRPr="00324E6C" w:rsidRDefault="00202F0D" w:rsidP="004466A1">
      <w:pPr>
        <w:rPr>
          <w:lang w:val="en-CA"/>
        </w:rPr>
      </w:pPr>
      <w:r w:rsidRPr="00324E6C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EDCDD" wp14:editId="02E3F144">
                <wp:simplePos x="0" y="0"/>
                <wp:positionH relativeFrom="column">
                  <wp:posOffset>3391231</wp:posOffset>
                </wp:positionH>
                <wp:positionV relativeFrom="paragraph">
                  <wp:posOffset>82495</wp:posOffset>
                </wp:positionV>
                <wp:extent cx="2798859" cy="826935"/>
                <wp:effectExtent l="0" t="0" r="2095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859" cy="82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18B13" w14:textId="2021FB35" w:rsidR="003B3E53" w:rsidRPr="00202F0D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Your document in a PowerPoint format is almost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EDC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05pt;margin-top:6.5pt;width:220.4pt;height:6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/vTAIAAKE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" fillcolor="white [3201]" strokeweight=".5pt">
                <v:textbox>
                  <w:txbxContent>
                    <w:p w14:paraId="79F18B13" w14:textId="2021FB35" w:rsidR="003B3E53" w:rsidRPr="00202F0D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Your document in a PowerPoint format is almost the same</w:t>
                      </w:r>
                    </w:p>
                  </w:txbxContent>
                </v:textbox>
              </v:shape>
            </w:pict>
          </mc:Fallback>
        </mc:AlternateContent>
      </w:r>
    </w:p>
    <w:p w14:paraId="4869257A" w14:textId="63F0FC48" w:rsidR="00E7482D" w:rsidRDefault="005C3F4E" w:rsidP="004466A1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First class a</w:t>
      </w:r>
      <w:r w:rsidR="00E7482D" w:rsidRPr="00E7482D">
        <w:rPr>
          <w:sz w:val="40"/>
          <w:szCs w:val="40"/>
          <w:lang w:val="en-CA"/>
        </w:rPr>
        <w:t>fter the break</w:t>
      </w:r>
    </w:p>
    <w:p w14:paraId="5675FCE3" w14:textId="77777777" w:rsidR="00E7482D" w:rsidRPr="00E7482D" w:rsidRDefault="00E7482D" w:rsidP="004466A1">
      <w:pPr>
        <w:rPr>
          <w:sz w:val="40"/>
          <w:szCs w:val="40"/>
          <w:lang w:val="en-CA"/>
        </w:rPr>
      </w:pPr>
    </w:p>
    <w:p w14:paraId="7A299C41" w14:textId="07737B64" w:rsidR="00E7482D" w:rsidRDefault="00E7482D" w:rsidP="004466A1">
      <w:pPr>
        <w:rPr>
          <w:sz w:val="40"/>
          <w:szCs w:val="40"/>
          <w:lang w:val="en-CA"/>
        </w:rPr>
      </w:pPr>
      <w:r w:rsidRPr="00E7482D">
        <w:rPr>
          <w:sz w:val="40"/>
          <w:szCs w:val="40"/>
          <w:lang w:val="en-CA"/>
        </w:rPr>
        <w:t>PL/SQL</w:t>
      </w:r>
    </w:p>
    <w:p w14:paraId="1646465C" w14:textId="77777777" w:rsidR="00954CC3" w:rsidRDefault="00954CC3" w:rsidP="00784984">
      <w:pPr>
        <w:keepLines/>
        <w:contextualSpacing/>
        <w:rPr>
          <w:sz w:val="40"/>
          <w:szCs w:val="40"/>
          <w:lang w:val="en-CA"/>
        </w:rPr>
      </w:pPr>
    </w:p>
    <w:p w14:paraId="292E889C" w14:textId="77777777" w:rsidR="00954CC3" w:rsidRDefault="00954CC3" w:rsidP="00784984">
      <w:pPr>
        <w:keepLines/>
        <w:contextualSpacing/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Source:</w:t>
      </w:r>
    </w:p>
    <w:p w14:paraId="0EEFA330" w14:textId="77777777" w:rsidR="00954CC3" w:rsidRPr="00954CC3" w:rsidRDefault="00954CC3" w:rsidP="00954CC3">
      <w:pPr>
        <w:keepLines/>
        <w:contextualSpacing/>
        <w:rPr>
          <w:sz w:val="40"/>
          <w:szCs w:val="40"/>
          <w:lang w:val="en-CA"/>
        </w:rPr>
      </w:pPr>
      <w:r w:rsidRPr="00954CC3">
        <w:rPr>
          <w:sz w:val="40"/>
          <w:szCs w:val="40"/>
        </w:rPr>
        <w:t>Lecture 07</w:t>
      </w:r>
    </w:p>
    <w:p w14:paraId="1A5411F3" w14:textId="77777777" w:rsidR="00954CC3" w:rsidRPr="00954CC3" w:rsidRDefault="003B3E53" w:rsidP="00954CC3">
      <w:pPr>
        <w:keepLines/>
        <w:contextualSpacing/>
        <w:rPr>
          <w:sz w:val="40"/>
          <w:szCs w:val="40"/>
          <w:lang w:val="en-CA"/>
        </w:rPr>
      </w:pPr>
      <w:hyperlink r:id="rId7" w:history="1">
        <w:r w:rsidR="00954CC3" w:rsidRPr="00954CC3">
          <w:rPr>
            <w:rStyle w:val="Hyperlink"/>
            <w:sz w:val="40"/>
            <w:szCs w:val="40"/>
          </w:rPr>
          <w:t>https://docs.oracle.com/cd/B28359_01/appdev.111/b28843/tdddg_procedures.htm</w:t>
        </w:r>
      </w:hyperlink>
    </w:p>
    <w:p w14:paraId="264162E2" w14:textId="77777777" w:rsidR="00954CC3" w:rsidRPr="00954CC3" w:rsidRDefault="003B3E53" w:rsidP="00954CC3">
      <w:pPr>
        <w:keepLines/>
        <w:contextualSpacing/>
        <w:rPr>
          <w:sz w:val="40"/>
          <w:szCs w:val="40"/>
          <w:lang w:val="en-CA"/>
        </w:rPr>
      </w:pPr>
      <w:hyperlink r:id="rId8" w:history="1">
        <w:r w:rsidR="00954CC3" w:rsidRPr="00954CC3">
          <w:rPr>
            <w:rStyle w:val="Hyperlink"/>
            <w:sz w:val="40"/>
            <w:szCs w:val="40"/>
          </w:rPr>
          <w:t>https://docs.oracle.com/database/121/LNPLS/controlstatements.htm#LNPLS411</w:t>
        </w:r>
      </w:hyperlink>
    </w:p>
    <w:p w14:paraId="3E03FCC5" w14:textId="77777777" w:rsidR="00954CC3" w:rsidRDefault="00954CC3">
      <w:pPr>
        <w:rPr>
          <w:sz w:val="40"/>
          <w:szCs w:val="40"/>
          <w:lang w:val="en-CA"/>
        </w:rPr>
      </w:pPr>
    </w:p>
    <w:p w14:paraId="34A8EB5C" w14:textId="0518D7E4" w:rsidR="00493559" w:rsidRDefault="00954CC3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Go to Les07-PL/SQL-extra notes</w:t>
      </w:r>
      <w:r w:rsidR="003B3E53">
        <w:rPr>
          <w:sz w:val="40"/>
          <w:szCs w:val="40"/>
          <w:lang w:val="en-CA"/>
        </w:rPr>
        <w:t xml:space="preserve"> has how to do it with screen shots for the SQL Developer GUI </w:t>
      </w:r>
      <w:proofErr w:type="spellStart"/>
      <w:r w:rsidR="003B3E53">
        <w:rPr>
          <w:sz w:val="40"/>
          <w:szCs w:val="40"/>
          <w:lang w:val="en-CA"/>
        </w:rPr>
        <w:t>iterface</w:t>
      </w:r>
      <w:proofErr w:type="spellEnd"/>
    </w:p>
    <w:p w14:paraId="482D1782" w14:textId="51E9843E" w:rsidR="00493559" w:rsidRPr="00324E6C" w:rsidRDefault="00324E6C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(</w:t>
      </w:r>
      <w:r>
        <w:rPr>
          <w:sz w:val="32"/>
          <w:szCs w:val="32"/>
          <w:lang w:val="en-CA"/>
        </w:rPr>
        <w:t xml:space="preserve">Slide </w:t>
      </w:r>
      <w:r w:rsidRPr="00324E6C">
        <w:rPr>
          <w:sz w:val="32"/>
          <w:szCs w:val="32"/>
          <w:lang w:val="en-CA"/>
        </w:rPr>
        <w:t>2)</w:t>
      </w:r>
    </w:p>
    <w:p w14:paraId="4ED3736A" w14:textId="247BD663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Stored Procedures</w:t>
      </w:r>
    </w:p>
    <w:p w14:paraId="3DDC6736" w14:textId="1859BF98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Functions</w:t>
      </w:r>
    </w:p>
    <w:p w14:paraId="177EAE05" w14:textId="1C110DCE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PL/SQL</w:t>
      </w:r>
    </w:p>
    <w:p w14:paraId="656A2351" w14:textId="77777777" w:rsidR="00E7482D" w:rsidRPr="00B509C2" w:rsidRDefault="00E7482D">
      <w:pPr>
        <w:rPr>
          <w:lang w:val="en-CA"/>
        </w:rPr>
      </w:pPr>
    </w:p>
    <w:p w14:paraId="5E8E0A9D" w14:textId="0A3A128A" w:rsidR="00B509C2" w:rsidRDefault="00B509C2">
      <w:pPr>
        <w:rPr>
          <w:lang w:val="en-CA"/>
        </w:rPr>
      </w:pPr>
    </w:p>
    <w:p w14:paraId="2A62BC32" w14:textId="77777777" w:rsidR="00324E6C" w:rsidRDefault="00324E6C">
      <w:pPr>
        <w:rPr>
          <w:sz w:val="96"/>
          <w:szCs w:val="96"/>
          <w:lang w:val="en-CA"/>
        </w:rPr>
      </w:pPr>
      <w:r>
        <w:rPr>
          <w:sz w:val="96"/>
          <w:szCs w:val="96"/>
          <w:lang w:val="en-CA"/>
        </w:rPr>
        <w:br w:type="page"/>
      </w:r>
    </w:p>
    <w:p w14:paraId="444F6A92" w14:textId="6805322C" w:rsidR="00E7482D" w:rsidRPr="001D7D2C" w:rsidRDefault="00E7482D">
      <w:pPr>
        <w:rPr>
          <w:sz w:val="16"/>
          <w:szCs w:val="16"/>
          <w:lang w:val="en-CA"/>
        </w:rPr>
      </w:pPr>
      <w:r w:rsidRPr="00E7482D">
        <w:rPr>
          <w:sz w:val="96"/>
          <w:szCs w:val="96"/>
          <w:lang w:val="en-CA"/>
        </w:rPr>
        <w:lastRenderedPageBreak/>
        <w:t>Agenda</w:t>
      </w:r>
      <w:r w:rsidR="001D7D2C">
        <w:rPr>
          <w:sz w:val="16"/>
          <w:szCs w:val="16"/>
          <w:lang w:val="en-CA"/>
        </w:rPr>
        <w:t>(2)</w:t>
      </w:r>
      <w:r w:rsidR="002047C5">
        <w:rPr>
          <w:sz w:val="16"/>
          <w:szCs w:val="16"/>
          <w:lang w:val="en-CA"/>
        </w:rPr>
        <w:t xml:space="preserve">   - </w:t>
      </w:r>
      <w:r w:rsidR="002047C5" w:rsidRPr="002047C5">
        <w:rPr>
          <w:sz w:val="40"/>
          <w:szCs w:val="40"/>
          <w:highlight w:val="yellow"/>
          <w:lang w:val="en-CA"/>
        </w:rPr>
        <w:t>what we cover today</w:t>
      </w:r>
      <w:r w:rsidR="002047C5">
        <w:rPr>
          <w:sz w:val="40"/>
          <w:szCs w:val="40"/>
          <w:lang w:val="en-CA"/>
        </w:rPr>
        <w:t xml:space="preserve"> will be</w:t>
      </w:r>
    </w:p>
    <w:p w14:paraId="1C9415FF" w14:textId="77777777" w:rsidR="00E7482D" w:rsidRPr="00E7482D" w:rsidRDefault="00E7482D">
      <w:pPr>
        <w:rPr>
          <w:sz w:val="40"/>
          <w:szCs w:val="40"/>
          <w:lang w:val="en-CA"/>
        </w:rPr>
      </w:pPr>
    </w:p>
    <w:p w14:paraId="49A74822" w14:textId="5132E7BB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PL/SQL Overview</w:t>
      </w:r>
    </w:p>
    <w:p w14:paraId="28F0CB00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31870A3B" w14:textId="38A87F37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Creating Standalone Procedures and Functions</w:t>
      </w:r>
    </w:p>
    <w:p w14:paraId="33252E02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24A05705" w14:textId="3462D214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Variable and Constraints</w:t>
      </w:r>
    </w:p>
    <w:p w14:paraId="4E220A74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36372FA3" w14:textId="77777777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General Comparison Functions</w:t>
      </w:r>
    </w:p>
    <w:p w14:paraId="43FA531F" w14:textId="7A9BAB9F" w:rsidR="00E7482D" w:rsidRDefault="00E7482D">
      <w:pPr>
        <w:rPr>
          <w:lang w:val="en-CA"/>
        </w:rPr>
      </w:pPr>
      <w:r>
        <w:rPr>
          <w:lang w:val="en-CA"/>
        </w:rPr>
        <w:br w:type="page"/>
      </w:r>
    </w:p>
    <w:p w14:paraId="4113F117" w14:textId="56EBDA11" w:rsidR="00E7482D" w:rsidRDefault="00E7482D" w:rsidP="001D7D2C">
      <w:pPr>
        <w:pStyle w:val="Heading1"/>
      </w:pPr>
      <w:r>
        <w:lastRenderedPageBreak/>
        <w:t>Overview notes</w:t>
      </w:r>
    </w:p>
    <w:p w14:paraId="31199AB7" w14:textId="35D49786" w:rsidR="001D7D2C" w:rsidRDefault="001D7D2C" w:rsidP="001D7D2C">
      <w:pPr>
        <w:rPr>
          <w:lang w:val="en-CA" w:eastAsia="en-CA"/>
        </w:rPr>
      </w:pPr>
      <w:r>
        <w:rPr>
          <w:lang w:val="en-CA" w:eastAsia="en-CA"/>
        </w:rPr>
        <w:t>(3)</w:t>
      </w:r>
    </w:p>
    <w:p w14:paraId="37C5B43D" w14:textId="77777777" w:rsidR="001D7D2C" w:rsidRPr="001D7D2C" w:rsidRDefault="001D7D2C" w:rsidP="001D7D2C">
      <w:pPr>
        <w:rPr>
          <w:lang w:val="en-CA" w:eastAsia="en-CA"/>
        </w:rPr>
      </w:pPr>
    </w:p>
    <w:p w14:paraId="05EC51B4" w14:textId="6A30230B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You already know how to interact with the database using SQL, it is not enough.</w:t>
      </w:r>
    </w:p>
    <w:p w14:paraId="35892D8E" w14:textId="77777777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Need more to build entire enterprise applications.  </w:t>
      </w:r>
    </w:p>
    <w:p w14:paraId="42D0D4C6" w14:textId="62FC9965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  <w:highlight w:val="yellow"/>
        </w:rPr>
        <w:t>Remember SQL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basically is </w:t>
      </w:r>
      <w:r w:rsidR="002047C5">
        <w:rPr>
          <w:rFonts w:ascii="Arial" w:hAnsi="Arial" w:cs="Arial"/>
          <w:color w:val="222222"/>
          <w:sz w:val="28"/>
          <w:szCs w:val="28"/>
        </w:rPr>
        <w:t>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o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get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information from tables,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change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it and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insert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it.</w:t>
      </w:r>
    </w:p>
    <w:p w14:paraId="003CD8C3" w14:textId="75BEA76A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PL/SQL is a third-generation language that has the procedures etc like other languages, but integrates well with SQL</w:t>
      </w:r>
    </w:p>
    <w:p w14:paraId="01B37B00" w14:textId="77777777" w:rsidR="00E7482D" w:rsidRPr="002047C5" w:rsidRDefault="00E7482D" w:rsidP="00E7482D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PL/SQL makes it possible to build complex and powerful applications. </w:t>
      </w:r>
    </w:p>
    <w:p w14:paraId="47E32745" w14:textId="5CF8B88A" w:rsidR="00E7482D" w:rsidRPr="002047C5" w:rsidRDefault="004B03D3" w:rsidP="004B03D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>Because PL/SQL is executed in the database, you can include SQL statements in your code without having to establish a separate connection.</w:t>
      </w:r>
    </w:p>
    <w:p w14:paraId="48C47163" w14:textId="4515D455" w:rsidR="00784984" w:rsidRPr="002047C5" w:rsidRDefault="00784984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</w:p>
    <w:p w14:paraId="08E4972E" w14:textId="6D5ABFD1" w:rsidR="00784984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noProof/>
          <w:color w:val="222222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DB4E7" wp14:editId="7BC2818B">
                <wp:simplePos x="0" y="0"/>
                <wp:positionH relativeFrom="column">
                  <wp:posOffset>2936713</wp:posOffset>
                </wp:positionH>
                <wp:positionV relativeFrom="paragraph">
                  <wp:posOffset>156889</wp:posOffset>
                </wp:positionV>
                <wp:extent cx="3189767" cy="520996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7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332D9" w14:textId="77777777" w:rsidR="003B3E53" w:rsidRPr="001D7D2C" w:rsidRDefault="003B3E53">
                            <w:pPr>
                              <w:rPr>
                                <w:highlight w:val="yellow"/>
                                <w:lang w:val="en-CA"/>
                              </w:rPr>
                            </w:pPr>
                            <w:r w:rsidRPr="001D7D2C">
                              <w:rPr>
                                <w:highlight w:val="yellow"/>
                                <w:lang w:val="en-CA"/>
                              </w:rPr>
                              <w:t xml:space="preserve">The three are known as </w:t>
                            </w:r>
                          </w:p>
                          <w:p w14:paraId="3092EF9C" w14:textId="3AEFF267" w:rsidR="003B3E53" w:rsidRPr="0027195E" w:rsidRDefault="003B3E53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1D7D2C">
                              <w:rPr>
                                <w:b/>
                                <w:bCs/>
                                <w:highlight w:val="yellow"/>
                                <w:lang w:val="en-CA"/>
                              </w:rPr>
                              <w:t>STORED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B4E7" id="Text Box 1" o:spid="_x0000_s1027" type="#_x0000_t202" style="position:absolute;margin-left:231.25pt;margin-top:12.35pt;width:251.1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" fillcolor="white [3201]" strokeweight=".5pt">
                <v:textbox>
                  <w:txbxContent>
                    <w:p w14:paraId="223332D9" w14:textId="77777777" w:rsidR="003B3E53" w:rsidRPr="001D7D2C" w:rsidRDefault="003B3E53">
                      <w:pPr>
                        <w:rPr>
                          <w:highlight w:val="yellow"/>
                          <w:lang w:val="en-CA"/>
                        </w:rPr>
                      </w:pPr>
                      <w:r w:rsidRPr="001D7D2C">
                        <w:rPr>
                          <w:highlight w:val="yellow"/>
                          <w:lang w:val="en-CA"/>
                        </w:rPr>
                        <w:t xml:space="preserve">The three are known as </w:t>
                      </w:r>
                    </w:p>
                    <w:p w14:paraId="3092EF9C" w14:textId="3AEFF267" w:rsidR="003B3E53" w:rsidRPr="0027195E" w:rsidRDefault="003B3E53">
                      <w:pPr>
                        <w:rPr>
                          <w:b/>
                          <w:bCs/>
                          <w:lang w:val="en-CA"/>
                        </w:rPr>
                      </w:pPr>
                      <w:r w:rsidRPr="001D7D2C">
                        <w:rPr>
                          <w:b/>
                          <w:bCs/>
                          <w:highlight w:val="yellow"/>
                          <w:lang w:val="en-CA"/>
                        </w:rPr>
                        <w:t>STORED PROCEDURES</w:t>
                      </w:r>
                    </w:p>
                  </w:txbxContent>
                </v:textbox>
              </v:shape>
            </w:pict>
          </mc:Fallback>
        </mc:AlternateContent>
      </w:r>
      <w:r w:rsidR="00E7482D" w:rsidRPr="002047C5">
        <w:rPr>
          <w:rFonts w:ascii="Arial" w:hAnsi="Arial" w:cs="Arial"/>
          <w:color w:val="222222"/>
          <w:sz w:val="28"/>
          <w:szCs w:val="28"/>
          <w:highlight w:val="yellow"/>
        </w:rPr>
        <w:t>The main types of program units</w:t>
      </w:r>
    </w:p>
    <w:p w14:paraId="2B5061DD" w14:textId="77777777" w:rsidR="0027195E" w:rsidRPr="002047C5" w:rsidRDefault="00784984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>standalone procedures</w:t>
      </w:r>
    </w:p>
    <w:p w14:paraId="35D33231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-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 xml:space="preserve"> functions, and</w:t>
      </w:r>
    </w:p>
    <w:p w14:paraId="5DBFA3CB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 xml:space="preserve"> packages. </w:t>
      </w:r>
    </w:p>
    <w:p w14:paraId="1B152A96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128757EB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C39802F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06660EC" w14:textId="3A1EDC8D" w:rsidR="00E7482D" w:rsidRPr="002047C5" w:rsidRDefault="00E7482D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Once stored in the database, </w:t>
      </w:r>
      <w:r w:rsidR="0027195E" w:rsidRPr="002047C5">
        <w:rPr>
          <w:rFonts w:ascii="Arial" w:hAnsi="Arial" w:cs="Arial"/>
          <w:color w:val="222222"/>
          <w:sz w:val="28"/>
          <w:szCs w:val="28"/>
        </w:rPr>
        <w:t xml:space="preserve">-- 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can be used as building blocks for several different applications.</w:t>
      </w:r>
    </w:p>
    <w:p w14:paraId="15CBD593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2331D2B9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03840D14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You can have standalone procedures, but it is recommended to place your code into a package. More about that later</w:t>
      </w:r>
    </w:p>
    <w:p w14:paraId="38C0DBFD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B85CC89" w14:textId="5F34E3ED" w:rsidR="0027195E" w:rsidRDefault="0027195E">
      <w:pPr>
        <w:rPr>
          <w:lang w:val="en-CA"/>
        </w:rPr>
      </w:pPr>
      <w:r>
        <w:rPr>
          <w:lang w:val="en-CA"/>
        </w:rPr>
        <w:br w:type="page"/>
      </w:r>
    </w:p>
    <w:p w14:paraId="0B18EFFD" w14:textId="362F91AB" w:rsidR="00E7482D" w:rsidRPr="0027195E" w:rsidRDefault="0027195E" w:rsidP="00E7482D">
      <w:pPr>
        <w:rPr>
          <w:sz w:val="72"/>
          <w:szCs w:val="72"/>
          <w:lang w:val="en-CA"/>
        </w:rPr>
      </w:pPr>
      <w:r w:rsidRPr="0027195E">
        <w:rPr>
          <w:sz w:val="72"/>
          <w:szCs w:val="72"/>
          <w:lang w:val="en-CA"/>
        </w:rPr>
        <w:lastRenderedPageBreak/>
        <w:t>Basic Procedure BLOCKS</w:t>
      </w:r>
    </w:p>
    <w:p w14:paraId="59F421F1" w14:textId="05C6FCB6" w:rsidR="0027195E" w:rsidRDefault="0027195E" w:rsidP="00E7482D">
      <w:pPr>
        <w:rPr>
          <w:lang w:val="en-CA"/>
        </w:rPr>
      </w:pPr>
    </w:p>
    <w:p w14:paraId="2F259A1A" w14:textId="77777777" w:rsidR="0027195E" w:rsidRPr="0027195E" w:rsidRDefault="0027195E" w:rsidP="0027195E">
      <w:pPr>
        <w:rPr>
          <w:lang w:val="en-CA"/>
        </w:rPr>
      </w:pPr>
      <w:r w:rsidRPr="0027195E">
        <w:rPr>
          <w:sz w:val="40"/>
          <w:szCs w:val="40"/>
        </w:rPr>
        <w:t>Declarative</w:t>
      </w:r>
      <w:r w:rsidRPr="0027195E">
        <w:t xml:space="preserve"> (optional)</w:t>
      </w:r>
    </w:p>
    <w:p w14:paraId="5095ADFD" w14:textId="727860E2" w:rsidR="0027195E" w:rsidRPr="0027195E" w:rsidRDefault="0027195E" w:rsidP="0027195E">
      <w:pPr>
        <w:ind w:firstLine="720"/>
        <w:rPr>
          <w:lang w:val="en-CA"/>
        </w:rPr>
      </w:pPr>
      <w:r>
        <w:t xml:space="preserve">- </w:t>
      </w:r>
      <w:r w:rsidRPr="0027195E">
        <w:t>Variables and constants are identified by keyword DECLARE.</w:t>
      </w:r>
    </w:p>
    <w:p w14:paraId="370B50C3" w14:textId="77777777" w:rsidR="0027195E" w:rsidRDefault="0027195E" w:rsidP="0027195E"/>
    <w:p w14:paraId="7B9CCCE7" w14:textId="77777777" w:rsidR="0027195E" w:rsidRDefault="0027195E" w:rsidP="0027195E"/>
    <w:p w14:paraId="194094E2" w14:textId="48262D18" w:rsidR="0027195E" w:rsidRPr="0027195E" w:rsidRDefault="0027195E" w:rsidP="0027195E">
      <w:pPr>
        <w:rPr>
          <w:sz w:val="40"/>
          <w:szCs w:val="40"/>
          <w:lang w:val="en-CA"/>
        </w:rPr>
      </w:pPr>
      <w:r w:rsidRPr="0027195E">
        <w:rPr>
          <w:sz w:val="40"/>
          <w:szCs w:val="40"/>
        </w:rPr>
        <w:t xml:space="preserve">Executable </w:t>
      </w:r>
      <w:r w:rsidRPr="0027195E">
        <w:rPr>
          <w:sz w:val="40"/>
          <w:szCs w:val="40"/>
          <w:highlight w:val="yellow"/>
        </w:rPr>
        <w:t>(mandatory)</w:t>
      </w:r>
    </w:p>
    <w:p w14:paraId="2A01AD31" w14:textId="214A3217" w:rsidR="0027195E" w:rsidRDefault="0027195E" w:rsidP="0027195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054ED" wp14:editId="284666D9">
                <wp:simplePos x="0" y="0"/>
                <wp:positionH relativeFrom="column">
                  <wp:posOffset>3436443</wp:posOffset>
                </wp:positionH>
                <wp:positionV relativeFrom="paragraph">
                  <wp:posOffset>19434</wp:posOffset>
                </wp:positionV>
                <wp:extent cx="2179674" cy="489098"/>
                <wp:effectExtent l="0" t="0" r="114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1808C" w14:textId="43F7D911" w:rsidR="003B3E53" w:rsidRPr="0027195E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These are </w:t>
                            </w:r>
                            <w:r w:rsidRPr="0027195E">
                              <w:rPr>
                                <w:b/>
                                <w:bCs/>
                                <w:lang w:val="en-CA"/>
                              </w:rP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054ED" id="Text Box 2" o:spid="_x0000_s1028" type="#_x0000_t202" style="position:absolute;left:0;text-align:left;margin-left:270.6pt;margin-top:1.55pt;width:171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" fillcolor="white [3201]" strokeweight=".5pt">
                <v:textbox>
                  <w:txbxContent>
                    <w:p w14:paraId="4D91808C" w14:textId="43F7D911" w:rsidR="003B3E53" w:rsidRPr="0027195E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These are </w:t>
                      </w:r>
                      <w:r w:rsidRPr="0027195E">
                        <w:rPr>
                          <w:b/>
                          <w:bCs/>
                          <w:lang w:val="en-CA"/>
                        </w:rPr>
                        <w:t>KEYWORDS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- </w:t>
      </w:r>
      <w:r w:rsidRPr="0027195E">
        <w:t xml:space="preserve">Contains the application logic. </w:t>
      </w:r>
    </w:p>
    <w:p w14:paraId="51152B7D" w14:textId="5919137C" w:rsidR="0027195E" w:rsidRPr="0027195E" w:rsidRDefault="0027195E" w:rsidP="0027195E">
      <w:pPr>
        <w:ind w:left="720" w:firstLine="720"/>
        <w:rPr>
          <w:b/>
          <w:bCs/>
        </w:rPr>
      </w:pPr>
      <w:r>
        <w:t xml:space="preserve">Starts with </w:t>
      </w:r>
      <w:r w:rsidRPr="0027195E">
        <w:rPr>
          <w:b/>
          <w:bCs/>
        </w:rPr>
        <w:t>BEGIN</w:t>
      </w:r>
    </w:p>
    <w:p w14:paraId="3FF8F256" w14:textId="77777777" w:rsidR="0027195E" w:rsidRDefault="0027195E" w:rsidP="0027195E">
      <w:pPr>
        <w:ind w:left="720" w:firstLine="720"/>
      </w:pPr>
      <w:r>
        <w:t xml:space="preserve">Ends with </w:t>
      </w:r>
      <w:r w:rsidRPr="0027195E">
        <w:rPr>
          <w:b/>
          <w:bCs/>
        </w:rPr>
        <w:t>END</w:t>
      </w:r>
    </w:p>
    <w:p w14:paraId="795E3133" w14:textId="77777777" w:rsidR="0027195E" w:rsidRDefault="0027195E" w:rsidP="0027195E"/>
    <w:p w14:paraId="63B220D1" w14:textId="77777777" w:rsidR="0027195E" w:rsidRDefault="0027195E" w:rsidP="0027195E"/>
    <w:p w14:paraId="55A7F11A" w14:textId="2D926179" w:rsidR="0027195E" w:rsidRPr="0027195E" w:rsidRDefault="0027195E" w:rsidP="0027195E">
      <w:pPr>
        <w:rPr>
          <w:sz w:val="40"/>
          <w:szCs w:val="40"/>
          <w:lang w:val="en-CA"/>
        </w:rPr>
      </w:pPr>
      <w:r w:rsidRPr="0027195E">
        <w:rPr>
          <w:sz w:val="40"/>
          <w:szCs w:val="40"/>
        </w:rPr>
        <w:t>Exception handling (optional)</w:t>
      </w:r>
    </w:p>
    <w:p w14:paraId="5A63E1D9" w14:textId="77777777" w:rsidR="0027195E" w:rsidRDefault="0027195E" w:rsidP="0027195E">
      <w:pPr>
        <w:ind w:firstLine="720"/>
      </w:pPr>
      <w:r>
        <w:t xml:space="preserve">- </w:t>
      </w:r>
      <w:r w:rsidRPr="0027195E">
        <w:t xml:space="preserve">Starts with keyword EXCEPTION and </w:t>
      </w:r>
    </w:p>
    <w:p w14:paraId="26D96610" w14:textId="4CF2F213" w:rsidR="0027195E" w:rsidRPr="0027195E" w:rsidRDefault="0027195E" w:rsidP="0027195E">
      <w:pPr>
        <w:ind w:left="720" w:firstLine="720"/>
        <w:rPr>
          <w:lang w:val="en-CA"/>
        </w:rPr>
      </w:pPr>
      <w:r>
        <w:t xml:space="preserve">- </w:t>
      </w:r>
      <w:r w:rsidRPr="0027195E">
        <w:t>handles error conditions that may occur in the executable part.</w:t>
      </w:r>
    </w:p>
    <w:p w14:paraId="3DD983A5" w14:textId="5C9C2D40" w:rsidR="0027195E" w:rsidRDefault="0027195E" w:rsidP="00E7482D">
      <w:pPr>
        <w:rPr>
          <w:lang w:val="en-CA"/>
        </w:rPr>
      </w:pPr>
    </w:p>
    <w:p w14:paraId="6E80E80F" w14:textId="6253724C" w:rsidR="0027195E" w:rsidRDefault="0027195E" w:rsidP="00E7482D">
      <w:pPr>
        <w:rPr>
          <w:lang w:val="en-CA"/>
        </w:rPr>
      </w:pPr>
    </w:p>
    <w:p w14:paraId="3654A859" w14:textId="68CB36E5" w:rsidR="0027195E" w:rsidRDefault="0027195E" w:rsidP="00E7482D">
      <w:pPr>
        <w:rPr>
          <w:lang w:val="en-CA"/>
        </w:rPr>
      </w:pPr>
    </w:p>
    <w:p w14:paraId="5A9E41B1" w14:textId="77777777" w:rsidR="004B03D3" w:rsidRDefault="004B03D3">
      <w:pPr>
        <w:rPr>
          <w:lang w:val="en-CA"/>
        </w:rPr>
      </w:pPr>
    </w:p>
    <w:p w14:paraId="2626A3DF" w14:textId="77777777" w:rsidR="004B03D3" w:rsidRDefault="004B03D3">
      <w:pPr>
        <w:rPr>
          <w:lang w:val="en-CA"/>
        </w:rPr>
      </w:pPr>
      <w:r w:rsidRPr="004B03D3">
        <w:rPr>
          <w:highlight w:val="green"/>
          <w:lang w:val="en-CA"/>
        </w:rPr>
        <w:t>JUMP TO 4 on slide</w:t>
      </w:r>
    </w:p>
    <w:p w14:paraId="5705E3DB" w14:textId="5ADB3254" w:rsidR="00825027" w:rsidRDefault="00825027">
      <w:pPr>
        <w:rPr>
          <w:lang w:val="en-CA"/>
        </w:rPr>
      </w:pPr>
      <w:r>
        <w:rPr>
          <w:lang w:val="en-CA"/>
        </w:rPr>
        <w:br w:type="page"/>
      </w:r>
    </w:p>
    <w:p w14:paraId="676EBC1F" w14:textId="4C906FA4" w:rsidR="0027195E" w:rsidRPr="00825027" w:rsidRDefault="00825027" w:rsidP="00E7482D">
      <w:pPr>
        <w:rPr>
          <w:sz w:val="72"/>
          <w:szCs w:val="72"/>
          <w:lang w:val="en-CA"/>
        </w:rPr>
      </w:pPr>
      <w:r w:rsidRPr="00825027">
        <w:rPr>
          <w:sz w:val="72"/>
          <w:szCs w:val="72"/>
          <w:lang w:val="en-CA"/>
        </w:rPr>
        <w:lastRenderedPageBreak/>
        <w:t>CREATE PROCEDURES/FUNCTIONS</w:t>
      </w:r>
    </w:p>
    <w:p w14:paraId="269EF388" w14:textId="75DAC8A3" w:rsidR="00E7482D" w:rsidRDefault="001D7D2C" w:rsidP="00E7482D">
      <w:pPr>
        <w:rPr>
          <w:lang w:val="en-CA"/>
        </w:rPr>
      </w:pPr>
      <w:r>
        <w:rPr>
          <w:lang w:val="en-CA"/>
        </w:rPr>
        <w:t>(</w:t>
      </w:r>
      <w:r w:rsidR="004B03D3">
        <w:rPr>
          <w:lang w:val="en-CA"/>
        </w:rPr>
        <w:t>6</w:t>
      </w:r>
      <w:r>
        <w:rPr>
          <w:lang w:val="en-CA"/>
        </w:rPr>
        <w:t>)</w:t>
      </w:r>
    </w:p>
    <w:p w14:paraId="126FF304" w14:textId="6BCA8FBB" w:rsidR="00825027" w:rsidRDefault="00825027" w:rsidP="00E7482D">
      <w:pPr>
        <w:rPr>
          <w:lang w:val="en-CA"/>
        </w:rPr>
      </w:pPr>
    </w:p>
    <w:p w14:paraId="54F8EA60" w14:textId="4AAD528F" w:rsidR="00825027" w:rsidRDefault="00825027" w:rsidP="00E7482D">
      <w:pPr>
        <w:rPr>
          <w:lang w:val="en-CA"/>
        </w:rPr>
      </w:pPr>
      <w:r>
        <w:rPr>
          <w:lang w:val="en-CA"/>
        </w:rPr>
        <w:t>SYNTAX</w:t>
      </w:r>
    </w:p>
    <w:p w14:paraId="76451E26" w14:textId="54A29A2E" w:rsidR="00825027" w:rsidRDefault="00825027" w:rsidP="00E7482D">
      <w:pPr>
        <w:rPr>
          <w:lang w:val="en-CA"/>
        </w:rPr>
      </w:pPr>
    </w:p>
    <w:p w14:paraId="7D01B2A5" w14:textId="452F5F46" w:rsidR="00825027" w:rsidRDefault="00825027" w:rsidP="00E7482D">
      <w:pPr>
        <w:rPr>
          <w:lang w:val="en-CA"/>
        </w:rPr>
      </w:pPr>
    </w:p>
    <w:p w14:paraId="4566D9AB" w14:textId="15B95BC7" w:rsidR="00825027" w:rsidRDefault="00825027" w:rsidP="00E7482D">
      <w:pPr>
        <w:rPr>
          <w:lang w:val="en-CA"/>
        </w:rPr>
      </w:pPr>
    </w:p>
    <w:p w14:paraId="517ACFE1" w14:textId="22084AB5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 xml:space="preserve">CREATE OR REPLACE </w:t>
      </w:r>
      <w:r w:rsidRPr="001D7D2C">
        <w:rPr>
          <w:b/>
          <w:bCs/>
          <w:highlight w:val="yellow"/>
        </w:rPr>
        <w:t>PROCEDURE</w:t>
      </w:r>
      <w:r w:rsidRPr="00825027">
        <w:t xml:space="preserve"> schema.procedure_name(arg1 datatype, ...) AS</w:t>
      </w:r>
    </w:p>
    <w:p w14:paraId="6F85D403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BEGIN</w:t>
      </w:r>
    </w:p>
    <w:p w14:paraId="7C2358CB" w14:textId="77777777" w:rsidR="00825027" w:rsidRPr="00825027" w:rsidRDefault="00825027" w:rsidP="00825027">
      <w:pPr>
        <w:rPr>
          <w:lang w:val="en-CA"/>
        </w:rPr>
      </w:pPr>
      <w:r w:rsidRPr="00825027">
        <w:t xml:space="preserve">  ....</w:t>
      </w:r>
    </w:p>
    <w:p w14:paraId="73125E8D" w14:textId="77777777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>END</w:t>
      </w:r>
      <w:r w:rsidRPr="00825027">
        <w:t xml:space="preserve"> procedure_name;</w:t>
      </w:r>
    </w:p>
    <w:p w14:paraId="03028EEE" w14:textId="77777777" w:rsidR="00825027" w:rsidRDefault="00825027" w:rsidP="00E7482D">
      <w:pPr>
        <w:rPr>
          <w:lang w:val="en-CA"/>
        </w:rPr>
      </w:pPr>
    </w:p>
    <w:p w14:paraId="326F0500" w14:textId="681F94E2" w:rsidR="00825027" w:rsidRDefault="00825027" w:rsidP="00E7482D">
      <w:pPr>
        <w:rPr>
          <w:lang w:val="en-CA"/>
        </w:rPr>
      </w:pPr>
    </w:p>
    <w:p w14:paraId="1E9F91AC" w14:textId="4F002E92" w:rsidR="00825027" w:rsidRPr="00E7482D" w:rsidRDefault="00825027" w:rsidP="00E7482D">
      <w:pPr>
        <w:rPr>
          <w:lang w:val="en-CA"/>
        </w:rPr>
      </w:pPr>
    </w:p>
    <w:p w14:paraId="4C8CF5CA" w14:textId="1D33EEDD" w:rsidR="00E7482D" w:rsidRPr="00E7482D" w:rsidRDefault="00E7482D" w:rsidP="004466A1">
      <w:pPr>
        <w:rPr>
          <w:sz w:val="72"/>
          <w:szCs w:val="72"/>
          <w:lang w:val="en-CA"/>
        </w:rPr>
      </w:pPr>
    </w:p>
    <w:p w14:paraId="1D1921EC" w14:textId="4218CC4F" w:rsidR="00E7482D" w:rsidRPr="00E7482D" w:rsidRDefault="00E7482D" w:rsidP="004466A1">
      <w:pPr>
        <w:rPr>
          <w:lang w:val="en-CA"/>
        </w:rPr>
      </w:pPr>
    </w:p>
    <w:p w14:paraId="4B447D88" w14:textId="13E44C90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 xml:space="preserve">CREATE OR REPLACE </w:t>
      </w:r>
      <w:r w:rsidRPr="00825027">
        <w:rPr>
          <w:b/>
          <w:bCs/>
          <w:highlight w:val="yellow"/>
        </w:rPr>
        <w:t>FUNCTION</w:t>
      </w:r>
      <w:r w:rsidRPr="00825027">
        <w:t xml:space="preserve"> schema.function_name(arg1 data</w:t>
      </w:r>
      <w:r>
        <w:t>t</w:t>
      </w:r>
      <w:r w:rsidRPr="00825027">
        <w:t>ype, ...) AS</w:t>
      </w:r>
    </w:p>
    <w:p w14:paraId="1D9098B5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BEGIN</w:t>
      </w:r>
    </w:p>
    <w:p w14:paraId="4F3F2A79" w14:textId="77777777" w:rsidR="00825027" w:rsidRPr="00825027" w:rsidRDefault="00825027" w:rsidP="00825027">
      <w:pPr>
        <w:rPr>
          <w:lang w:val="en-CA"/>
        </w:rPr>
      </w:pPr>
      <w:r w:rsidRPr="00825027">
        <w:t xml:space="preserve">  ....</w:t>
      </w:r>
    </w:p>
    <w:p w14:paraId="454D522D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RETURN</w:t>
      </w:r>
    </w:p>
    <w:p w14:paraId="4256699B" w14:textId="77777777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>END</w:t>
      </w:r>
      <w:r w:rsidRPr="00825027">
        <w:t xml:space="preserve"> function_name;</w:t>
      </w:r>
    </w:p>
    <w:p w14:paraId="23F5161C" w14:textId="29E99783" w:rsidR="00E7482D" w:rsidRPr="00E7482D" w:rsidRDefault="00E7482D" w:rsidP="004466A1">
      <w:pPr>
        <w:rPr>
          <w:lang w:val="en-CA"/>
        </w:rPr>
      </w:pPr>
    </w:p>
    <w:p w14:paraId="0B06F10E" w14:textId="2A9BBBA4" w:rsidR="00E7482D" w:rsidRPr="00E7482D" w:rsidRDefault="00E7482D" w:rsidP="004466A1">
      <w:pPr>
        <w:rPr>
          <w:lang w:val="en-CA"/>
        </w:rPr>
      </w:pPr>
    </w:p>
    <w:p w14:paraId="39D4535B" w14:textId="5E887897" w:rsidR="00E7482D" w:rsidRPr="00E7482D" w:rsidRDefault="00E7482D" w:rsidP="004466A1">
      <w:pPr>
        <w:rPr>
          <w:lang w:val="en-CA"/>
        </w:rPr>
      </w:pPr>
    </w:p>
    <w:p w14:paraId="762FF75F" w14:textId="33F27CE7" w:rsidR="00825027" w:rsidRDefault="00825027">
      <w:pPr>
        <w:rPr>
          <w:lang w:val="en-CA"/>
        </w:rPr>
      </w:pPr>
      <w:r>
        <w:rPr>
          <w:lang w:val="en-CA"/>
        </w:rPr>
        <w:br w:type="page"/>
      </w:r>
    </w:p>
    <w:p w14:paraId="1067B816" w14:textId="71D11A2D" w:rsidR="00825027" w:rsidRDefault="00825027" w:rsidP="00825027">
      <w:pPr>
        <w:pStyle w:val="Heading1"/>
      </w:pPr>
      <w:r>
        <w:lastRenderedPageBreak/>
        <w:t>MORE PROCEDURES</w:t>
      </w:r>
    </w:p>
    <w:p w14:paraId="7DE613B3" w14:textId="782D4A21" w:rsidR="001D7D2C" w:rsidRPr="001D7D2C" w:rsidRDefault="001D7D2C" w:rsidP="001D7D2C">
      <w:pPr>
        <w:rPr>
          <w:b/>
          <w:bCs/>
          <w:lang w:val="en-CA" w:eastAsia="en-CA"/>
        </w:rPr>
      </w:pPr>
      <w:r w:rsidRPr="001D7D2C">
        <w:rPr>
          <w:b/>
          <w:bCs/>
          <w:lang w:val="en-CA" w:eastAsia="en-CA"/>
        </w:rPr>
        <w:t>Arguments in Proc</w:t>
      </w:r>
      <w:r>
        <w:rPr>
          <w:b/>
          <w:bCs/>
          <w:lang w:val="en-CA" w:eastAsia="en-CA"/>
        </w:rPr>
        <w:t>e</w:t>
      </w:r>
      <w:r w:rsidRPr="001D7D2C">
        <w:rPr>
          <w:b/>
          <w:bCs/>
          <w:lang w:val="en-CA" w:eastAsia="en-CA"/>
        </w:rPr>
        <w:t>dures</w:t>
      </w:r>
    </w:p>
    <w:p w14:paraId="0B1E7322" w14:textId="4D9BEC9D" w:rsidR="00825027" w:rsidRDefault="001D7D2C" w:rsidP="00825027">
      <w:r>
        <w:t>(7)</w:t>
      </w:r>
    </w:p>
    <w:p w14:paraId="17AB9FA8" w14:textId="77777777" w:rsidR="00825027" w:rsidRDefault="00825027" w:rsidP="00825027"/>
    <w:p w14:paraId="0BD4D6FA" w14:textId="2A33936E" w:rsidR="00825027" w:rsidRPr="00825027" w:rsidRDefault="00825027" w:rsidP="00825027">
      <w:pPr>
        <w:rPr>
          <w:lang w:val="en-CA"/>
        </w:rPr>
      </w:pPr>
      <w:r w:rsidRPr="00825027">
        <w:t>A procedure/function may receive arguments.</w:t>
      </w:r>
    </w:p>
    <w:p w14:paraId="0BFDBE97" w14:textId="77777777" w:rsidR="00825027" w:rsidRDefault="00825027" w:rsidP="00825027">
      <w:pPr>
        <w:rPr>
          <w:lang w:val="en-CA"/>
        </w:rPr>
      </w:pPr>
    </w:p>
    <w:p w14:paraId="373D7CAC" w14:textId="77777777" w:rsidR="00825027" w:rsidRDefault="00825027" w:rsidP="00825027">
      <w:pPr>
        <w:rPr>
          <w:lang w:val="en-CA"/>
        </w:rPr>
      </w:pPr>
    </w:p>
    <w:p w14:paraId="7F47E4FF" w14:textId="48D84F0D" w:rsidR="00825027" w:rsidRPr="00825027" w:rsidRDefault="00825027" w:rsidP="00825027">
      <w:pPr>
        <w:rPr>
          <w:lang w:val="en-CA"/>
        </w:rPr>
      </w:pPr>
      <w:r>
        <w:t>A</w:t>
      </w:r>
      <w:r w:rsidRPr="00825027">
        <w:t>rgument has the following elements:</w:t>
      </w:r>
    </w:p>
    <w:p w14:paraId="042902FA" w14:textId="77777777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Datatype</w:t>
      </w:r>
    </w:p>
    <w:p w14:paraId="3463D982" w14:textId="77777777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Can be any datatype supported by PL/SQL.</w:t>
      </w:r>
    </w:p>
    <w:p w14:paraId="0DF6B7DE" w14:textId="428F74A8" w:rsidR="00825027" w:rsidRDefault="00825027" w:rsidP="00825027">
      <w:pPr>
        <w:rPr>
          <w:lang w:val="en-CA"/>
        </w:rPr>
      </w:pPr>
    </w:p>
    <w:p w14:paraId="147B29E6" w14:textId="77777777" w:rsidR="00825027" w:rsidRPr="00825027" w:rsidRDefault="00825027" w:rsidP="00825027">
      <w:pPr>
        <w:rPr>
          <w:lang w:val="en-CA"/>
        </w:rPr>
      </w:pPr>
    </w:p>
    <w:p w14:paraId="759C1BE7" w14:textId="36D9BEB3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IN</w:t>
      </w:r>
      <w:r w:rsidR="001D7D2C">
        <w:t xml:space="preserve">  </w:t>
      </w:r>
      <w:r w:rsidRPr="00825027">
        <w:t>/</w:t>
      </w:r>
      <w:r w:rsidR="001D7D2C">
        <w:t xml:space="preserve">   </w:t>
      </w:r>
      <w:r w:rsidRPr="00825027">
        <w:t>OUT</w:t>
      </w:r>
      <w:r w:rsidR="001D7D2C">
        <w:t xml:space="preserve">  </w:t>
      </w:r>
      <w:r w:rsidRPr="00825027">
        <w:t>/</w:t>
      </w:r>
      <w:r w:rsidR="001D7D2C">
        <w:t xml:space="preserve">  </w:t>
      </w:r>
      <w:r w:rsidRPr="00825027">
        <w:t>IN OUT</w:t>
      </w:r>
    </w:p>
    <w:p w14:paraId="00E7584B" w14:textId="15003753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IN indicates that the procedure must receive a value for the argument.</w:t>
      </w:r>
    </w:p>
    <w:p w14:paraId="445717F6" w14:textId="12C84C0E" w:rsidR="00825027" w:rsidRDefault="00825027" w:rsidP="00825027">
      <w:pPr>
        <w:rPr>
          <w:lang w:val="en-CA"/>
        </w:rPr>
      </w:pPr>
    </w:p>
    <w:p w14:paraId="291A7A79" w14:textId="77777777" w:rsidR="00825027" w:rsidRPr="00825027" w:rsidRDefault="00825027" w:rsidP="00825027">
      <w:pPr>
        <w:rPr>
          <w:lang w:val="en-CA"/>
        </w:rPr>
      </w:pPr>
    </w:p>
    <w:p w14:paraId="4632F3F6" w14:textId="60F9BAB2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OUT indicate that the procedure/function passes a value for the argument back to the calling program.</w:t>
      </w:r>
    </w:p>
    <w:p w14:paraId="677C375F" w14:textId="77D92F13" w:rsidR="00825027" w:rsidRDefault="00825027" w:rsidP="00825027">
      <w:pPr>
        <w:rPr>
          <w:lang w:val="en-CA"/>
        </w:rPr>
      </w:pPr>
    </w:p>
    <w:p w14:paraId="61EFD1CE" w14:textId="77777777" w:rsidR="00825027" w:rsidRPr="00825027" w:rsidRDefault="00825027" w:rsidP="00825027">
      <w:pPr>
        <w:rPr>
          <w:lang w:val="en-CA"/>
        </w:rPr>
      </w:pPr>
    </w:p>
    <w:p w14:paraId="2BC5FF7C" w14:textId="77777777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IN OUT indicates that procedure must receive a value for the argument and passes a value back to the calling program.</w:t>
      </w:r>
    </w:p>
    <w:p w14:paraId="1DFAD30B" w14:textId="4850A6E0" w:rsidR="00825027" w:rsidRDefault="00825027" w:rsidP="00825027">
      <w:pPr>
        <w:rPr>
          <w:lang w:val="en-CA"/>
        </w:rPr>
      </w:pPr>
    </w:p>
    <w:p w14:paraId="591EAD73" w14:textId="77777777" w:rsidR="00825027" w:rsidRPr="00825027" w:rsidRDefault="00825027" w:rsidP="00825027">
      <w:pPr>
        <w:rPr>
          <w:lang w:val="en-CA"/>
        </w:rPr>
      </w:pPr>
    </w:p>
    <w:p w14:paraId="65E6F230" w14:textId="5BE291A8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Default</w:t>
      </w:r>
    </w:p>
    <w:p w14:paraId="67E619D7" w14:textId="08F0F8F6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Using DEFAULT keyword, you can define a value for an argument.</w:t>
      </w:r>
    </w:p>
    <w:p w14:paraId="1F8BA33A" w14:textId="4B01A1D7" w:rsidR="00825027" w:rsidRDefault="00825027">
      <w:r>
        <w:br w:type="page"/>
      </w:r>
    </w:p>
    <w:p w14:paraId="18AA90AC" w14:textId="29117E98" w:rsidR="00825027" w:rsidRDefault="00D908D8" w:rsidP="00D908D8">
      <w:pPr>
        <w:pStyle w:val="Heading1"/>
      </w:pPr>
      <w:r>
        <w:lastRenderedPageBreak/>
        <w:t>Sample – simple PL/SQL Block</w:t>
      </w:r>
    </w:p>
    <w:p w14:paraId="16FB7035" w14:textId="0AC6E868" w:rsidR="00825027" w:rsidRDefault="002047C5" w:rsidP="00D908D8">
      <w:pPr>
        <w:rPr>
          <w:lang w:val="en-CA"/>
        </w:rPr>
      </w:pPr>
      <w:r>
        <w:rPr>
          <w:lang w:val="en-CA"/>
        </w:rPr>
        <w:t>(8)</w:t>
      </w:r>
    </w:p>
    <w:p w14:paraId="408E2AEC" w14:textId="77777777" w:rsidR="00825027" w:rsidRPr="00825027" w:rsidRDefault="00825027" w:rsidP="00D908D8">
      <w:pPr>
        <w:rPr>
          <w:lang w:val="en-CA"/>
        </w:rPr>
      </w:pPr>
    </w:p>
    <w:p w14:paraId="1347844D" w14:textId="7B2713CD" w:rsidR="00D908D8" w:rsidRPr="00D908D8" w:rsidRDefault="00D908D8" w:rsidP="004466A1">
      <w:pPr>
        <w:rPr>
          <w:b/>
          <w:bCs/>
          <w:lang w:val="en-CA"/>
        </w:rPr>
      </w:pPr>
      <w:r w:rsidRPr="00D908D8">
        <w:rPr>
          <w:b/>
          <w:bCs/>
          <w:highlight w:val="yellow"/>
          <w:lang w:val="en-CA"/>
        </w:rPr>
        <w:t>PURPOSE: To output a simple line of text</w:t>
      </w:r>
    </w:p>
    <w:p w14:paraId="156F9949" w14:textId="75584A27" w:rsidR="00D908D8" w:rsidRDefault="00D908D8" w:rsidP="004466A1">
      <w:pPr>
        <w:rPr>
          <w:lang w:val="en-CA"/>
        </w:rPr>
      </w:pPr>
    </w:p>
    <w:p w14:paraId="5721A2B1" w14:textId="44F74CA3" w:rsidR="00D908D8" w:rsidRDefault="00D908D8" w:rsidP="004466A1">
      <w:pPr>
        <w:rPr>
          <w:lang w:val="en-CA"/>
        </w:rPr>
      </w:pPr>
    </w:p>
    <w:p w14:paraId="5E43E3CD" w14:textId="30BEC307" w:rsidR="004B6A0C" w:rsidRDefault="004B6A0C" w:rsidP="004466A1">
      <w:pPr>
        <w:rPr>
          <w:lang w:val="en-CA"/>
        </w:rPr>
      </w:pPr>
      <w:r w:rsidRPr="004B03D3">
        <w:rPr>
          <w:highlight w:val="green"/>
          <w:lang w:val="en-CA"/>
        </w:rPr>
        <w:t>Try this – watch quotes might be a problem</w:t>
      </w:r>
      <w:r w:rsidR="004B03D3">
        <w:rPr>
          <w:lang w:val="en-CA"/>
        </w:rPr>
        <w:t xml:space="preserve"> – have students try it</w:t>
      </w:r>
    </w:p>
    <w:p w14:paraId="6EE12EE2" w14:textId="252FA5BF" w:rsidR="00D908D8" w:rsidRDefault="00D908D8" w:rsidP="004466A1">
      <w:pPr>
        <w:rPr>
          <w:lang w:val="en-CA"/>
        </w:rPr>
      </w:pPr>
    </w:p>
    <w:p w14:paraId="616971C4" w14:textId="77777777" w:rsidR="004B6A0C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>SET SERVEROUTPUT ON</w:t>
      </w:r>
    </w:p>
    <w:p w14:paraId="6250F750" w14:textId="77777777" w:rsidR="004B6A0C" w:rsidRDefault="004B6A0C" w:rsidP="00D908D8">
      <w:pPr>
        <w:rPr>
          <w:lang w:val="en-CA"/>
        </w:rPr>
      </w:pPr>
    </w:p>
    <w:p w14:paraId="3BD931DA" w14:textId="679D3169" w:rsidR="00D908D8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>BEGIN</w:t>
      </w:r>
      <w:r w:rsidR="00C23C4D" w:rsidRPr="004A3DB7">
        <w:rPr>
          <w:b/>
          <w:bCs/>
          <w:lang w:val="en-CA"/>
        </w:rPr>
        <w:tab/>
      </w:r>
      <w:r w:rsidR="00C23C4D" w:rsidRPr="004A3DB7">
        <w:rPr>
          <w:b/>
          <w:bCs/>
          <w:lang w:val="en-CA"/>
        </w:rPr>
        <w:tab/>
        <w:t>--  no ending like a semi colon</w:t>
      </w:r>
    </w:p>
    <w:p w14:paraId="506902CC" w14:textId="77777777" w:rsidR="00C23C4D" w:rsidRPr="004A3DB7" w:rsidRDefault="00C23C4D" w:rsidP="00D908D8">
      <w:pPr>
        <w:rPr>
          <w:b/>
          <w:bCs/>
          <w:lang w:val="en-CA"/>
        </w:rPr>
      </w:pPr>
    </w:p>
    <w:p w14:paraId="165A56E8" w14:textId="2DA7E91C" w:rsidR="00D908D8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ab/>
        <w:t>DBMS_OUTPUT.PUT_LINE (' Welcome to 2nd half of DBS311');   -- watch single quotes still</w:t>
      </w:r>
    </w:p>
    <w:p w14:paraId="22C4CC8A" w14:textId="77777777" w:rsidR="00D908D8" w:rsidRPr="004A3DB7" w:rsidRDefault="00D908D8" w:rsidP="00D908D8">
      <w:pPr>
        <w:rPr>
          <w:b/>
          <w:bCs/>
          <w:lang w:val="en-CA"/>
        </w:rPr>
      </w:pPr>
    </w:p>
    <w:p w14:paraId="2FF6570C" w14:textId="01636DE9" w:rsidR="00D908D8" w:rsidRDefault="00D908D8" w:rsidP="00D908D8">
      <w:pPr>
        <w:rPr>
          <w:lang w:val="en-CA"/>
        </w:rPr>
      </w:pPr>
      <w:r w:rsidRPr="004A3DB7">
        <w:rPr>
          <w:b/>
          <w:bCs/>
          <w:lang w:val="en-CA"/>
        </w:rPr>
        <w:t>END;</w:t>
      </w:r>
      <w:r w:rsidR="00C23C4D" w:rsidRPr="004A3DB7">
        <w:rPr>
          <w:b/>
          <w:bCs/>
          <w:lang w:val="en-CA"/>
        </w:rPr>
        <w:tab/>
      </w:r>
      <w:r w:rsidR="00C23C4D">
        <w:rPr>
          <w:lang w:val="en-CA"/>
        </w:rPr>
        <w:t xml:space="preserve"> </w:t>
      </w:r>
    </w:p>
    <w:p w14:paraId="5610328E" w14:textId="4670607B" w:rsidR="00E7482D" w:rsidRPr="00E7482D" w:rsidRDefault="00E7482D" w:rsidP="004466A1">
      <w:pPr>
        <w:rPr>
          <w:lang w:val="en-CA"/>
        </w:rPr>
      </w:pPr>
    </w:p>
    <w:p w14:paraId="603221ED" w14:textId="3A73F11D" w:rsidR="00E7482D" w:rsidRDefault="00E7482D" w:rsidP="004466A1">
      <w:pPr>
        <w:rPr>
          <w:lang w:val="en-CA"/>
        </w:rPr>
      </w:pPr>
    </w:p>
    <w:p w14:paraId="0CF5CB37" w14:textId="4C81C31D" w:rsidR="00C23C4D" w:rsidRDefault="00C23C4D" w:rsidP="004466A1">
      <w:pPr>
        <w:rPr>
          <w:lang w:val="en-CA"/>
        </w:rPr>
      </w:pPr>
    </w:p>
    <w:p w14:paraId="1CCF436E" w14:textId="77777777" w:rsidR="00C23C4D" w:rsidRPr="00C23C4D" w:rsidRDefault="00C23C4D" w:rsidP="00C23C4D">
      <w:pPr>
        <w:pStyle w:val="Heading2"/>
        <w:rPr>
          <w:rFonts w:cs="Arial"/>
          <w:b w:val="0"/>
          <w:bCs w:val="0"/>
          <w:sz w:val="24"/>
          <w:lang w:val="en-CA" w:eastAsia="en-CA"/>
        </w:rPr>
      </w:pPr>
      <w:r w:rsidRPr="00C23C4D">
        <w:rPr>
          <w:rStyle w:val="Strong"/>
          <w:rFonts w:cs="Arial"/>
          <w:b/>
          <w:bCs/>
          <w:sz w:val="24"/>
        </w:rPr>
        <w:t>What is dbms_output.put_line?</w:t>
      </w:r>
    </w:p>
    <w:p w14:paraId="565A9246" w14:textId="4A285A40" w:rsidR="00C23C4D" w:rsidRDefault="00C23C4D" w:rsidP="00C23C4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C23C4D">
        <w:rPr>
          <w:rFonts w:ascii="Arial" w:hAnsi="Arial" w:cs="Arial"/>
          <w:color w:val="222222"/>
        </w:rPr>
        <w:t xml:space="preserve">The Oracle dbms_output is a </w:t>
      </w:r>
      <w:r w:rsidRPr="00C23C4D">
        <w:rPr>
          <w:rFonts w:ascii="Arial" w:hAnsi="Arial" w:cs="Arial"/>
          <w:b/>
          <w:bCs/>
          <w:color w:val="222222"/>
        </w:rPr>
        <w:t>package</w:t>
      </w:r>
      <w:r w:rsidRPr="00C23C4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(more later) </w:t>
      </w:r>
      <w:r w:rsidRPr="00C23C4D">
        <w:rPr>
          <w:rFonts w:ascii="Arial" w:hAnsi="Arial" w:cs="Arial"/>
          <w:color w:val="222222"/>
        </w:rPr>
        <w:t xml:space="preserve">that allows us to write data to direct our PL/SQL output to a screen. It has a procedure called </w:t>
      </w:r>
      <w:r w:rsidRPr="00821E94">
        <w:rPr>
          <w:rFonts w:ascii="Arial" w:hAnsi="Arial" w:cs="Arial"/>
          <w:color w:val="222222"/>
          <w:highlight w:val="yellow"/>
        </w:rPr>
        <w:t>put_line</w:t>
      </w:r>
      <w:r w:rsidRPr="00C23C4D">
        <w:rPr>
          <w:rFonts w:ascii="Arial" w:hAnsi="Arial" w:cs="Arial"/>
          <w:color w:val="222222"/>
        </w:rPr>
        <w:t xml:space="preserve"> that display the information in a line. The package is particularly useful for displaying debugging information. </w:t>
      </w:r>
    </w:p>
    <w:p w14:paraId="448A6035" w14:textId="77777777" w:rsidR="00C23C4D" w:rsidRPr="00C23C4D" w:rsidRDefault="00C23C4D" w:rsidP="00C23C4D">
      <w:pPr>
        <w:pStyle w:val="Heading2"/>
        <w:rPr>
          <w:rStyle w:val="Strong"/>
          <w:b/>
          <w:bCs/>
          <w:sz w:val="24"/>
        </w:rPr>
      </w:pPr>
      <w:r w:rsidRPr="00C23C4D">
        <w:rPr>
          <w:rStyle w:val="Strong"/>
          <w:b/>
          <w:bCs/>
          <w:sz w:val="24"/>
        </w:rPr>
        <w:t>What is a package</w:t>
      </w:r>
    </w:p>
    <w:p w14:paraId="73FBD3C7" w14:textId="121ED97E" w:rsidR="00C23C4D" w:rsidRPr="00C23C4D" w:rsidRDefault="00C23C4D" w:rsidP="00C23C4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C23C4D">
        <w:rPr>
          <w:rFonts w:ascii="Arial" w:hAnsi="Arial" w:cs="Arial"/>
          <w:color w:val="222222"/>
        </w:rPr>
        <w:t xml:space="preserve">A package is </w:t>
      </w:r>
      <w:r w:rsidRPr="00C23C4D">
        <w:rPr>
          <w:bCs/>
          <w:color w:val="222222"/>
        </w:rPr>
        <w:t>a schema object that groups logically related PL/SQL types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variables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constants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subprograms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cursors</w:t>
      </w:r>
      <w:r w:rsidRPr="00C23C4D">
        <w:rPr>
          <w:rFonts w:ascii="Arial" w:hAnsi="Arial" w:cs="Arial"/>
          <w:color w:val="222222"/>
        </w:rPr>
        <w:t xml:space="preserve">, and </w:t>
      </w:r>
      <w:r w:rsidRPr="00C23C4D">
        <w:rPr>
          <w:bCs/>
          <w:color w:val="222222"/>
        </w:rPr>
        <w:t>exceptions</w:t>
      </w:r>
      <w:r w:rsidRPr="00C23C4D">
        <w:rPr>
          <w:rFonts w:ascii="Arial" w:hAnsi="Arial" w:cs="Arial"/>
          <w:color w:val="222222"/>
        </w:rPr>
        <w:t>. A package is compiled and stored in the database, where many applications can share its contents. A package always has a specification, which declares the public items that can be referenced from outside the package.</w:t>
      </w:r>
    </w:p>
    <w:p w14:paraId="292709FA" w14:textId="77777777" w:rsidR="00C23C4D" w:rsidRPr="00C23C4D" w:rsidRDefault="00C23C4D" w:rsidP="004466A1">
      <w:pPr>
        <w:rPr>
          <w:color w:val="000000" w:themeColor="text1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FE69" w14:textId="78934C9E" w:rsidR="00C23C4D" w:rsidRDefault="00C23C4D" w:rsidP="004466A1">
      <w:pPr>
        <w:rPr>
          <w:lang w:val="en-CA"/>
        </w:rPr>
      </w:pPr>
      <w:r w:rsidRPr="00C23C4D">
        <w:rPr>
          <w:highlight w:val="green"/>
          <w:lang w:val="en-CA"/>
        </w:rPr>
        <w:t>Have students type it in</w:t>
      </w:r>
    </w:p>
    <w:p w14:paraId="52FDF5DA" w14:textId="77777777" w:rsidR="001D7D2C" w:rsidRDefault="001D7D2C" w:rsidP="004466A1">
      <w:pPr>
        <w:rPr>
          <w:lang w:val="en-CA"/>
        </w:rPr>
      </w:pPr>
    </w:p>
    <w:p w14:paraId="6354A479" w14:textId="77777777" w:rsidR="001D7D2C" w:rsidRPr="00C23C4D" w:rsidRDefault="001D7D2C" w:rsidP="001D7D2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>BEGIN</w:t>
      </w:r>
    </w:p>
    <w:p w14:paraId="4136A12E" w14:textId="3EAD0293" w:rsidR="001D7D2C" w:rsidRPr="00C23C4D" w:rsidRDefault="001D7D2C" w:rsidP="001D7D2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ab/>
        <w:t>DBMS_OUTPUT.PUT_LINE (' Welcome to 2nd half of DBS311');   -- watch single quotes still</w:t>
      </w:r>
    </w:p>
    <w:p w14:paraId="67D238C7" w14:textId="77777777" w:rsidR="001D7D2C" w:rsidRPr="00C23C4D" w:rsidRDefault="001D7D2C" w:rsidP="001D7D2C">
      <w:pPr>
        <w:rPr>
          <w:highlight w:val="green"/>
          <w:lang w:val="en-CA"/>
        </w:rPr>
      </w:pPr>
    </w:p>
    <w:p w14:paraId="06D906AF" w14:textId="77777777" w:rsidR="001D7D2C" w:rsidRDefault="001D7D2C" w:rsidP="001D7D2C">
      <w:pPr>
        <w:rPr>
          <w:lang w:val="en-CA"/>
        </w:rPr>
      </w:pPr>
      <w:r w:rsidRPr="00C23C4D">
        <w:rPr>
          <w:highlight w:val="green"/>
          <w:lang w:val="en-CA"/>
        </w:rPr>
        <w:t>END;</w:t>
      </w:r>
    </w:p>
    <w:p w14:paraId="5E957826" w14:textId="272F442A" w:rsidR="004B6A0C" w:rsidRDefault="004B6A0C" w:rsidP="004466A1">
      <w:pPr>
        <w:rPr>
          <w:lang w:val="en-CA"/>
        </w:rPr>
      </w:pPr>
    </w:p>
    <w:p w14:paraId="5B56CA7C" w14:textId="2BA2DEF9" w:rsidR="004B6A0C" w:rsidRDefault="004B6A0C" w:rsidP="004466A1">
      <w:pPr>
        <w:rPr>
          <w:lang w:val="en-CA"/>
        </w:rPr>
      </w:pPr>
    </w:p>
    <w:p w14:paraId="2250CDD3" w14:textId="0A21863D" w:rsidR="004B6A0C" w:rsidRPr="00C23C4D" w:rsidRDefault="004B6A0C" w:rsidP="004466A1">
      <w:pPr>
        <w:rPr>
          <w:b/>
          <w:bCs/>
          <w:highlight w:val="green"/>
          <w:lang w:val="en-CA"/>
        </w:rPr>
      </w:pPr>
      <w:r w:rsidRPr="00C23C4D">
        <w:rPr>
          <w:b/>
          <w:bCs/>
          <w:highlight w:val="green"/>
          <w:lang w:val="en-CA"/>
        </w:rPr>
        <w:t>OUTPUT:</w:t>
      </w:r>
    </w:p>
    <w:p w14:paraId="48F08EEA" w14:textId="77777777" w:rsidR="004B6A0C" w:rsidRPr="00C23C4D" w:rsidRDefault="004B6A0C" w:rsidP="004B6A0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>Welcome to 2nd half of DBS311</w:t>
      </w:r>
    </w:p>
    <w:p w14:paraId="71717CD5" w14:textId="7EE74A7C" w:rsidR="004B6A0C" w:rsidRPr="00E7482D" w:rsidRDefault="004B6A0C" w:rsidP="004B6A0C">
      <w:pPr>
        <w:rPr>
          <w:lang w:val="en-CA"/>
        </w:rPr>
      </w:pPr>
      <w:r w:rsidRPr="00C23C4D">
        <w:rPr>
          <w:highlight w:val="green"/>
          <w:lang w:val="en-CA"/>
        </w:rPr>
        <w:t>PL/SQL procedure successfully completed.</w:t>
      </w:r>
    </w:p>
    <w:p w14:paraId="56E6E5B5" w14:textId="73072472" w:rsidR="00E7482D" w:rsidRPr="00E7482D" w:rsidRDefault="00E7482D" w:rsidP="004466A1">
      <w:pPr>
        <w:rPr>
          <w:lang w:val="en-CA"/>
        </w:rPr>
      </w:pPr>
    </w:p>
    <w:p w14:paraId="5B6E2004" w14:textId="2ACF2068" w:rsidR="00E7482D" w:rsidRPr="00E7482D" w:rsidRDefault="00E7482D" w:rsidP="004466A1">
      <w:pPr>
        <w:rPr>
          <w:lang w:val="en-CA"/>
        </w:rPr>
      </w:pPr>
    </w:p>
    <w:p w14:paraId="671AFF49" w14:textId="11C074A1" w:rsidR="00E7482D" w:rsidRPr="00E7482D" w:rsidRDefault="00E7482D" w:rsidP="004466A1">
      <w:pPr>
        <w:rPr>
          <w:lang w:val="en-CA"/>
        </w:rPr>
      </w:pPr>
    </w:p>
    <w:p w14:paraId="3C18341B" w14:textId="78CA690F" w:rsidR="00E7482D" w:rsidRDefault="004B6A0C" w:rsidP="004466A1">
      <w:pPr>
        <w:rPr>
          <w:lang w:val="en-CA"/>
        </w:rPr>
      </w:pPr>
      <w:r>
        <w:rPr>
          <w:lang w:val="en-CA"/>
        </w:rPr>
        <w:t xml:space="preserve">NOTE: This is often called an </w:t>
      </w:r>
      <w:r w:rsidRPr="004A3DB7">
        <w:rPr>
          <w:b/>
          <w:bCs/>
          <w:sz w:val="36"/>
          <w:szCs w:val="36"/>
          <w:lang w:val="en-CA"/>
        </w:rPr>
        <w:t>ANONYMOUS BLOCK</w:t>
      </w:r>
      <w:r>
        <w:rPr>
          <w:lang w:val="en-CA"/>
        </w:rPr>
        <w:t xml:space="preserve"> because it was not named.</w:t>
      </w:r>
    </w:p>
    <w:p w14:paraId="082D6A20" w14:textId="514D02E6" w:rsidR="004B6A0C" w:rsidRDefault="004B6A0C" w:rsidP="004466A1">
      <w:pPr>
        <w:rPr>
          <w:lang w:val="en-CA"/>
        </w:rPr>
      </w:pPr>
    </w:p>
    <w:p w14:paraId="12751104" w14:textId="2CCAFEA9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A block without a name is an anonymous block. An anonymous block is not saved in the Oracle Database server, so it is just for one-time use. However, PL/SQL anonymous blocks can be useful for testing purposes.</w:t>
      </w:r>
    </w:p>
    <w:p w14:paraId="02987184" w14:textId="2D477972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A0ACF81" w14:textId="7BC73E1C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5A6A57F" w14:textId="0527AD37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5E2CD3AC" w14:textId="7FA8183E" w:rsidR="004B6A0C" w:rsidRDefault="00821E94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Sample Procedure to try</w:t>
      </w:r>
    </w:p>
    <w:p w14:paraId="6EB6EC78" w14:textId="214C9E97" w:rsidR="00821E94" w:rsidRDefault="00821E94">
      <w:pPr>
        <w:rPr>
          <w:rFonts w:ascii="Segoe UI" w:hAnsi="Segoe UI" w:cs="Segoe UI"/>
          <w:color w:val="444444"/>
          <w:shd w:val="clear" w:color="auto" w:fill="FFFFFF"/>
        </w:rPr>
      </w:pPr>
      <w:r w:rsidRPr="004B03D3">
        <w:rPr>
          <w:rFonts w:ascii="Segoe UI" w:hAnsi="Segoe UI" w:cs="Segoe UI"/>
          <w:color w:val="444444"/>
          <w:highlight w:val="green"/>
          <w:shd w:val="clear" w:color="auto" w:fill="FFFFFF"/>
        </w:rPr>
        <w:t>(9)</w:t>
      </w:r>
    </w:p>
    <w:p w14:paraId="136CBF6E" w14:textId="23277615" w:rsidR="004B03D3" w:rsidRDefault="004B03D3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Run this then jump to next page to show meaning</w:t>
      </w:r>
    </w:p>
    <w:p w14:paraId="4584C86E" w14:textId="216955A8" w:rsidR="004B6A0C" w:rsidRDefault="003B3E53" w:rsidP="004B6A0C">
      <w:pPr>
        <w:pStyle w:val="Heading1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7DD27" wp14:editId="476802D5">
                <wp:simplePos x="0" y="0"/>
                <wp:positionH relativeFrom="column">
                  <wp:posOffset>708174</wp:posOffset>
                </wp:positionH>
                <wp:positionV relativeFrom="paragraph">
                  <wp:posOffset>549032</wp:posOffset>
                </wp:positionV>
                <wp:extent cx="3706238" cy="836579"/>
                <wp:effectExtent l="38100" t="0" r="27940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238" cy="836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9C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5.75pt;margin-top:43.25pt;width:291.85pt;height:65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CD596" wp14:editId="6365E812">
                <wp:simplePos x="0" y="0"/>
                <wp:positionH relativeFrom="column">
                  <wp:posOffset>4433867</wp:posOffset>
                </wp:positionH>
                <wp:positionV relativeFrom="paragraph">
                  <wp:posOffset>344751</wp:posOffset>
                </wp:positionV>
                <wp:extent cx="2052536" cy="398834"/>
                <wp:effectExtent l="0" t="0" r="2413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21A6B" w14:textId="1FD85A58" w:rsidR="003B3E53" w:rsidRPr="003B3E53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Copy this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D596" id="Text Box 5" o:spid="_x0000_s1029" type="#_x0000_t202" style="position:absolute;margin-left:349.1pt;margin-top:27.15pt;width:161.6pt;height:3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" fillcolor="white [3201]" strokeweight=".5pt">
                <v:textbox>
                  <w:txbxContent>
                    <w:p w14:paraId="27421A6B" w14:textId="1FD85A58" w:rsidR="003B3E53" w:rsidRPr="003B3E53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Copy this piece</w:t>
                      </w:r>
                    </w:p>
                  </w:txbxContent>
                </v:textbox>
              </v:shape>
            </w:pict>
          </mc:Fallback>
        </mc:AlternateContent>
      </w:r>
      <w:r w:rsidR="004B6A0C">
        <w:rPr>
          <w:shd w:val="clear" w:color="auto" w:fill="FFFFFF"/>
        </w:rPr>
        <w:t>DECLARE Section</w:t>
      </w:r>
    </w:p>
    <w:p w14:paraId="372A27F6" w14:textId="77777777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A97C44A" w14:textId="6BF1057B" w:rsidR="004B6A0C" w:rsidRPr="004B6A0C" w:rsidRDefault="003B3E53" w:rsidP="003B3E53">
      <w:pPr>
        <w:rPr>
          <w:rFonts w:ascii="Segoe UI" w:hAnsi="Segoe UI" w:cs="Segoe UI"/>
          <w:b/>
          <w:bCs/>
          <w:color w:val="444444"/>
          <w:shd w:val="clear" w:color="auto" w:fill="FFFFFF"/>
        </w:rPr>
      </w:pPr>
      <w:r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 xml:space="preserve">-- </w:t>
      </w:r>
      <w:r w:rsidR="004B6A0C"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 xml:space="preserve">To define </w:t>
      </w:r>
      <w:r w:rsidR="004B6A0C"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ab/>
        <w:t>variables and constants</w:t>
      </w:r>
    </w:p>
    <w:p w14:paraId="38C2259B" w14:textId="0B2974D1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507330AB" w14:textId="6E1EF98B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31F24F76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DECLARE</w:t>
      </w:r>
    </w:p>
    <w:p w14:paraId="0EA04389" w14:textId="28248AFA" w:rsidR="004B03D3" w:rsidRPr="00821E94" w:rsidRDefault="004B6A0C" w:rsidP="004B03D3">
      <w:pPr>
        <w:rPr>
          <w:rFonts w:cs="Arial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value_1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 := 20;</w:t>
      </w:r>
      <w:r w:rsidR="004B03D3">
        <w:rPr>
          <w:rFonts w:ascii="Segoe UI" w:hAnsi="Segoe UI" w:cs="Segoe UI"/>
          <w:color w:val="444444"/>
          <w:shd w:val="clear" w:color="auto" w:fill="FFFFFF"/>
        </w:rPr>
        <w:tab/>
      </w:r>
      <w:r w:rsidR="004B03D3" w:rsidRPr="00821E94">
        <w:rPr>
          <w:rFonts w:cs="Arial"/>
          <w:color w:val="444444"/>
          <w:highlight w:val="yellow"/>
          <w:shd w:val="clear" w:color="auto" w:fill="FFFFFF"/>
        </w:rPr>
        <w:t>-- declaring the variable and assigning a value</w:t>
      </w:r>
    </w:p>
    <w:p w14:paraId="0A21FF02" w14:textId="653F23A5" w:rsidR="004B6A0C" w:rsidRPr="004B6A0C" w:rsidRDefault="001A7FA5" w:rsidP="004B6A0C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  </w:t>
      </w:r>
      <w:r w:rsidR="004B6A0C" w:rsidRPr="004B6A0C">
        <w:rPr>
          <w:rFonts w:ascii="Segoe UI" w:hAnsi="Segoe UI" w:cs="Segoe UI"/>
          <w:color w:val="444444"/>
          <w:shd w:val="clear" w:color="auto" w:fill="FFFFFF"/>
        </w:rPr>
        <w:t xml:space="preserve">value_2 </w:t>
      </w:r>
      <w:r w:rsidR="004B6A0C" w:rsidRPr="004B6A0C">
        <w:rPr>
          <w:rFonts w:ascii="Segoe UI" w:hAnsi="Segoe UI" w:cs="Segoe UI"/>
          <w:color w:val="444444"/>
          <w:shd w:val="clear" w:color="auto" w:fill="FFFFFF"/>
        </w:rPr>
        <w:tab/>
        <w:t>NUMBER := 5;</w:t>
      </w:r>
    </w:p>
    <w:p w14:paraId="55409BC9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addition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</w:p>
    <w:p w14:paraId="2AA5405E" w14:textId="760477BC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subtraction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  <w:r w:rsidR="001A7FA5">
        <w:rPr>
          <w:rFonts w:ascii="Segoe UI" w:hAnsi="Segoe UI" w:cs="Segoe UI"/>
          <w:color w:val="444444"/>
          <w:shd w:val="clear" w:color="auto" w:fill="FFFFFF"/>
        </w:rPr>
        <w:tab/>
      </w:r>
      <w:r w:rsidR="001A7FA5">
        <w:rPr>
          <w:rFonts w:ascii="Segoe UI" w:hAnsi="Segoe UI" w:cs="Segoe UI"/>
          <w:color w:val="444444"/>
          <w:shd w:val="clear" w:color="auto" w:fill="FFFFFF"/>
        </w:rPr>
        <w:tab/>
      </w:r>
      <w:r w:rsidR="001A7FA5" w:rsidRPr="001A7FA5">
        <w:rPr>
          <w:rFonts w:cs="Arial"/>
          <w:color w:val="444444"/>
          <w:highlight w:val="yellow"/>
          <w:shd w:val="clear" w:color="auto" w:fill="FFFFFF"/>
        </w:rPr>
        <w:t xml:space="preserve"> </w:t>
      </w:r>
      <w:r w:rsidR="001A7FA5" w:rsidRPr="00821E94">
        <w:rPr>
          <w:rFonts w:cs="Arial"/>
          <w:color w:val="444444"/>
          <w:highlight w:val="yellow"/>
          <w:shd w:val="clear" w:color="auto" w:fill="FFFFFF"/>
        </w:rPr>
        <w:t>-- defining a variable with no initial value</w:t>
      </w:r>
    </w:p>
    <w:p w14:paraId="20A32187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multiplication NUMBER;</w:t>
      </w:r>
    </w:p>
    <w:p w14:paraId="2D4A078B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division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</w:p>
    <w:p w14:paraId="0C102EA0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BEGIN</w:t>
      </w:r>
    </w:p>
    <w:p w14:paraId="63D95C68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</w:t>
      </w:r>
    </w:p>
    <w:p w14:paraId="24BAE909" w14:textId="47E1BBB6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addition := value_1 + value_2;</w:t>
      </w:r>
    </w:p>
    <w:p w14:paraId="39EB0BBC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18ABD49" w14:textId="092E043E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subtraction := value_1 - value_2;</w:t>
      </w:r>
    </w:p>
    <w:p w14:paraId="456562F0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28C6A25" w14:textId="5D9175AA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multiplication := value_1 * value_2;</w:t>
      </w:r>
    </w:p>
    <w:p w14:paraId="305BEADA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4FD0D200" w14:textId="514D7CD8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division := value_1 / value_2;</w:t>
      </w:r>
    </w:p>
    <w:p w14:paraId="24BB4788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19152B8F" w14:textId="7C9B818E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DBMS_OUTPUT.PUT_LINE ('addition: 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 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>' || addition);</w:t>
      </w:r>
    </w:p>
    <w:p w14:paraId="5C34D375" w14:textId="2C413A75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('subtraction: 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>' || subtraction);</w:t>
      </w:r>
    </w:p>
    <w:p w14:paraId="71A1066B" w14:textId="5D6C66A1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('multiplication: ' || multiplication);</w:t>
      </w:r>
    </w:p>
    <w:p w14:paraId="49802BAF" w14:textId="22AA1D4F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('division: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  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' || division);</w:t>
      </w:r>
    </w:p>
    <w:p w14:paraId="5518B94E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F17655B" w14:textId="3089D248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END;</w:t>
      </w:r>
    </w:p>
    <w:p w14:paraId="0AC9D1E1" w14:textId="206F1245" w:rsidR="004B6A0C" w:rsidRDefault="004B6A0C" w:rsidP="004466A1">
      <w:pPr>
        <w:rPr>
          <w:lang w:val="en-CA"/>
        </w:rPr>
      </w:pPr>
    </w:p>
    <w:p w14:paraId="601CAF37" w14:textId="477ABC21" w:rsidR="00B11188" w:rsidRDefault="00B11188" w:rsidP="004466A1">
      <w:pPr>
        <w:rPr>
          <w:lang w:val="en-CA"/>
        </w:rPr>
      </w:pPr>
    </w:p>
    <w:p w14:paraId="326789EF" w14:textId="07950D34" w:rsidR="00B11188" w:rsidRDefault="001A7FA5">
      <w:pPr>
        <w:rPr>
          <w:lang w:val="en-CA"/>
        </w:rPr>
      </w:pPr>
      <w:r>
        <w:rPr>
          <w:lang w:val="en-CA"/>
        </w:rPr>
        <w:t>Next screen demo with STRING</w:t>
      </w:r>
      <w:r w:rsidR="00B11188">
        <w:rPr>
          <w:lang w:val="en-CA"/>
        </w:rPr>
        <w:br w:type="page"/>
      </w:r>
    </w:p>
    <w:p w14:paraId="1C4D2254" w14:textId="64BF5592" w:rsidR="002A4E0D" w:rsidRDefault="002A4E0D" w:rsidP="002A4E0D">
      <w:pPr>
        <w:pStyle w:val="Heading1"/>
      </w:pPr>
      <w:r w:rsidRPr="00821E94">
        <w:rPr>
          <w:highlight w:val="yellow"/>
        </w:rPr>
        <w:lastRenderedPageBreak/>
        <w:t>Another using a string output</w:t>
      </w:r>
    </w:p>
    <w:p w14:paraId="5377729F" w14:textId="061238EC" w:rsidR="002A4E0D" w:rsidRDefault="00821E94" w:rsidP="002A4E0D">
      <w:pPr>
        <w:rPr>
          <w:lang w:val="en-CA"/>
        </w:rPr>
      </w:pPr>
      <w:r w:rsidRPr="00821E94">
        <w:rPr>
          <w:highlight w:val="green"/>
          <w:lang w:val="en-CA"/>
        </w:rPr>
        <w:t>(no slide)</w:t>
      </w:r>
    </w:p>
    <w:p w14:paraId="01FD3EE8" w14:textId="6B630DDD" w:rsidR="00821E94" w:rsidRDefault="00821E94" w:rsidP="002A4E0D">
      <w:pPr>
        <w:rPr>
          <w:lang w:val="en-CA"/>
        </w:rPr>
      </w:pPr>
    </w:p>
    <w:p w14:paraId="5217D158" w14:textId="77777777" w:rsidR="00821E94" w:rsidRDefault="00821E94" w:rsidP="002A4E0D">
      <w:pPr>
        <w:rPr>
          <w:lang w:val="en-CA"/>
        </w:rPr>
      </w:pPr>
    </w:p>
    <w:p w14:paraId="4A26088E" w14:textId="77777777" w:rsidR="002A4E0D" w:rsidRPr="00821E94" w:rsidRDefault="002A4E0D" w:rsidP="002A4E0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821E94">
        <w:rPr>
          <w:rFonts w:ascii="Arial" w:hAnsi="Arial" w:cs="Arial"/>
          <w:color w:val="222222"/>
        </w:rPr>
        <w:t>When using character literals in PL/SQL, remember:</w:t>
      </w:r>
    </w:p>
    <w:p w14:paraId="4A3925A6" w14:textId="063FC80B" w:rsidR="002A4E0D" w:rsidRPr="00821E94" w:rsidRDefault="00821E94" w:rsidP="002A4E0D">
      <w:pPr>
        <w:pStyle w:val="NormalWeb"/>
        <w:spacing w:before="0" w:before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 </w:t>
      </w:r>
      <w:r w:rsidR="002A4E0D" w:rsidRPr="00821E94">
        <w:rPr>
          <w:rFonts w:ascii="Arial" w:hAnsi="Arial" w:cs="Arial"/>
          <w:color w:val="222222"/>
        </w:rPr>
        <w:t xml:space="preserve">Character literals are case-sensitive.  For example, </w:t>
      </w:r>
      <w:r w:rsidR="002A4E0D" w:rsidRPr="00821E94">
        <w:rPr>
          <w:rStyle w:val="HTMLCode"/>
          <w:rFonts w:ascii="Arial" w:hAnsi="Arial" w:cs="Arial"/>
          <w:color w:val="000000"/>
          <w:sz w:val="24"/>
          <w:szCs w:val="24"/>
        </w:rPr>
        <w:t>'Z'</w:t>
      </w:r>
      <w:r w:rsidR="002A4E0D" w:rsidRPr="00821E94">
        <w:rPr>
          <w:rFonts w:ascii="Arial" w:hAnsi="Arial" w:cs="Arial"/>
          <w:color w:val="222222"/>
        </w:rPr>
        <w:t xml:space="preserve"> and </w:t>
      </w:r>
      <w:r w:rsidR="002A4E0D" w:rsidRPr="00821E94">
        <w:rPr>
          <w:rStyle w:val="HTMLCode"/>
          <w:rFonts w:ascii="Arial" w:hAnsi="Arial" w:cs="Arial"/>
          <w:color w:val="000000"/>
          <w:sz w:val="24"/>
          <w:szCs w:val="24"/>
        </w:rPr>
        <w:t>'z'</w:t>
      </w:r>
      <w:r w:rsidR="002A4E0D" w:rsidRPr="00821E94">
        <w:rPr>
          <w:rFonts w:ascii="Arial" w:hAnsi="Arial" w:cs="Arial"/>
          <w:color w:val="222222"/>
        </w:rPr>
        <w:t xml:space="preserve"> are different.</w:t>
      </w:r>
    </w:p>
    <w:p w14:paraId="0D662AEC" w14:textId="44C08DBA" w:rsidR="002A4E0D" w:rsidRPr="00821E94" w:rsidRDefault="00821E94" w:rsidP="002A4E0D">
      <w:pPr>
        <w:pStyle w:val="NormalWeb"/>
        <w:spacing w:before="0" w:before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 </w:t>
      </w:r>
      <w:r w:rsidR="002A4E0D" w:rsidRPr="00821E94">
        <w:rPr>
          <w:rFonts w:ascii="Arial" w:hAnsi="Arial" w:cs="Arial"/>
          <w:color w:val="222222"/>
        </w:rPr>
        <w:t>Whitespace characters are significant.</w:t>
      </w:r>
    </w:p>
    <w:p w14:paraId="488FFD2F" w14:textId="4BE8D4AB" w:rsidR="002A4E0D" w:rsidRDefault="002A4E0D" w:rsidP="002A4E0D">
      <w:pPr>
        <w:pStyle w:val="NormalWeb"/>
        <w:spacing w:before="0" w:beforeAutospacing="0"/>
        <w:rPr>
          <w:rFonts w:ascii="inherit" w:hAnsi="inherit"/>
          <w:color w:val="222222"/>
          <w:sz w:val="21"/>
          <w:szCs w:val="21"/>
        </w:rPr>
      </w:pPr>
      <w:r w:rsidRPr="00821E94">
        <w:rPr>
          <w:rFonts w:ascii="Arial" w:hAnsi="Arial" w:cs="Arial"/>
          <w:color w:val="222222"/>
        </w:rPr>
        <w:t>Significance example of whitespace</w:t>
      </w:r>
    </w:p>
    <w:p w14:paraId="3E337126" w14:textId="56888E27" w:rsidR="002A4E0D" w:rsidRDefault="002A4E0D" w:rsidP="002A4E0D">
      <w:pPr>
        <w:pStyle w:val="NormalWeb"/>
        <w:spacing w:before="0" w:beforeAutospacing="0"/>
        <w:rPr>
          <w:rFonts w:ascii="inherit" w:hAnsi="inherit"/>
          <w:color w:val="222222"/>
          <w:sz w:val="21"/>
          <w:szCs w:val="21"/>
        </w:rPr>
      </w:pPr>
    </w:p>
    <w:p w14:paraId="4FC255B8" w14:textId="1EBE21AA" w:rsidR="002A4E0D" w:rsidRPr="00821E94" w:rsidRDefault="00821E94" w:rsidP="002A4E0D">
      <w:pPr>
        <w:pStyle w:val="NormalWeb"/>
        <w:spacing w:before="0" w:beforeAutospacing="0"/>
        <w:rPr>
          <w:rFonts w:ascii="Arial" w:hAnsi="Arial" w:cs="Arial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ascii="Arial" w:hAnsi="Arial" w:cs="Arial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tis example … </w:t>
      </w:r>
    </w:p>
    <w:p w14:paraId="41DFD803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36ECEF8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DBMS_OUTPUT.PUT_LINE('This string breaks</w:t>
      </w:r>
    </w:p>
    <w:p w14:paraId="0D06DECE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here.');</w:t>
      </w:r>
    </w:p>
    <w:p w14:paraId="2DF1A805" w14:textId="19E58674" w:rsidR="002A4E0D" w:rsidRPr="00821E94" w:rsidRDefault="002A4E0D" w:rsidP="002A4E0D">
      <w:pPr>
        <w:pStyle w:val="NormalWeb"/>
        <w:spacing w:before="0" w:before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ascii="Arial" w:hAnsi="Arial" w:cs="Arial"/>
          <w:color w:val="000000" w:themeColor="text1"/>
          <w:highlight w:val="green"/>
          <w:shd w:val="clear" w:color="auto" w:fill="F9F9F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339AE534" w14:textId="5A2D54D8" w:rsidR="00192620" w:rsidRDefault="00192620" w:rsidP="00821E94">
      <w:pPr>
        <w:rPr>
          <w:lang w:val="en-CA"/>
        </w:rPr>
      </w:pPr>
    </w:p>
    <w:p w14:paraId="3A311551" w14:textId="15645A01" w:rsidR="00192620" w:rsidRDefault="00192620" w:rsidP="00821E94">
      <w:pPr>
        <w:rPr>
          <w:lang w:val="en-CA"/>
        </w:rPr>
      </w:pPr>
    </w:p>
    <w:p w14:paraId="3FD1F33D" w14:textId="4211491E" w:rsidR="00192620" w:rsidRDefault="00192620" w:rsidP="00821E94">
      <w:pPr>
        <w:rPr>
          <w:lang w:val="en-CA"/>
        </w:rPr>
      </w:pPr>
      <w:r w:rsidRPr="00192620">
        <w:rPr>
          <w:highlight w:val="yellow"/>
          <w:lang w:val="en-CA"/>
        </w:rPr>
        <w:t>STOP HERE -----------</w:t>
      </w:r>
    </w:p>
    <w:p w14:paraId="1F0E21E6" w14:textId="77C82E6C" w:rsidR="00192620" w:rsidRDefault="00192620" w:rsidP="00821E94">
      <w:pPr>
        <w:rPr>
          <w:lang w:val="en-CA"/>
        </w:rPr>
      </w:pPr>
    </w:p>
    <w:p w14:paraId="6D0175D0" w14:textId="52FB65D3" w:rsidR="00192620" w:rsidRDefault="00192620" w:rsidP="00821E94">
      <w:pPr>
        <w:rPr>
          <w:lang w:val="en-CA"/>
        </w:rPr>
      </w:pPr>
    </w:p>
    <w:p w14:paraId="7D9C2742" w14:textId="2FE301CA" w:rsidR="00192620" w:rsidRDefault="00192620" w:rsidP="00821E94">
      <w:pPr>
        <w:rPr>
          <w:lang w:val="en-CA"/>
        </w:rPr>
      </w:pPr>
    </w:p>
    <w:p w14:paraId="5671CE2F" w14:textId="359B37CD" w:rsidR="00192620" w:rsidRDefault="00192620" w:rsidP="00821E94">
      <w:pPr>
        <w:rPr>
          <w:lang w:val="en-CA"/>
        </w:rPr>
      </w:pPr>
    </w:p>
    <w:p w14:paraId="7F97E7CD" w14:textId="32C0CEBF" w:rsidR="00192620" w:rsidRDefault="00192620" w:rsidP="00821E94">
      <w:pPr>
        <w:rPr>
          <w:lang w:val="en-CA"/>
        </w:rPr>
      </w:pPr>
    </w:p>
    <w:p w14:paraId="22816888" w14:textId="2335255E" w:rsidR="00192620" w:rsidRDefault="00192620" w:rsidP="00821E94">
      <w:pPr>
        <w:rPr>
          <w:lang w:val="en-CA"/>
        </w:rPr>
      </w:pPr>
    </w:p>
    <w:p w14:paraId="1D0893AD" w14:textId="5E33530E" w:rsidR="00192620" w:rsidRDefault="00192620" w:rsidP="00821E94">
      <w:pPr>
        <w:rPr>
          <w:lang w:val="en-CA"/>
        </w:rPr>
      </w:pPr>
    </w:p>
    <w:p w14:paraId="04120B13" w14:textId="2810157E" w:rsidR="00192620" w:rsidRDefault="00192620" w:rsidP="00821E94">
      <w:pPr>
        <w:rPr>
          <w:lang w:val="en-CA"/>
        </w:rPr>
      </w:pPr>
    </w:p>
    <w:p w14:paraId="778DDD03" w14:textId="02C2F995" w:rsidR="00192620" w:rsidRDefault="00192620" w:rsidP="00821E94">
      <w:pPr>
        <w:rPr>
          <w:lang w:val="en-CA"/>
        </w:rPr>
      </w:pPr>
    </w:p>
    <w:p w14:paraId="691A37B3" w14:textId="71F2C948" w:rsidR="00192620" w:rsidRDefault="00192620" w:rsidP="00821E94">
      <w:pPr>
        <w:rPr>
          <w:lang w:val="en-CA"/>
        </w:rPr>
      </w:pPr>
    </w:p>
    <w:p w14:paraId="4B295DF1" w14:textId="5ACDC9CF" w:rsidR="00192620" w:rsidRDefault="00192620" w:rsidP="00821E94">
      <w:pPr>
        <w:rPr>
          <w:lang w:val="en-CA"/>
        </w:rPr>
      </w:pPr>
    </w:p>
    <w:p w14:paraId="30D22C94" w14:textId="3A8FDD96" w:rsidR="00192620" w:rsidRDefault="00192620" w:rsidP="00821E94">
      <w:pPr>
        <w:rPr>
          <w:lang w:val="en-CA"/>
        </w:rPr>
      </w:pPr>
    </w:p>
    <w:p w14:paraId="7C4B8FC8" w14:textId="34B1798D" w:rsidR="00192620" w:rsidRDefault="00192620" w:rsidP="00821E94">
      <w:pPr>
        <w:rPr>
          <w:lang w:val="en-CA"/>
        </w:rPr>
      </w:pPr>
    </w:p>
    <w:p w14:paraId="695561B4" w14:textId="6ECAA580" w:rsidR="00192620" w:rsidRDefault="00192620" w:rsidP="00821E94">
      <w:pPr>
        <w:rPr>
          <w:lang w:val="en-CA"/>
        </w:rPr>
      </w:pPr>
    </w:p>
    <w:p w14:paraId="7E03F369" w14:textId="0FA45E96" w:rsidR="00192620" w:rsidRDefault="00192620" w:rsidP="00821E94">
      <w:pPr>
        <w:rPr>
          <w:lang w:val="en-CA"/>
        </w:rPr>
      </w:pPr>
    </w:p>
    <w:p w14:paraId="62746DBF" w14:textId="1245EC92" w:rsidR="00192620" w:rsidRDefault="00192620" w:rsidP="00821E94">
      <w:pPr>
        <w:rPr>
          <w:lang w:val="en-CA"/>
        </w:rPr>
      </w:pPr>
    </w:p>
    <w:p w14:paraId="3A771945" w14:textId="257FDF10" w:rsidR="00192620" w:rsidRDefault="00192620" w:rsidP="00821E94">
      <w:pPr>
        <w:rPr>
          <w:lang w:val="en-CA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D812" wp14:editId="694FDDA9">
                <wp:simplePos x="0" y="0"/>
                <wp:positionH relativeFrom="column">
                  <wp:posOffset>2917190</wp:posOffset>
                </wp:positionH>
                <wp:positionV relativeFrom="paragraph">
                  <wp:posOffset>6985</wp:posOffset>
                </wp:positionV>
                <wp:extent cx="2487930" cy="530860"/>
                <wp:effectExtent l="0" t="0" r="2667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53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C3B9A" w14:textId="109A306B" w:rsidR="003B3E53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Notice the output is on 2 lines</w:t>
                            </w:r>
                          </w:p>
                          <w:p w14:paraId="06402E26" w14:textId="7BE54DD5" w:rsidR="003B3E53" w:rsidRPr="00821E94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Significance of whitespace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D812" id="Text Box 12" o:spid="_x0000_s1030" type="#_x0000_t202" style="position:absolute;margin-left:229.7pt;margin-top:.55pt;width:195.9pt;height:4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" fillcolor="white [3201]" strokeweight=".5pt">
                <v:textbox>
                  <w:txbxContent>
                    <w:p w14:paraId="358C3B9A" w14:textId="109A306B" w:rsidR="003B3E53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Notice the output is on 2 lines</w:t>
                      </w:r>
                    </w:p>
                    <w:p w14:paraId="06402E26" w14:textId="7BE54DD5" w:rsidR="003B3E53" w:rsidRPr="00821E94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Significance of whitespace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059CB910" w14:textId="1563D2D4" w:rsidR="00821E94" w:rsidRPr="00821E94" w:rsidRDefault="00192620" w:rsidP="00821E94">
      <w:pPr>
        <w:rPr>
          <w:lang w:val="en-CA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C90A3" wp14:editId="4091B188">
                <wp:simplePos x="0" y="0"/>
                <wp:positionH relativeFrom="column">
                  <wp:posOffset>1389109</wp:posOffset>
                </wp:positionH>
                <wp:positionV relativeFrom="paragraph">
                  <wp:posOffset>4756</wp:posOffset>
                </wp:positionV>
                <wp:extent cx="1479401" cy="116732"/>
                <wp:effectExtent l="38100" t="0" r="2603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401" cy="11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C7BC" id="Straight Arrow Connector 13" o:spid="_x0000_s1026" type="#_x0000_t32" style="position:absolute;margin-left:109.4pt;margin-top:.35pt;width:116.5pt;height: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821E94" w:rsidRPr="00821E94">
        <w:rPr>
          <w:lang w:val="en-CA"/>
        </w:rPr>
        <w:t>This string breaks</w:t>
      </w:r>
    </w:p>
    <w:p w14:paraId="1784E943" w14:textId="4EC1333B" w:rsidR="002A4E0D" w:rsidRDefault="00821E94" w:rsidP="00821E94">
      <w:pPr>
        <w:rPr>
          <w:lang w:val="en-CA"/>
        </w:rPr>
      </w:pPr>
      <w:r w:rsidRPr="00821E94">
        <w:rPr>
          <w:lang w:val="en-CA"/>
        </w:rPr>
        <w:t>here.</w:t>
      </w:r>
    </w:p>
    <w:p w14:paraId="52CC6BF0" w14:textId="0755BE6B" w:rsidR="002A4E0D" w:rsidRDefault="002A4E0D" w:rsidP="002A4E0D">
      <w:pPr>
        <w:rPr>
          <w:lang w:val="en-CA"/>
        </w:rPr>
      </w:pPr>
    </w:p>
    <w:p w14:paraId="5CDF270C" w14:textId="77777777" w:rsidR="000C0873" w:rsidRDefault="000C0873" w:rsidP="002A4E0D">
      <w:pPr>
        <w:rPr>
          <w:highlight w:val="yellow"/>
          <w:lang w:val="en-CA"/>
        </w:rPr>
      </w:pPr>
    </w:p>
    <w:p w14:paraId="6210CBEB" w14:textId="77777777" w:rsidR="000C0873" w:rsidRDefault="000C0873" w:rsidP="002A4E0D">
      <w:pPr>
        <w:rPr>
          <w:highlight w:val="yellow"/>
          <w:lang w:val="en-CA"/>
        </w:rPr>
      </w:pPr>
    </w:p>
    <w:p w14:paraId="7F76B561" w14:textId="77E9DEAF" w:rsidR="002A4E0D" w:rsidRPr="002A4E0D" w:rsidRDefault="002A4E0D" w:rsidP="002A4E0D">
      <w:pPr>
        <w:rPr>
          <w:highlight w:val="yellow"/>
          <w:lang w:val="en-CA"/>
        </w:rPr>
      </w:pPr>
      <w:r w:rsidRPr="002A4E0D">
        <w:rPr>
          <w:highlight w:val="yellow"/>
          <w:lang w:val="en-CA"/>
        </w:rPr>
        <w:t>How to fix it (assuming you did not want 2 lines)</w:t>
      </w:r>
    </w:p>
    <w:p w14:paraId="0C08BF57" w14:textId="46A12E2B" w:rsidR="002A4E0D" w:rsidRPr="002A4E0D" w:rsidRDefault="002A4E0D" w:rsidP="002A4E0D">
      <w:pPr>
        <w:rPr>
          <w:highlight w:val="yellow"/>
          <w:lang w:val="en-CA"/>
        </w:rPr>
      </w:pPr>
    </w:p>
    <w:p w14:paraId="3074FEFD" w14:textId="136701CF" w:rsidR="002A4E0D" w:rsidRPr="002A4E0D" w:rsidRDefault="002A4E0D" w:rsidP="002A4E0D">
      <w:pPr>
        <w:rPr>
          <w:highlight w:val="yellow"/>
          <w:lang w:val="en-CA"/>
        </w:rPr>
      </w:pPr>
    </w:p>
    <w:p w14:paraId="71BD2A21" w14:textId="36E92008" w:rsidR="002A4E0D" w:rsidRDefault="002A4E0D" w:rsidP="002A4E0D">
      <w:pPr>
        <w:rPr>
          <w:lang w:val="en-CA"/>
        </w:rPr>
      </w:pPr>
      <w:r w:rsidRPr="002A4E0D">
        <w:rPr>
          <w:highlight w:val="yellow"/>
          <w:lang w:val="en-CA"/>
        </w:rPr>
        <w:t>??????????</w:t>
      </w:r>
    </w:p>
    <w:p w14:paraId="627536EE" w14:textId="45C93735" w:rsidR="002A4E0D" w:rsidRDefault="002A4E0D" w:rsidP="002A4E0D">
      <w:pPr>
        <w:rPr>
          <w:lang w:val="en-CA"/>
        </w:rPr>
      </w:pPr>
    </w:p>
    <w:p w14:paraId="5357BD07" w14:textId="67FB8809" w:rsidR="002A4E0D" w:rsidRDefault="002A4E0D" w:rsidP="002A4E0D">
      <w:pPr>
        <w:rPr>
          <w:lang w:val="en-CA"/>
        </w:rPr>
      </w:pPr>
    </w:p>
    <w:p w14:paraId="22CA3B63" w14:textId="77777777" w:rsidR="000C0873" w:rsidRDefault="002A4E0D" w:rsidP="000C0873">
      <w:pPr>
        <w:pStyle w:val="Heading1"/>
        <w:spacing w:before="0"/>
        <w:rPr>
          <w:sz w:val="24"/>
          <w:szCs w:val="24"/>
          <w:highlight w:val="yellow"/>
        </w:rPr>
      </w:pPr>
      <w:r>
        <w:lastRenderedPageBreak/>
        <w:t>EXCEPTION</w:t>
      </w:r>
      <w:r>
        <w:br/>
      </w:r>
      <w:r w:rsidR="000C0873" w:rsidRPr="000C0873">
        <w:rPr>
          <w:sz w:val="16"/>
          <w:szCs w:val="16"/>
        </w:rPr>
        <w:t>(10)</w:t>
      </w:r>
      <w:r>
        <w:br/>
      </w:r>
    </w:p>
    <w:p w14:paraId="61109888" w14:textId="2ED44CD3" w:rsidR="002A4E0D" w:rsidRDefault="002A4E0D" w:rsidP="000C0873">
      <w:pPr>
        <w:pStyle w:val="Heading1"/>
        <w:spacing w:before="0"/>
      </w:pPr>
      <w:r w:rsidRPr="002A4E0D">
        <w:rPr>
          <w:sz w:val="24"/>
          <w:szCs w:val="24"/>
          <w:highlight w:val="yellow"/>
        </w:rPr>
        <w:t>This section handles errors that occur when a PL</w:t>
      </w:r>
      <w:r w:rsidR="000C0873">
        <w:rPr>
          <w:sz w:val="24"/>
          <w:szCs w:val="24"/>
          <w:highlight w:val="yellow"/>
        </w:rPr>
        <w:t>/</w:t>
      </w:r>
      <w:r w:rsidRPr="002A4E0D">
        <w:rPr>
          <w:sz w:val="24"/>
          <w:szCs w:val="24"/>
          <w:highlight w:val="yellow"/>
        </w:rPr>
        <w:t>SQL block executes</w:t>
      </w:r>
    </w:p>
    <w:p w14:paraId="105C0A03" w14:textId="77777777" w:rsidR="002A4E0D" w:rsidRPr="002A4E0D" w:rsidRDefault="002A4E0D" w:rsidP="002A4E0D">
      <w:pPr>
        <w:rPr>
          <w:lang w:val="en-CA" w:eastAsia="en-CA"/>
        </w:rPr>
      </w:pPr>
    </w:p>
    <w:p w14:paraId="44A5787D" w14:textId="1B0C25E9" w:rsidR="002A4E0D" w:rsidRDefault="002A4E0D" w:rsidP="002A4E0D">
      <w:pPr>
        <w:rPr>
          <w:lang w:val="en-CA"/>
        </w:rPr>
      </w:pPr>
    </w:p>
    <w:p w14:paraId="3C170E99" w14:textId="185B4160" w:rsidR="002A4E0D" w:rsidRDefault="002A4E0D" w:rsidP="002A4E0D">
      <w:pPr>
        <w:rPr>
          <w:lang w:val="en-CA"/>
        </w:rPr>
      </w:pPr>
      <w:r>
        <w:rPr>
          <w:lang w:val="en-CA"/>
        </w:rPr>
        <w:t>Example:</w:t>
      </w:r>
    </w:p>
    <w:p w14:paraId="7FE7AD0E" w14:textId="75E6E03A" w:rsidR="002A4E0D" w:rsidRDefault="002A4E0D" w:rsidP="002A4E0D">
      <w:pPr>
        <w:rPr>
          <w:lang w:val="en-CA"/>
        </w:rPr>
      </w:pPr>
    </w:p>
    <w:p w14:paraId="34F31A26" w14:textId="77777777" w:rsidR="002A4E0D" w:rsidRPr="002A4E0D" w:rsidRDefault="002A4E0D" w:rsidP="002A4E0D">
      <w:pPr>
        <w:rPr>
          <w:lang w:val="en-CA"/>
        </w:rPr>
      </w:pPr>
      <w:r w:rsidRPr="002A4E0D">
        <w:t>DECLARE</w:t>
      </w:r>
    </w:p>
    <w:p w14:paraId="6D3EE570" w14:textId="77777777" w:rsidR="002A4E0D" w:rsidRPr="002A4E0D" w:rsidRDefault="002A4E0D" w:rsidP="002A4E0D">
      <w:pPr>
        <w:rPr>
          <w:lang w:val="en-CA"/>
        </w:rPr>
      </w:pPr>
      <w:r w:rsidRPr="002A4E0D">
        <w:t xml:space="preserve">  value_1 NUMBER := 20;</w:t>
      </w:r>
    </w:p>
    <w:p w14:paraId="20F4FE63" w14:textId="77777777" w:rsidR="002A4E0D" w:rsidRPr="002A4E0D" w:rsidRDefault="002A4E0D" w:rsidP="002A4E0D">
      <w:pPr>
        <w:rPr>
          <w:lang w:val="en-CA"/>
        </w:rPr>
      </w:pPr>
      <w:r w:rsidRPr="002A4E0D">
        <w:t xml:space="preserve">  value_2 NUMBER := 0;</w:t>
      </w:r>
    </w:p>
    <w:p w14:paraId="71CFE9D0" w14:textId="77777777" w:rsidR="002A4E0D" w:rsidRPr="002A4E0D" w:rsidRDefault="002A4E0D" w:rsidP="002A4E0D">
      <w:pPr>
        <w:rPr>
          <w:lang w:val="en-CA"/>
        </w:rPr>
      </w:pPr>
      <w:r w:rsidRPr="002A4E0D">
        <w:t xml:space="preserve">  division NUMBER;</w:t>
      </w:r>
    </w:p>
    <w:p w14:paraId="5049C633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39457343" w14:textId="77777777" w:rsidR="002A4E0D" w:rsidRPr="002A4E0D" w:rsidRDefault="002A4E0D" w:rsidP="002A4E0D">
      <w:pPr>
        <w:rPr>
          <w:lang w:val="en-CA"/>
        </w:rPr>
      </w:pPr>
      <w:r w:rsidRPr="002A4E0D">
        <w:t>BEGIN</w:t>
      </w:r>
    </w:p>
    <w:p w14:paraId="386397EC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5FC8169E" w14:textId="52EF2789" w:rsidR="002A4E0D" w:rsidRPr="002A4E0D" w:rsidRDefault="002A4E0D" w:rsidP="002A4E0D">
      <w:pPr>
        <w:rPr>
          <w:lang w:val="en-CA"/>
        </w:rPr>
      </w:pPr>
      <w:r w:rsidRPr="002A4E0D">
        <w:t xml:space="preserve">  division := value_1 / value_2;</w:t>
      </w:r>
      <w:r w:rsidR="000C0873">
        <w:t xml:space="preserve">  </w:t>
      </w:r>
      <w:r w:rsidR="000C0873">
        <w:tab/>
      </w:r>
      <w:r w:rsidR="000C0873">
        <w:tab/>
        <w:t>-- died 20 by zero generates an error</w:t>
      </w:r>
    </w:p>
    <w:p w14:paraId="1A189C18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3D28FF63" w14:textId="77777777" w:rsidR="002A4E0D" w:rsidRPr="002A4E0D" w:rsidRDefault="002A4E0D" w:rsidP="002A4E0D">
      <w:pPr>
        <w:rPr>
          <w:lang w:val="en-CA"/>
        </w:rPr>
      </w:pPr>
      <w:r w:rsidRPr="002A4E0D">
        <w:t xml:space="preserve">  DBMS_OUTPUT.PUT_LINE ('division: ' || division);</w:t>
      </w:r>
    </w:p>
    <w:p w14:paraId="68DA5B6B" w14:textId="77777777" w:rsidR="002A4E0D" w:rsidRPr="002A4E0D" w:rsidRDefault="002A4E0D" w:rsidP="002A4E0D">
      <w:pPr>
        <w:rPr>
          <w:lang w:val="en-CA"/>
        </w:rPr>
      </w:pPr>
      <w:r w:rsidRPr="002A4E0D">
        <w:t>END;</w:t>
      </w:r>
    </w:p>
    <w:p w14:paraId="353511DF" w14:textId="77777777" w:rsidR="002A4E0D" w:rsidRDefault="002A4E0D" w:rsidP="002A4E0D">
      <w:pPr>
        <w:rPr>
          <w:lang w:val="en-CA"/>
        </w:rPr>
      </w:pPr>
    </w:p>
    <w:p w14:paraId="694D69FA" w14:textId="28B62CE2" w:rsidR="002A4E0D" w:rsidRDefault="002A4E0D" w:rsidP="002A4E0D">
      <w:pPr>
        <w:rPr>
          <w:lang w:val="en-CA"/>
        </w:rPr>
      </w:pPr>
    </w:p>
    <w:p w14:paraId="6FE4A088" w14:textId="30EF77B8" w:rsidR="00E832D4" w:rsidRDefault="00E832D4" w:rsidP="002A4E0D">
      <w:pPr>
        <w:rPr>
          <w:lang w:val="en-CA"/>
        </w:rPr>
      </w:pPr>
    </w:p>
    <w:p w14:paraId="6DD0A07D" w14:textId="77A9C2A9" w:rsidR="00E832D4" w:rsidRDefault="00E832D4" w:rsidP="002A4E0D">
      <w:pPr>
        <w:rPr>
          <w:lang w:val="en-CA"/>
        </w:rPr>
      </w:pPr>
    </w:p>
    <w:p w14:paraId="469DB2EC" w14:textId="2AE5E65F" w:rsidR="00E832D4" w:rsidRDefault="00E832D4" w:rsidP="002A4E0D">
      <w:pPr>
        <w:rPr>
          <w:lang w:val="en-CA"/>
        </w:rPr>
      </w:pPr>
    </w:p>
    <w:p w14:paraId="05F37AE8" w14:textId="42C74440" w:rsidR="00E832D4" w:rsidRDefault="00E832D4" w:rsidP="002A4E0D">
      <w:pPr>
        <w:rPr>
          <w:lang w:val="en-CA"/>
        </w:rPr>
      </w:pPr>
      <w:r>
        <w:rPr>
          <w:lang w:val="en-CA"/>
        </w:rPr>
        <w:t>=======================================</w:t>
      </w:r>
    </w:p>
    <w:p w14:paraId="23373C6D" w14:textId="1915E45D" w:rsidR="002A4E0D" w:rsidRDefault="002A4E0D" w:rsidP="002A4E0D">
      <w:pPr>
        <w:rPr>
          <w:lang w:val="en-CA"/>
        </w:rPr>
      </w:pPr>
    </w:p>
    <w:p w14:paraId="77E67130" w14:textId="5E91417C" w:rsidR="002A4E0D" w:rsidRDefault="002A4E0D" w:rsidP="002A4E0D">
      <w:pPr>
        <w:rPr>
          <w:lang w:val="en-CA"/>
        </w:rPr>
      </w:pPr>
    </w:p>
    <w:p w14:paraId="058A266A" w14:textId="298236AC" w:rsidR="002A4E0D" w:rsidRDefault="002A4E0D" w:rsidP="002A4E0D">
      <w:pPr>
        <w:rPr>
          <w:lang w:val="en-CA"/>
        </w:rPr>
      </w:pPr>
      <w:r>
        <w:rPr>
          <w:lang w:val="en-CA"/>
        </w:rPr>
        <w:t>RUN IT you get this error message</w:t>
      </w:r>
    </w:p>
    <w:p w14:paraId="4C39B6F7" w14:textId="77777777" w:rsidR="002A4E0D" w:rsidRDefault="002A4E0D" w:rsidP="002A4E0D">
      <w:pPr>
        <w:rPr>
          <w:lang w:val="en-CA"/>
        </w:rPr>
      </w:pPr>
    </w:p>
    <w:p w14:paraId="6BDBF66E" w14:textId="5AE98900" w:rsidR="002A4E0D" w:rsidRPr="002A4E0D" w:rsidRDefault="002A4E0D" w:rsidP="002A4E0D">
      <w:pPr>
        <w:rPr>
          <w:lang w:val="en-CA"/>
        </w:rPr>
      </w:pPr>
      <w:r w:rsidRPr="002A4E0D">
        <w:rPr>
          <w:lang w:val="en-CA"/>
        </w:rPr>
        <w:t>Error report -</w:t>
      </w:r>
    </w:p>
    <w:p w14:paraId="7089C209" w14:textId="77777777" w:rsidR="002A4E0D" w:rsidRPr="002A4E0D" w:rsidRDefault="002A4E0D" w:rsidP="002A4E0D">
      <w:pPr>
        <w:rPr>
          <w:lang w:val="en-CA"/>
        </w:rPr>
      </w:pPr>
      <w:r w:rsidRPr="002A4E0D">
        <w:rPr>
          <w:lang w:val="en-CA"/>
        </w:rPr>
        <w:t>ORA-06512: at line 8</w:t>
      </w:r>
    </w:p>
    <w:p w14:paraId="037833C3" w14:textId="6FE5B8A5" w:rsidR="002A4E0D" w:rsidRDefault="002A4E0D" w:rsidP="002A4E0D">
      <w:pPr>
        <w:rPr>
          <w:lang w:val="en-CA"/>
        </w:rPr>
      </w:pPr>
      <w:r w:rsidRPr="002A4E0D">
        <w:rPr>
          <w:highlight w:val="yellow"/>
          <w:lang w:val="en-CA"/>
        </w:rPr>
        <w:t>01476. 00000 -  "divisor is equal to zero"</w:t>
      </w:r>
    </w:p>
    <w:p w14:paraId="64B9E666" w14:textId="4AC8B6D0" w:rsidR="002A4E0D" w:rsidRDefault="002A4E0D" w:rsidP="002A4E0D">
      <w:pPr>
        <w:rPr>
          <w:lang w:val="en-CA"/>
        </w:rPr>
      </w:pPr>
    </w:p>
    <w:p w14:paraId="111A28A6" w14:textId="33962F0A" w:rsidR="002A4E0D" w:rsidRDefault="002A4E0D" w:rsidP="002A4E0D">
      <w:pPr>
        <w:rPr>
          <w:lang w:val="en-CA"/>
        </w:rPr>
      </w:pPr>
    </w:p>
    <w:p w14:paraId="23975818" w14:textId="001B52CF" w:rsidR="002A4E0D" w:rsidRDefault="002A4E0D" w:rsidP="002A4E0D">
      <w:pPr>
        <w:rPr>
          <w:lang w:val="en-CA"/>
        </w:rPr>
      </w:pPr>
    </w:p>
    <w:p w14:paraId="33448A9E" w14:textId="6786AACF" w:rsidR="002A4E0D" w:rsidRDefault="002A4E0D" w:rsidP="002A4E0D">
      <w:pPr>
        <w:rPr>
          <w:lang w:val="en-CA"/>
        </w:rPr>
      </w:pPr>
    </w:p>
    <w:p w14:paraId="3453C681" w14:textId="0CF30DA5" w:rsidR="002A4E0D" w:rsidRDefault="002A4E0D" w:rsidP="002A4E0D">
      <w:pPr>
        <w:rPr>
          <w:lang w:val="en-CA"/>
        </w:rPr>
      </w:pPr>
    </w:p>
    <w:p w14:paraId="635F310E" w14:textId="55E9D62D" w:rsidR="002A4E0D" w:rsidRPr="000C0873" w:rsidRDefault="002A4E0D" w:rsidP="002A4E0D">
      <w:pPr>
        <w:rPr>
          <w:sz w:val="52"/>
          <w:szCs w:val="52"/>
          <w:lang w:val="en-CA"/>
        </w:rPr>
      </w:pPr>
    </w:p>
    <w:p w14:paraId="06CA725D" w14:textId="351CC5E6" w:rsidR="002A4E0D" w:rsidRPr="000C0873" w:rsidRDefault="000C0873" w:rsidP="002A4E0D">
      <w:pPr>
        <w:rPr>
          <w:sz w:val="52"/>
          <w:szCs w:val="52"/>
          <w:lang w:val="en-CA"/>
        </w:rPr>
      </w:pPr>
      <w:r w:rsidRPr="000C0873">
        <w:rPr>
          <w:sz w:val="52"/>
          <w:szCs w:val="52"/>
          <w:highlight w:val="green"/>
          <w:lang w:val="en-CA"/>
        </w:rPr>
        <w:t>FIXING NEXT 2 PAGES</w:t>
      </w:r>
    </w:p>
    <w:p w14:paraId="418F2F73" w14:textId="2D1C36C7" w:rsidR="002A4E0D" w:rsidRDefault="002A4E0D" w:rsidP="002A4E0D">
      <w:pPr>
        <w:rPr>
          <w:lang w:val="en-CA"/>
        </w:rPr>
      </w:pPr>
    </w:p>
    <w:p w14:paraId="2E6E4EA1" w14:textId="58CB4443" w:rsidR="002A4E0D" w:rsidRDefault="002A4E0D" w:rsidP="002A4E0D">
      <w:pPr>
        <w:rPr>
          <w:lang w:val="en-CA"/>
        </w:rPr>
      </w:pPr>
    </w:p>
    <w:p w14:paraId="0906AD03" w14:textId="60280A6E" w:rsidR="002A4E0D" w:rsidRDefault="002A4E0D" w:rsidP="002A4E0D">
      <w:pPr>
        <w:rPr>
          <w:lang w:val="en-CA"/>
        </w:rPr>
      </w:pPr>
    </w:p>
    <w:p w14:paraId="7B24FC98" w14:textId="54FB3CDE" w:rsidR="002A4E0D" w:rsidRDefault="002A4E0D" w:rsidP="002A4E0D">
      <w:pPr>
        <w:rPr>
          <w:lang w:val="en-CA"/>
        </w:rPr>
      </w:pPr>
    </w:p>
    <w:p w14:paraId="455AEEFC" w14:textId="4C8F0752" w:rsidR="002A4E0D" w:rsidRDefault="002A4E0D" w:rsidP="002A4E0D">
      <w:pPr>
        <w:rPr>
          <w:lang w:val="en-CA"/>
        </w:rPr>
      </w:pPr>
    </w:p>
    <w:p w14:paraId="2618C376" w14:textId="1F0F4436" w:rsidR="002A4E0D" w:rsidRDefault="002A4E0D" w:rsidP="002A4E0D">
      <w:pPr>
        <w:rPr>
          <w:lang w:val="en-CA"/>
        </w:rPr>
      </w:pPr>
    </w:p>
    <w:p w14:paraId="27B883E4" w14:textId="6CA8851D" w:rsidR="002A4E0D" w:rsidRDefault="002A4E0D" w:rsidP="002A4E0D">
      <w:pPr>
        <w:rPr>
          <w:lang w:val="en-CA"/>
        </w:rPr>
      </w:pPr>
    </w:p>
    <w:p w14:paraId="180787B9" w14:textId="73EE841E" w:rsidR="002A4E0D" w:rsidRDefault="002A4E0D" w:rsidP="002A4E0D">
      <w:pPr>
        <w:rPr>
          <w:lang w:val="en-CA"/>
        </w:rPr>
      </w:pPr>
    </w:p>
    <w:p w14:paraId="204F70C8" w14:textId="22A66221" w:rsidR="002A4E0D" w:rsidRDefault="002A4E0D" w:rsidP="002A4E0D">
      <w:pPr>
        <w:rPr>
          <w:lang w:val="en-CA"/>
        </w:rPr>
      </w:pPr>
    </w:p>
    <w:p w14:paraId="640F4BAD" w14:textId="7EEA54A4" w:rsidR="002A4E0D" w:rsidRDefault="00E832D4" w:rsidP="00E832D4">
      <w:pPr>
        <w:pStyle w:val="Heading1"/>
      </w:pPr>
      <w:r>
        <w:lastRenderedPageBreak/>
        <w:t>Here is a fix</w:t>
      </w:r>
    </w:p>
    <w:p w14:paraId="7EBE0D49" w14:textId="4C424403" w:rsidR="00E832D4" w:rsidRDefault="000C0873" w:rsidP="002A4E0D">
      <w:pPr>
        <w:rPr>
          <w:lang w:val="en-CA"/>
        </w:rPr>
      </w:pPr>
      <w:r>
        <w:rPr>
          <w:lang w:val="en-CA"/>
        </w:rPr>
        <w:t>(11)</w:t>
      </w:r>
    </w:p>
    <w:p w14:paraId="25380A5F" w14:textId="71F2ABD6" w:rsidR="000C0873" w:rsidRDefault="000C0873" w:rsidP="002A4E0D">
      <w:pPr>
        <w:rPr>
          <w:lang w:val="en-CA"/>
        </w:rPr>
      </w:pPr>
    </w:p>
    <w:p w14:paraId="05B71BF8" w14:textId="2B0A8C70" w:rsidR="000C0873" w:rsidRDefault="00192620" w:rsidP="002A4E0D">
      <w:pPr>
        <w:rPr>
          <w:lang w:val="en-CA"/>
        </w:rPr>
      </w:pPr>
      <w:r>
        <w:rPr>
          <w:lang w:val="en-CA"/>
        </w:rPr>
        <w:t>Run this code and see the results</w:t>
      </w:r>
    </w:p>
    <w:p w14:paraId="4EBA7F46" w14:textId="63B1916B" w:rsidR="00192620" w:rsidRDefault="00192620" w:rsidP="002A4E0D">
      <w:pPr>
        <w:rPr>
          <w:lang w:val="en-CA"/>
        </w:rPr>
      </w:pPr>
    </w:p>
    <w:p w14:paraId="2E24B2C7" w14:textId="77777777" w:rsidR="00192620" w:rsidRDefault="00192620" w:rsidP="002A4E0D">
      <w:pPr>
        <w:rPr>
          <w:lang w:val="en-CA"/>
        </w:rPr>
      </w:pPr>
    </w:p>
    <w:p w14:paraId="085CD829" w14:textId="77777777" w:rsidR="00E832D4" w:rsidRDefault="00E832D4" w:rsidP="002A4E0D">
      <w:pPr>
        <w:rPr>
          <w:lang w:val="en-CA"/>
        </w:rPr>
      </w:pPr>
    </w:p>
    <w:p w14:paraId="31C0671E" w14:textId="77777777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DECLARE</w:t>
      </w:r>
    </w:p>
    <w:p w14:paraId="3359B35E" w14:textId="77777777" w:rsidR="000C0873" w:rsidRDefault="000C0873" w:rsidP="00E832D4"/>
    <w:p w14:paraId="3D40A791" w14:textId="5CB8A9DF" w:rsidR="00E832D4" w:rsidRPr="00E832D4" w:rsidRDefault="00E832D4" w:rsidP="00E832D4">
      <w:pPr>
        <w:rPr>
          <w:lang w:val="en-CA"/>
        </w:rPr>
      </w:pPr>
      <w:r w:rsidRPr="00E832D4">
        <w:t xml:space="preserve">  value_1 </w:t>
      </w:r>
      <w:r w:rsidRPr="00E832D4">
        <w:rPr>
          <w:b/>
          <w:bCs/>
        </w:rPr>
        <w:t>NUMBER</w:t>
      </w:r>
      <w:r w:rsidRPr="00E832D4">
        <w:t xml:space="preserve"> := 20;</w:t>
      </w:r>
    </w:p>
    <w:p w14:paraId="74692BF5" w14:textId="77777777" w:rsidR="00E832D4" w:rsidRPr="00E832D4" w:rsidRDefault="00E832D4" w:rsidP="00E832D4">
      <w:pPr>
        <w:rPr>
          <w:lang w:val="en-CA"/>
        </w:rPr>
      </w:pPr>
      <w:r w:rsidRPr="00E832D4">
        <w:t xml:space="preserve">  value_2 </w:t>
      </w:r>
      <w:r w:rsidRPr="00E832D4">
        <w:rPr>
          <w:b/>
          <w:bCs/>
        </w:rPr>
        <w:t>NUMBER</w:t>
      </w:r>
      <w:r w:rsidRPr="00E832D4">
        <w:t xml:space="preserve"> := 0;</w:t>
      </w:r>
    </w:p>
    <w:p w14:paraId="01C83E62" w14:textId="77777777" w:rsidR="00E832D4" w:rsidRPr="00E832D4" w:rsidRDefault="00E832D4" w:rsidP="00E832D4">
      <w:pPr>
        <w:rPr>
          <w:lang w:val="en-CA"/>
        </w:rPr>
      </w:pPr>
      <w:r w:rsidRPr="00E832D4">
        <w:t xml:space="preserve">  division </w:t>
      </w:r>
      <w:r w:rsidRPr="00E832D4">
        <w:rPr>
          <w:b/>
          <w:bCs/>
        </w:rPr>
        <w:t>NUMBER</w:t>
      </w:r>
      <w:r w:rsidRPr="00E832D4">
        <w:t>;</w:t>
      </w:r>
    </w:p>
    <w:p w14:paraId="0A356328" w14:textId="77777777" w:rsidR="000C0873" w:rsidRDefault="000C0873" w:rsidP="00E832D4">
      <w:pPr>
        <w:rPr>
          <w:b/>
          <w:bCs/>
        </w:rPr>
      </w:pPr>
    </w:p>
    <w:p w14:paraId="7A0DEA20" w14:textId="1342F172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BEGIN</w:t>
      </w:r>
    </w:p>
    <w:p w14:paraId="01E9878A" w14:textId="77777777" w:rsidR="000C0873" w:rsidRDefault="000C0873" w:rsidP="00E832D4"/>
    <w:p w14:paraId="02DBB422" w14:textId="3D29A69C" w:rsidR="00E832D4" w:rsidRPr="00E832D4" w:rsidRDefault="00E832D4" w:rsidP="00E832D4">
      <w:pPr>
        <w:rPr>
          <w:lang w:val="en-CA"/>
        </w:rPr>
      </w:pPr>
      <w:r w:rsidRPr="00E832D4">
        <w:t xml:space="preserve">  division := value_1 / value_2;</w:t>
      </w:r>
    </w:p>
    <w:p w14:paraId="419A3320" w14:textId="77777777" w:rsidR="00E832D4" w:rsidRPr="00E832D4" w:rsidRDefault="00E832D4" w:rsidP="00E832D4">
      <w:pPr>
        <w:rPr>
          <w:lang w:val="en-CA"/>
        </w:rPr>
      </w:pPr>
      <w:r w:rsidRPr="00E832D4">
        <w:t xml:space="preserve">  DBMS_OUTPUT.PUT_LINE ('division: ' || division);</w:t>
      </w:r>
    </w:p>
    <w:p w14:paraId="0F231228" w14:textId="77777777" w:rsidR="000C0873" w:rsidRDefault="000C0873" w:rsidP="00E832D4">
      <w:pPr>
        <w:rPr>
          <w:b/>
          <w:bCs/>
        </w:rPr>
      </w:pPr>
    </w:p>
    <w:p w14:paraId="53A82400" w14:textId="77017CF1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EXCEPTION</w:t>
      </w:r>
    </w:p>
    <w:p w14:paraId="6D13DF04" w14:textId="77777777" w:rsidR="000C0873" w:rsidRDefault="000C0873" w:rsidP="00E832D4">
      <w:pPr>
        <w:rPr>
          <w:b/>
          <w:bCs/>
        </w:rPr>
      </w:pPr>
    </w:p>
    <w:p w14:paraId="7479E884" w14:textId="4C3A6483" w:rsidR="00E832D4" w:rsidRPr="00E832D4" w:rsidRDefault="000C0873" w:rsidP="00E832D4">
      <w:pPr>
        <w:rPr>
          <w:lang w:val="en-C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EE24F" wp14:editId="5650536E">
                <wp:simplePos x="0" y="0"/>
                <wp:positionH relativeFrom="column">
                  <wp:posOffset>3553401</wp:posOffset>
                </wp:positionH>
                <wp:positionV relativeFrom="paragraph">
                  <wp:posOffset>50195</wp:posOffset>
                </wp:positionV>
                <wp:extent cx="2764465" cy="648586"/>
                <wp:effectExtent l="0" t="0" r="1714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5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3EB97" w14:textId="3BD601B2" w:rsidR="003B3E53" w:rsidRPr="000C0873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Not a specific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EE24F" id="Text Box 14" o:spid="_x0000_s1031" type="#_x0000_t202" style="position:absolute;margin-left:279.8pt;margin-top:3.95pt;width:217.65pt;height:5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" fillcolor="white [3201]" strokeweight=".5pt">
                <v:textbox>
                  <w:txbxContent>
                    <w:p w14:paraId="1AF3EB97" w14:textId="3BD601B2" w:rsidR="003B3E53" w:rsidRPr="000C0873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Not a specific fix</w:t>
                      </w:r>
                    </w:p>
                  </w:txbxContent>
                </v:textbox>
              </v:shape>
            </w:pict>
          </mc:Fallback>
        </mc:AlternateContent>
      </w:r>
      <w:r w:rsidR="00E832D4" w:rsidRPr="00E832D4">
        <w:rPr>
          <w:b/>
          <w:bCs/>
        </w:rPr>
        <w:t>WHEN OTHERS</w:t>
      </w:r>
    </w:p>
    <w:p w14:paraId="03DA0BF7" w14:textId="77777777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 xml:space="preserve">  THEN </w:t>
      </w:r>
    </w:p>
    <w:p w14:paraId="5F09A785" w14:textId="77777777" w:rsidR="00E832D4" w:rsidRPr="00E832D4" w:rsidRDefault="00E832D4" w:rsidP="00E832D4">
      <w:pPr>
        <w:rPr>
          <w:lang w:val="en-CA"/>
        </w:rPr>
      </w:pPr>
      <w:r w:rsidRPr="00E832D4">
        <w:t xml:space="preserve">      DBMS_OUTPUT.PUT_LINE ('Error!');</w:t>
      </w:r>
    </w:p>
    <w:p w14:paraId="225D898F" w14:textId="77777777" w:rsidR="000C0873" w:rsidRDefault="000C0873" w:rsidP="00E832D4">
      <w:pPr>
        <w:rPr>
          <w:b/>
          <w:bCs/>
        </w:rPr>
      </w:pPr>
    </w:p>
    <w:p w14:paraId="106C7A47" w14:textId="2E5F8AD3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END</w:t>
      </w:r>
      <w:r w:rsidRPr="00E832D4">
        <w:t>;</w:t>
      </w:r>
    </w:p>
    <w:p w14:paraId="0B46A87D" w14:textId="4EC5B161" w:rsidR="002A4E0D" w:rsidRDefault="002A4E0D" w:rsidP="00E832D4">
      <w:pPr>
        <w:rPr>
          <w:lang w:val="en-CA"/>
        </w:rPr>
      </w:pPr>
    </w:p>
    <w:p w14:paraId="1132B3AD" w14:textId="6123BABA" w:rsidR="00E832D4" w:rsidRDefault="00E832D4" w:rsidP="00E832D4">
      <w:pPr>
        <w:rPr>
          <w:lang w:val="en-CA"/>
        </w:rPr>
      </w:pPr>
    </w:p>
    <w:p w14:paraId="32BF6B54" w14:textId="4C2772AF" w:rsidR="00E832D4" w:rsidRDefault="00E832D4" w:rsidP="00E832D4">
      <w:pPr>
        <w:rPr>
          <w:lang w:val="en-CA"/>
        </w:rPr>
      </w:pPr>
    </w:p>
    <w:p w14:paraId="20679205" w14:textId="4059999E" w:rsidR="00E832D4" w:rsidRDefault="00E832D4" w:rsidP="00E832D4">
      <w:pPr>
        <w:rPr>
          <w:lang w:val="en-CA"/>
        </w:rPr>
      </w:pPr>
    </w:p>
    <w:p w14:paraId="48670708" w14:textId="3385A66F" w:rsidR="00E832D4" w:rsidRDefault="00E832D4" w:rsidP="00E832D4">
      <w:pPr>
        <w:rPr>
          <w:lang w:val="en-CA"/>
        </w:rPr>
      </w:pPr>
    </w:p>
    <w:p w14:paraId="294EB2B6" w14:textId="4B2AC769" w:rsidR="00E832D4" w:rsidRDefault="00E832D4" w:rsidP="00E832D4">
      <w:pPr>
        <w:rPr>
          <w:lang w:val="en-CA"/>
        </w:rPr>
      </w:pPr>
    </w:p>
    <w:p w14:paraId="4330D213" w14:textId="42F7EEF4" w:rsidR="00E832D4" w:rsidRDefault="00E832D4" w:rsidP="00E832D4">
      <w:pPr>
        <w:rPr>
          <w:lang w:val="en-CA"/>
        </w:rPr>
      </w:pPr>
    </w:p>
    <w:p w14:paraId="3C96EE7E" w14:textId="0548282D" w:rsidR="00E832D4" w:rsidRDefault="00E832D4" w:rsidP="00E832D4">
      <w:pPr>
        <w:rPr>
          <w:lang w:val="en-CA"/>
        </w:rPr>
      </w:pPr>
    </w:p>
    <w:p w14:paraId="3C39F601" w14:textId="169F4BEC" w:rsidR="00E832D4" w:rsidRDefault="00E832D4" w:rsidP="00E832D4">
      <w:pPr>
        <w:rPr>
          <w:lang w:val="en-CA"/>
        </w:rPr>
      </w:pPr>
    </w:p>
    <w:p w14:paraId="7830621D" w14:textId="7330FA61" w:rsidR="00E832D4" w:rsidRDefault="00E832D4" w:rsidP="00E832D4">
      <w:pPr>
        <w:rPr>
          <w:lang w:val="en-CA"/>
        </w:rPr>
      </w:pPr>
    </w:p>
    <w:p w14:paraId="39024137" w14:textId="268CBD10" w:rsidR="00E832D4" w:rsidRDefault="00E832D4" w:rsidP="00E832D4">
      <w:pPr>
        <w:rPr>
          <w:lang w:val="en-CA"/>
        </w:rPr>
      </w:pPr>
    </w:p>
    <w:p w14:paraId="003DDFBD" w14:textId="60BD0FBA" w:rsidR="00E832D4" w:rsidRDefault="00E832D4" w:rsidP="00E832D4">
      <w:pPr>
        <w:rPr>
          <w:lang w:val="en-CA"/>
        </w:rPr>
      </w:pPr>
    </w:p>
    <w:p w14:paraId="50114A02" w14:textId="77777777" w:rsidR="00E832D4" w:rsidRDefault="00E832D4" w:rsidP="00E832D4">
      <w:pPr>
        <w:rPr>
          <w:lang w:val="en-CA"/>
        </w:rPr>
      </w:pPr>
    </w:p>
    <w:p w14:paraId="3A367CBD" w14:textId="10470F71" w:rsidR="00E832D4" w:rsidRDefault="00E832D4" w:rsidP="00E832D4">
      <w:pPr>
        <w:rPr>
          <w:lang w:val="en-CA"/>
        </w:rPr>
      </w:pPr>
      <w:r>
        <w:rPr>
          <w:lang w:val="en-CA"/>
        </w:rPr>
        <w:t>OUTPUT… must look closely to see it</w:t>
      </w:r>
    </w:p>
    <w:p w14:paraId="11282531" w14:textId="77777777" w:rsidR="00E832D4" w:rsidRDefault="00E832D4" w:rsidP="00E832D4">
      <w:pPr>
        <w:rPr>
          <w:lang w:val="en-CA"/>
        </w:rPr>
      </w:pPr>
    </w:p>
    <w:p w14:paraId="5DCB9B14" w14:textId="4251051E" w:rsidR="00E832D4" w:rsidRDefault="00E832D4" w:rsidP="00E832D4">
      <w:pPr>
        <w:rPr>
          <w:lang w:val="en-CA"/>
        </w:rPr>
      </w:pPr>
      <w:r w:rsidRPr="00E832D4">
        <w:rPr>
          <w:highlight w:val="yellow"/>
          <w:lang w:val="en-CA"/>
        </w:rPr>
        <w:t>Error!</w:t>
      </w:r>
    </w:p>
    <w:p w14:paraId="393E3A4C" w14:textId="234F4CC1" w:rsidR="00E832D4" w:rsidRDefault="00E832D4" w:rsidP="00E832D4">
      <w:pPr>
        <w:rPr>
          <w:lang w:val="en-CA"/>
        </w:rPr>
      </w:pPr>
    </w:p>
    <w:p w14:paraId="3440451B" w14:textId="20A7F11B" w:rsidR="00E832D4" w:rsidRDefault="00E832D4" w:rsidP="00E832D4">
      <w:pPr>
        <w:rPr>
          <w:lang w:val="en-CA"/>
        </w:rPr>
      </w:pPr>
    </w:p>
    <w:p w14:paraId="65D9598B" w14:textId="5E4D274D" w:rsidR="00E832D4" w:rsidRDefault="00E832D4" w:rsidP="00E832D4">
      <w:pPr>
        <w:rPr>
          <w:lang w:val="en-CA"/>
        </w:rPr>
      </w:pPr>
    </w:p>
    <w:p w14:paraId="50E98DD6" w14:textId="2AF334EB" w:rsidR="00E832D4" w:rsidRDefault="00E832D4">
      <w:pPr>
        <w:rPr>
          <w:highlight w:val="yellow"/>
          <w:lang w:val="en-CA"/>
        </w:rPr>
      </w:pPr>
      <w:r>
        <w:rPr>
          <w:highlight w:val="yellow"/>
          <w:lang w:val="en-CA"/>
        </w:rPr>
        <w:br w:type="page"/>
      </w:r>
    </w:p>
    <w:p w14:paraId="4F41DD9B" w14:textId="7B376C60" w:rsidR="00E832D4" w:rsidRPr="00192620" w:rsidRDefault="00E832D4" w:rsidP="00E832D4">
      <w:pPr>
        <w:rPr>
          <w:b/>
          <w:bCs/>
          <w:sz w:val="40"/>
          <w:szCs w:val="40"/>
          <w:lang w:val="en-CA"/>
        </w:rPr>
      </w:pPr>
      <w:r w:rsidRPr="00192620">
        <w:rPr>
          <w:b/>
          <w:bCs/>
          <w:sz w:val="40"/>
          <w:szCs w:val="40"/>
          <w:lang w:val="en-CA"/>
        </w:rPr>
        <w:lastRenderedPageBreak/>
        <w:t>Fixing it more</w:t>
      </w:r>
    </w:p>
    <w:p w14:paraId="18458F7F" w14:textId="3F9EAEEA" w:rsidR="00E832D4" w:rsidRDefault="00E832D4" w:rsidP="00E832D4">
      <w:pPr>
        <w:rPr>
          <w:lang w:val="en-CA"/>
        </w:rPr>
      </w:pPr>
    </w:p>
    <w:p w14:paraId="59A59F2E" w14:textId="77777777" w:rsidR="00E832D4" w:rsidRDefault="00E832D4" w:rsidP="00E832D4">
      <w:pPr>
        <w:rPr>
          <w:lang w:val="en-CA"/>
        </w:rPr>
      </w:pPr>
    </w:p>
    <w:p w14:paraId="0507F54B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DECLARE</w:t>
      </w:r>
    </w:p>
    <w:p w14:paraId="1D59EFA0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value_1 NUMBER := 20;</w:t>
      </w:r>
    </w:p>
    <w:p w14:paraId="1E4A9B81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value_2 NUMBER := 0;</w:t>
      </w:r>
    </w:p>
    <w:p w14:paraId="2F3C5731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division NUMBER;</w:t>
      </w:r>
    </w:p>
    <w:p w14:paraId="5057F8C3" w14:textId="77777777" w:rsidR="00E832D4" w:rsidRDefault="00E832D4" w:rsidP="00E832D4">
      <w:pPr>
        <w:rPr>
          <w:lang w:val="en-CA"/>
        </w:rPr>
      </w:pPr>
    </w:p>
    <w:p w14:paraId="38E9B689" w14:textId="5D5CE8B3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BEGIN</w:t>
      </w:r>
    </w:p>
    <w:p w14:paraId="790C8766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division := value_1 / value_2;</w:t>
      </w:r>
    </w:p>
    <w:p w14:paraId="70B347E4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DBMS_OUTPUT.PUT_LINE ('division: ' || division);</w:t>
      </w:r>
    </w:p>
    <w:p w14:paraId="142EAAD8" w14:textId="77777777" w:rsidR="00E832D4" w:rsidRDefault="00E832D4" w:rsidP="00E832D4">
      <w:pPr>
        <w:rPr>
          <w:lang w:val="en-CA"/>
        </w:rPr>
      </w:pPr>
    </w:p>
    <w:p w14:paraId="28D9EF24" w14:textId="55074D55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EXCEPTION</w:t>
      </w:r>
    </w:p>
    <w:p w14:paraId="4BB7EE8D" w14:textId="404C9545" w:rsidR="00E832D4" w:rsidRPr="00E832D4" w:rsidRDefault="00E832D4" w:rsidP="00E832D4">
      <w:pPr>
        <w:rPr>
          <w:highlight w:val="yellow"/>
          <w:lang w:val="en-CA"/>
        </w:rPr>
      </w:pPr>
      <w:r w:rsidRPr="00E832D4">
        <w:rPr>
          <w:highlight w:val="yellow"/>
          <w:lang w:val="en-CA"/>
        </w:rPr>
        <w:t xml:space="preserve">WHEN ZERO_DIVIDE  </w:t>
      </w:r>
      <w:r w:rsidRPr="00E832D4">
        <w:rPr>
          <w:highlight w:val="yellow"/>
          <w:lang w:val="en-CA"/>
        </w:rPr>
        <w:tab/>
      </w:r>
      <w:r w:rsidRPr="00E832D4">
        <w:rPr>
          <w:highlight w:val="yellow"/>
          <w:lang w:val="en-CA"/>
        </w:rPr>
        <w:tab/>
        <w:t xml:space="preserve"> -- caught by this error handling</w:t>
      </w:r>
    </w:p>
    <w:p w14:paraId="6A477315" w14:textId="77777777" w:rsidR="00E832D4" w:rsidRPr="00E832D4" w:rsidRDefault="00E832D4" w:rsidP="00E832D4">
      <w:pPr>
        <w:rPr>
          <w:highlight w:val="yellow"/>
          <w:lang w:val="en-CA"/>
        </w:rPr>
      </w:pPr>
      <w:r w:rsidRPr="00E832D4">
        <w:rPr>
          <w:highlight w:val="yellow"/>
          <w:lang w:val="en-CA"/>
        </w:rPr>
        <w:t xml:space="preserve">  THEN</w:t>
      </w:r>
    </w:p>
    <w:p w14:paraId="5216E0FE" w14:textId="77777777" w:rsidR="00E832D4" w:rsidRPr="00E832D4" w:rsidRDefault="00E832D4" w:rsidP="00E832D4">
      <w:pPr>
        <w:rPr>
          <w:lang w:val="en-CA"/>
        </w:rPr>
      </w:pPr>
      <w:r w:rsidRPr="00E832D4">
        <w:rPr>
          <w:highlight w:val="yellow"/>
          <w:lang w:val="en-CA"/>
        </w:rPr>
        <w:t xml:space="preserve">      DBMS_OUTPUT.PUT_LINE ('Divider is zero!');</w:t>
      </w:r>
    </w:p>
    <w:p w14:paraId="52C24D7C" w14:textId="2705DE82" w:rsidR="00E832D4" w:rsidRPr="00E832D4" w:rsidRDefault="00E832D4" w:rsidP="00E832D4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645A9" wp14:editId="05243DCD">
                <wp:simplePos x="0" y="0"/>
                <wp:positionH relativeFrom="column">
                  <wp:posOffset>1001587</wp:posOffset>
                </wp:positionH>
                <wp:positionV relativeFrom="paragraph">
                  <wp:posOffset>15593</wp:posOffset>
                </wp:positionV>
                <wp:extent cx="1903228" cy="1424763"/>
                <wp:effectExtent l="38100" t="0" r="20955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228" cy="142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85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8.85pt;margin-top:1.25pt;width:149.85pt;height:112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Pr="00E832D4">
        <w:rPr>
          <w:lang w:val="en-CA"/>
        </w:rPr>
        <w:t>WHEN OTHERS</w:t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  <w:t>-- WHEN OTHERS must be last</w:t>
      </w:r>
    </w:p>
    <w:p w14:paraId="03236664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THEN </w:t>
      </w:r>
    </w:p>
    <w:p w14:paraId="001BC3BA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    DBMS_OUTPUT.PUT_LINE ('Error!');</w:t>
      </w:r>
    </w:p>
    <w:p w14:paraId="489B377E" w14:textId="77777777" w:rsidR="00E832D4" w:rsidRDefault="00E832D4" w:rsidP="00E832D4">
      <w:pPr>
        <w:rPr>
          <w:lang w:val="en-CA"/>
        </w:rPr>
      </w:pPr>
    </w:p>
    <w:p w14:paraId="2C53145A" w14:textId="59EF3398" w:rsidR="00E832D4" w:rsidRDefault="00E832D4" w:rsidP="00E832D4">
      <w:pPr>
        <w:rPr>
          <w:lang w:val="en-CA"/>
        </w:rPr>
      </w:pPr>
      <w:r w:rsidRPr="00E832D4">
        <w:rPr>
          <w:lang w:val="en-CA"/>
        </w:rPr>
        <w:t>END;</w:t>
      </w:r>
    </w:p>
    <w:p w14:paraId="6653A68B" w14:textId="77777777" w:rsidR="00E832D4" w:rsidRDefault="00E832D4" w:rsidP="00E832D4">
      <w:pPr>
        <w:rPr>
          <w:lang w:val="en-CA"/>
        </w:rPr>
      </w:pPr>
    </w:p>
    <w:p w14:paraId="69DB1B9C" w14:textId="77777777" w:rsidR="00E832D4" w:rsidRDefault="00E832D4" w:rsidP="00E832D4">
      <w:pPr>
        <w:rPr>
          <w:lang w:val="en-CA"/>
        </w:rPr>
      </w:pPr>
    </w:p>
    <w:p w14:paraId="60383197" w14:textId="77777777" w:rsidR="00E832D4" w:rsidRDefault="00E832D4" w:rsidP="00E832D4">
      <w:pPr>
        <w:rPr>
          <w:lang w:val="en-CA"/>
        </w:rPr>
      </w:pPr>
    </w:p>
    <w:p w14:paraId="1B0FFBF7" w14:textId="15BF1FEB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Divider is zero!</w:t>
      </w:r>
    </w:p>
    <w:p w14:paraId="4F41E6A8" w14:textId="77777777" w:rsidR="00E832D4" w:rsidRPr="00E832D4" w:rsidRDefault="00E832D4" w:rsidP="00E832D4">
      <w:pPr>
        <w:rPr>
          <w:lang w:val="en-CA"/>
        </w:rPr>
      </w:pPr>
    </w:p>
    <w:p w14:paraId="2E3A9027" w14:textId="77777777" w:rsidR="00E832D4" w:rsidRPr="00E832D4" w:rsidRDefault="00E832D4" w:rsidP="00E832D4">
      <w:pPr>
        <w:rPr>
          <w:lang w:val="en-CA"/>
        </w:rPr>
      </w:pPr>
    </w:p>
    <w:p w14:paraId="45A90E31" w14:textId="17B8E8D5" w:rsidR="00E832D4" w:rsidRDefault="00E832D4" w:rsidP="00E832D4">
      <w:pPr>
        <w:rPr>
          <w:lang w:val="en-CA"/>
        </w:rPr>
      </w:pPr>
      <w:r w:rsidRPr="00E832D4">
        <w:rPr>
          <w:lang w:val="en-CA"/>
        </w:rPr>
        <w:t>PL/SQL procedure successfully completed.</w:t>
      </w:r>
    </w:p>
    <w:p w14:paraId="61498D7A" w14:textId="5DC56559" w:rsidR="00E832D4" w:rsidRDefault="00E832D4" w:rsidP="00E832D4">
      <w:pPr>
        <w:rPr>
          <w:lang w:val="en-CA"/>
        </w:rPr>
      </w:pPr>
    </w:p>
    <w:p w14:paraId="78CDFF70" w14:textId="11CD7269" w:rsidR="00E832D4" w:rsidRDefault="00E832D4" w:rsidP="00E832D4">
      <w:pPr>
        <w:rPr>
          <w:lang w:val="en-CA"/>
        </w:rPr>
      </w:pPr>
    </w:p>
    <w:p w14:paraId="11AAF067" w14:textId="78869540" w:rsidR="00E832D4" w:rsidRDefault="00E832D4" w:rsidP="00E832D4">
      <w:pPr>
        <w:rPr>
          <w:lang w:val="en-CA"/>
        </w:rPr>
      </w:pPr>
      <w:r w:rsidRPr="00E832D4">
        <w:rPr>
          <w:lang w:val="en-CA"/>
        </w:rPr>
        <w:t>.</w:t>
      </w:r>
    </w:p>
    <w:p w14:paraId="639528A9" w14:textId="77777777" w:rsidR="00A2446E" w:rsidRDefault="00E832D4" w:rsidP="00A2446E">
      <w:pPr>
        <w:rPr>
          <w:lang w:val="en-CA"/>
        </w:rPr>
      </w:pPr>
      <w:r>
        <w:rPr>
          <w:lang w:val="en-CA"/>
        </w:rPr>
        <w:br w:type="page"/>
      </w:r>
    </w:p>
    <w:p w14:paraId="4CC7681E" w14:textId="5BF732BA" w:rsidR="00A2446E" w:rsidRDefault="00A2446E" w:rsidP="00A2446E">
      <w:pPr>
        <w:pStyle w:val="Heading1"/>
      </w:pPr>
      <w:r>
        <w:lastRenderedPageBreak/>
        <w:t>SELECT INTO</w:t>
      </w:r>
      <w:r w:rsidR="00F13879">
        <w:t xml:space="preserve">     -- </w:t>
      </w:r>
      <w:r w:rsidR="00F13879" w:rsidRPr="006E3B3B">
        <w:rPr>
          <w:i/>
          <w:iCs/>
          <w:u w:val="single"/>
        </w:rPr>
        <w:t>one row</w:t>
      </w:r>
      <w:r w:rsidR="00F13879">
        <w:t xml:space="preserve"> retrieved from </w:t>
      </w:r>
      <w:r w:rsidR="00192620">
        <w:t>SELECT</w:t>
      </w:r>
    </w:p>
    <w:p w14:paraId="78FEF8C3" w14:textId="6578D4E6" w:rsidR="00A2446E" w:rsidRDefault="002C0422" w:rsidP="00A2446E">
      <w:pPr>
        <w:rPr>
          <w:lang w:val="en-CA"/>
        </w:rPr>
      </w:pPr>
      <w:r>
        <w:rPr>
          <w:lang w:val="en-CA"/>
        </w:rPr>
        <w:t>(14)</w:t>
      </w:r>
    </w:p>
    <w:p w14:paraId="2A3A5885" w14:textId="77777777" w:rsidR="00F13879" w:rsidRDefault="00F13879" w:rsidP="00A2446E">
      <w:pPr>
        <w:rPr>
          <w:lang w:val="en-CA"/>
        </w:rPr>
      </w:pPr>
    </w:p>
    <w:p w14:paraId="7E100E18" w14:textId="77777777" w:rsidR="00A2446E" w:rsidRPr="00F13879" w:rsidRDefault="00A2446E" w:rsidP="00A2446E">
      <w:pPr>
        <w:rPr>
          <w:b/>
          <w:bCs/>
          <w:sz w:val="28"/>
          <w:szCs w:val="28"/>
        </w:rPr>
      </w:pPr>
      <w:r w:rsidRPr="00F13879">
        <w:rPr>
          <w:b/>
          <w:bCs/>
          <w:sz w:val="28"/>
          <w:szCs w:val="28"/>
          <w:highlight w:val="yellow"/>
        </w:rPr>
        <w:t>Using a procedure, but getting the data from a table</w:t>
      </w:r>
    </w:p>
    <w:p w14:paraId="2CC4108D" w14:textId="77777777" w:rsidR="00A2446E" w:rsidRDefault="00A2446E" w:rsidP="00A2446E"/>
    <w:p w14:paraId="547038C1" w14:textId="77777777" w:rsidR="00A2446E" w:rsidRDefault="00A2446E" w:rsidP="00A2446E"/>
    <w:p w14:paraId="1CB08D0D" w14:textId="77777777" w:rsidR="00A2446E" w:rsidRDefault="00A2446E" w:rsidP="00A2446E">
      <w:pPr>
        <w:rPr>
          <w:rFonts w:eastAsiaTheme="minorEastAsia"/>
        </w:rPr>
      </w:pPr>
      <w:r w:rsidRPr="00A2446E">
        <w:rPr>
          <w:rFonts w:eastAsiaTheme="minorEastAsia"/>
        </w:rPr>
        <w:t>The following PL/SQL code searches for a specific product by its product ID and displays the product ID and the product name for that product</w:t>
      </w:r>
    </w:p>
    <w:p w14:paraId="32A7C0D0" w14:textId="3D666B4A" w:rsidR="00A2446E" w:rsidRDefault="00A2446E" w:rsidP="00A2446E">
      <w:pPr>
        <w:rPr>
          <w:rFonts w:eastAsiaTheme="minorEastAsia"/>
        </w:rPr>
      </w:pPr>
    </w:p>
    <w:p w14:paraId="1D2ED485" w14:textId="289BB59B" w:rsidR="00F13879" w:rsidRDefault="00F13879" w:rsidP="00A2446E">
      <w:pPr>
        <w:rPr>
          <w:rFonts w:eastAsiaTheme="minorEastAsia"/>
        </w:rPr>
      </w:pPr>
    </w:p>
    <w:p w14:paraId="7892B321" w14:textId="6E326392" w:rsidR="00F13879" w:rsidRDefault="00F13879" w:rsidP="00A2446E">
      <w:pPr>
        <w:rPr>
          <w:rFonts w:eastAsiaTheme="minorEastAsia"/>
        </w:rPr>
      </w:pPr>
      <w:r w:rsidRPr="00F1387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Using a SELECT from a table to load the defined variables.</w:t>
      </w:r>
    </w:p>
    <w:p w14:paraId="622E0800" w14:textId="1E22CDC1" w:rsidR="00A2446E" w:rsidRDefault="00A2446E" w:rsidP="00A2446E">
      <w:pPr>
        <w:rPr>
          <w:rFonts w:eastAsiaTheme="minorEastAsia"/>
        </w:rPr>
      </w:pPr>
    </w:p>
    <w:p w14:paraId="383C2660" w14:textId="769912BA" w:rsidR="00F13879" w:rsidRDefault="00F13879" w:rsidP="00A2446E">
      <w:pPr>
        <w:rPr>
          <w:rFonts w:eastAsiaTheme="minorEastAsia"/>
        </w:rPr>
      </w:pPr>
    </w:p>
    <w:p w14:paraId="69707250" w14:textId="7212C2A4" w:rsidR="00F13879" w:rsidRDefault="00F13879" w:rsidP="00A2446E">
      <w:pPr>
        <w:rPr>
          <w:rFonts w:eastAsiaTheme="minorEastAsia"/>
        </w:rPr>
      </w:pPr>
      <w:r w:rsidRPr="00F13879">
        <w:rPr>
          <w:rFonts w:eastAsiaTheme="minorEastAsia"/>
          <w:highlight w:val="green"/>
        </w:rPr>
        <w:t>Put up this code and explain</w:t>
      </w:r>
    </w:p>
    <w:p w14:paraId="54C1F38E" w14:textId="6BF09FCC" w:rsidR="00F13879" w:rsidRDefault="00192620" w:rsidP="00A2446E">
      <w:pPr>
        <w:rPr>
          <w:rFonts w:eastAsiaTheme="minorEastAsia"/>
          <w:b/>
          <w:bCs/>
          <w:sz w:val="40"/>
          <w:szCs w:val="40"/>
        </w:rPr>
      </w:pPr>
      <w:r w:rsidRPr="006E3B3B">
        <w:rPr>
          <w:rFonts w:eastAsiaTheme="minorEastAsia"/>
          <w:b/>
          <w:bCs/>
          <w:color w:val="FF0000"/>
          <w:sz w:val="40"/>
          <w:szCs w:val="40"/>
        </w:rPr>
        <w:t>This is 2020 summer code</w:t>
      </w:r>
      <w:r w:rsidR="006E3B3B">
        <w:rPr>
          <w:rFonts w:eastAsiaTheme="minorEastAsia"/>
          <w:b/>
          <w:bCs/>
          <w:color w:val="FF0000"/>
          <w:sz w:val="40"/>
          <w:szCs w:val="40"/>
        </w:rPr>
        <w:t xml:space="preserve"> – </w:t>
      </w:r>
      <w:r w:rsidR="006E3B3B">
        <w:rPr>
          <w:rFonts w:eastAsiaTheme="minorEastAsia"/>
          <w:b/>
          <w:bCs/>
          <w:sz w:val="40"/>
          <w:szCs w:val="40"/>
        </w:rPr>
        <w:t>next page for 2020-3</w:t>
      </w:r>
    </w:p>
    <w:p w14:paraId="092F58D6" w14:textId="77777777" w:rsidR="006E3B3B" w:rsidRPr="006E3B3B" w:rsidRDefault="006E3B3B" w:rsidP="00A2446E">
      <w:pPr>
        <w:rPr>
          <w:rFonts w:eastAsiaTheme="minorEastAsia"/>
          <w:b/>
          <w:bCs/>
          <w:sz w:val="40"/>
          <w:szCs w:val="40"/>
        </w:rPr>
      </w:pPr>
    </w:p>
    <w:p w14:paraId="31BBC738" w14:textId="77777777" w:rsidR="006E3B3B" w:rsidRDefault="006E3B3B" w:rsidP="00A2446E">
      <w:pPr>
        <w:rPr>
          <w:b/>
          <w:bCs/>
        </w:rPr>
      </w:pPr>
    </w:p>
    <w:p w14:paraId="60BA7B51" w14:textId="2233A132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1339C3BE" w14:textId="77777777" w:rsidR="00A2446E" w:rsidRPr="00A2446E" w:rsidRDefault="00A2446E" w:rsidP="00A2446E">
      <w:pPr>
        <w:rPr>
          <w:b/>
          <w:bCs/>
        </w:rPr>
      </w:pPr>
    </w:p>
    <w:p w14:paraId="6D19B375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productId NUMBER := 2;</w:t>
      </w:r>
    </w:p>
    <w:p w14:paraId="0E0671F7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productName VARCHAR2(255 BYTE);</w:t>
      </w:r>
    </w:p>
    <w:p w14:paraId="284EB7EB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price NUMBER(9,2);</w:t>
      </w:r>
    </w:p>
    <w:p w14:paraId="06633CB1" w14:textId="77777777" w:rsidR="00A2446E" w:rsidRPr="00A2446E" w:rsidRDefault="00A2446E" w:rsidP="00A2446E">
      <w:pPr>
        <w:rPr>
          <w:b/>
          <w:bCs/>
        </w:rPr>
      </w:pPr>
    </w:p>
    <w:p w14:paraId="6EF28C22" w14:textId="0B70EDE6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>BEGIN</w:t>
      </w:r>
    </w:p>
    <w:p w14:paraId="4E89A735" w14:textId="139843A9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SELECT product_name, List_price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69F6E56B" w14:textId="6587A521" w:rsidR="00A2446E" w:rsidRPr="00A2446E" w:rsidRDefault="00A2446E" w:rsidP="00A2446E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3FCC1775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13ACB853" w14:textId="690DAE3D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WHERE product_id = productID;</w:t>
      </w:r>
      <w:r w:rsidR="00F13879">
        <w:rPr>
          <w:b/>
          <w:bCs/>
        </w:rPr>
        <w:tab/>
      </w:r>
      <w:r w:rsidR="00F13879">
        <w:rPr>
          <w:b/>
          <w:bCs/>
        </w:rPr>
        <w:tab/>
        <w:t>-- will get 1 row or none</w:t>
      </w:r>
    </w:p>
    <w:p w14:paraId="02BEB94E" w14:textId="69D79EE1" w:rsidR="00A2446E" w:rsidRPr="00A2446E" w:rsidRDefault="00A2446E" w:rsidP="00A2446E">
      <w:pPr>
        <w:rPr>
          <w:b/>
          <w:bCs/>
        </w:rPr>
      </w:pPr>
    </w:p>
    <w:p w14:paraId="0FF70AC4" w14:textId="128F2FAA" w:rsidR="00A2446E" w:rsidRPr="00A2446E" w:rsidRDefault="00A2446E" w:rsidP="00A2446E">
      <w:pPr>
        <w:ind w:left="2880" w:firstLine="720"/>
      </w:pPr>
      <w:r w:rsidRPr="00A2446E">
        <w:t>-- now ouput the findings – assumed example worked</w:t>
      </w:r>
    </w:p>
    <w:p w14:paraId="6428134E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7079784A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215D15FA" w14:textId="72603599" w:rsidR="00A2446E" w:rsidRDefault="00A2446E" w:rsidP="00A2446E">
      <w:pPr>
        <w:rPr>
          <w:b/>
          <w:bCs/>
        </w:rPr>
      </w:pPr>
      <w:r w:rsidRPr="00A2446E">
        <w:rPr>
          <w:b/>
          <w:bCs/>
        </w:rPr>
        <w:t>END;</w:t>
      </w:r>
    </w:p>
    <w:p w14:paraId="6FF53255" w14:textId="2C98EB94" w:rsidR="00F13879" w:rsidRDefault="00F13879" w:rsidP="00A2446E">
      <w:pPr>
        <w:rPr>
          <w:b/>
          <w:bCs/>
        </w:rPr>
      </w:pPr>
    </w:p>
    <w:p w14:paraId="66E561F3" w14:textId="7474F3F8" w:rsidR="00A2446E" w:rsidRDefault="00A2446E" w:rsidP="00A2446E">
      <w:pPr>
        <w:rPr>
          <w:b/>
          <w:bCs/>
        </w:rPr>
      </w:pPr>
    </w:p>
    <w:p w14:paraId="6B606118" w14:textId="6BCEB7FA" w:rsidR="00A2446E" w:rsidRDefault="00A2446E" w:rsidP="00A2446E">
      <w:pPr>
        <w:rPr>
          <w:b/>
          <w:bCs/>
        </w:rPr>
      </w:pPr>
      <w:r>
        <w:rPr>
          <w:b/>
          <w:bCs/>
        </w:rPr>
        <w:t>===========================</w:t>
      </w:r>
    </w:p>
    <w:p w14:paraId="378A2486" w14:textId="2E663840" w:rsidR="00A2446E" w:rsidRDefault="00A2446E" w:rsidP="00A2446E">
      <w:pPr>
        <w:rPr>
          <w:b/>
          <w:bCs/>
        </w:rPr>
      </w:pPr>
      <w:r>
        <w:rPr>
          <w:b/>
          <w:bCs/>
        </w:rPr>
        <w:t>OUTPUT:</w:t>
      </w:r>
    </w:p>
    <w:p w14:paraId="2288A9D9" w14:textId="77777777" w:rsidR="00A2446E" w:rsidRDefault="00A2446E" w:rsidP="00A2446E">
      <w:pPr>
        <w:rPr>
          <w:b/>
          <w:bCs/>
        </w:rPr>
      </w:pPr>
    </w:p>
    <w:p w14:paraId="4F13675D" w14:textId="77777777" w:rsidR="00A2446E" w:rsidRDefault="00A2446E" w:rsidP="00A2446E">
      <w:pPr>
        <w:rPr>
          <w:b/>
          <w:bCs/>
        </w:rPr>
      </w:pPr>
    </w:p>
    <w:p w14:paraId="3252D4F5" w14:textId="77777777" w:rsidR="00A2446E" w:rsidRDefault="00A2446E" w:rsidP="00A2446E">
      <w:r>
        <w:t>Product Name: Intel Xeon E5-2697 V4</w:t>
      </w:r>
    </w:p>
    <w:p w14:paraId="2EC08C14" w14:textId="77777777" w:rsidR="00A2446E" w:rsidRDefault="00A2446E" w:rsidP="00A2446E">
      <w:r>
        <w:t>Product Price: 2554.99</w:t>
      </w:r>
    </w:p>
    <w:p w14:paraId="2BCAA346" w14:textId="77777777" w:rsidR="00A2446E" w:rsidRDefault="00A2446E" w:rsidP="00A2446E"/>
    <w:p w14:paraId="17E67D43" w14:textId="77777777" w:rsidR="00A2446E" w:rsidRDefault="00A2446E" w:rsidP="00A2446E"/>
    <w:p w14:paraId="7C45F11C" w14:textId="77777777" w:rsidR="006E3B3B" w:rsidRDefault="00A2446E" w:rsidP="00A2446E">
      <w:r>
        <w:t>PL/SQL procedure successfully completed.</w:t>
      </w:r>
    </w:p>
    <w:p w14:paraId="0438A535" w14:textId="77777777" w:rsidR="006E3B3B" w:rsidRDefault="006E3B3B">
      <w:r>
        <w:br w:type="page"/>
      </w:r>
    </w:p>
    <w:p w14:paraId="0E583EA0" w14:textId="77777777" w:rsidR="006E3B3B" w:rsidRDefault="006E3B3B" w:rsidP="00A2446E"/>
    <w:p w14:paraId="14056EB0" w14:textId="77777777" w:rsidR="006E3B3B" w:rsidRDefault="006E3B3B" w:rsidP="00A2446E"/>
    <w:p w14:paraId="15AA8A5E" w14:textId="77777777" w:rsidR="006E3B3B" w:rsidRDefault="006E3B3B" w:rsidP="00A2446E"/>
    <w:p w14:paraId="4A8AEF85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4F13A412" w14:textId="77777777" w:rsidR="006E3B3B" w:rsidRPr="00A2446E" w:rsidRDefault="006E3B3B" w:rsidP="006E3B3B">
      <w:pPr>
        <w:rPr>
          <w:b/>
          <w:bCs/>
        </w:rPr>
      </w:pPr>
    </w:p>
    <w:p w14:paraId="2C6CE4CD" w14:textId="5101EFD2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uct_id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 := 2;</w:t>
      </w:r>
    </w:p>
    <w:p w14:paraId="68926004" w14:textId="370D579D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</w:t>
      </w:r>
      <w:r w:rsidRPr="00A2446E">
        <w:rPr>
          <w:b/>
          <w:bCs/>
        </w:rPr>
        <w:t xml:space="preserve">Name </w:t>
      </w:r>
      <w:r>
        <w:rPr>
          <w:b/>
          <w:bCs/>
        </w:rPr>
        <w:tab/>
      </w:r>
      <w:r w:rsidRPr="00A2446E">
        <w:rPr>
          <w:b/>
          <w:bCs/>
        </w:rPr>
        <w:t>VARCHAR2(255 BYTE);</w:t>
      </w:r>
    </w:p>
    <w:p w14:paraId="527A6799" w14:textId="564BB539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</w:t>
      </w:r>
      <w:r>
        <w:rPr>
          <w:b/>
          <w:bCs/>
        </w:rPr>
        <w:t xml:space="preserve"> Pr</w:t>
      </w:r>
      <w:r>
        <w:rPr>
          <w:b/>
          <w:bCs/>
        </w:rPr>
        <w:t>ice</w:t>
      </w:r>
      <w:r w:rsidRPr="00A2446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NUMBER(9,2);</w:t>
      </w:r>
    </w:p>
    <w:p w14:paraId="60872F43" w14:textId="3CE532DF" w:rsidR="006E3B3B" w:rsidRPr="00A2446E" w:rsidRDefault="006E3B3B" w:rsidP="006E3B3B">
      <w:pPr>
        <w:rPr>
          <w:b/>
          <w:bCs/>
        </w:rPr>
      </w:pPr>
    </w:p>
    <w:p w14:paraId="3D2D130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BEGIN</w:t>
      </w:r>
    </w:p>
    <w:p w14:paraId="0540C147" w14:textId="115B771D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SELECT prod_name, </w:t>
      </w:r>
      <w:r>
        <w:rPr>
          <w:b/>
          <w:bCs/>
        </w:rPr>
        <w:t>Prod_sell</w:t>
      </w:r>
      <w:r w:rsidRPr="00A2446E">
        <w:rPr>
          <w:b/>
          <w:bCs/>
        </w:rPr>
        <w:t xml:space="preserve">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20437552" w14:textId="77777777" w:rsidR="006E3B3B" w:rsidRPr="00A2446E" w:rsidRDefault="006E3B3B" w:rsidP="006E3B3B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56F88AE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17F69286" w14:textId="52E23B9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WHERE product_id = prod</w:t>
      </w:r>
      <w:r>
        <w:rPr>
          <w:b/>
          <w:bCs/>
        </w:rPr>
        <w:t>_no</w:t>
      </w:r>
      <w:r w:rsidRPr="00A2446E"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</w:r>
      <w:r w:rsidRPr="006E3B3B">
        <w:rPr>
          <w:b/>
          <w:bCs/>
          <w:highlight w:val="yellow"/>
        </w:rPr>
        <w:t>-- will get 1 row or none</w:t>
      </w:r>
    </w:p>
    <w:p w14:paraId="695FCBC9" w14:textId="77777777" w:rsidR="006E3B3B" w:rsidRPr="00A2446E" w:rsidRDefault="006E3B3B" w:rsidP="006E3B3B">
      <w:pPr>
        <w:rPr>
          <w:b/>
          <w:bCs/>
        </w:rPr>
      </w:pPr>
    </w:p>
    <w:p w14:paraId="1B19C533" w14:textId="77777777" w:rsidR="006E3B3B" w:rsidRPr="00A2446E" w:rsidRDefault="006E3B3B" w:rsidP="006E3B3B">
      <w:pPr>
        <w:ind w:left="2880" w:firstLine="720"/>
      </w:pPr>
      <w:r w:rsidRPr="00A2446E">
        <w:t>-- now ouput the findings – assumed example worked</w:t>
      </w:r>
    </w:p>
    <w:p w14:paraId="46AEED93" w14:textId="21718E30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3FDCF526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1AB576FE" w14:textId="77777777" w:rsidR="006E3B3B" w:rsidRDefault="006E3B3B" w:rsidP="006E3B3B">
      <w:pPr>
        <w:rPr>
          <w:b/>
          <w:bCs/>
        </w:rPr>
      </w:pPr>
      <w:r w:rsidRPr="00A2446E">
        <w:rPr>
          <w:b/>
          <w:bCs/>
        </w:rPr>
        <w:t>END;</w:t>
      </w:r>
    </w:p>
    <w:p w14:paraId="07FE3343" w14:textId="0763D274" w:rsidR="006E3B3B" w:rsidRDefault="006E3B3B" w:rsidP="00A2446E"/>
    <w:p w14:paraId="1B8D4DA3" w14:textId="5C2E0821" w:rsidR="006E3B3B" w:rsidRDefault="006E3B3B" w:rsidP="00A2446E"/>
    <w:p w14:paraId="6CFAC8CE" w14:textId="6BF67979" w:rsidR="006E3B3B" w:rsidRDefault="006E3B3B" w:rsidP="00A2446E"/>
    <w:p w14:paraId="425F0653" w14:textId="77777777" w:rsidR="006E3B3B" w:rsidRDefault="006E3B3B" w:rsidP="006E3B3B">
      <w:r>
        <w:t>What is the result????</w:t>
      </w:r>
    </w:p>
    <w:p w14:paraId="528269FB" w14:textId="77777777" w:rsidR="006E3B3B" w:rsidRDefault="006E3B3B" w:rsidP="006E3B3B"/>
    <w:p w14:paraId="70289520" w14:textId="77777777" w:rsidR="006E3B3B" w:rsidRDefault="006E3B3B" w:rsidP="006E3B3B">
      <w:r>
        <w:t>Why</w:t>
      </w:r>
    </w:p>
    <w:p w14:paraId="5FEDEFBF" w14:textId="77777777" w:rsidR="006E3B3B" w:rsidRDefault="006E3B3B" w:rsidP="006E3B3B"/>
    <w:p w14:paraId="699F13DC" w14:textId="46136DCB" w:rsidR="006E3B3B" w:rsidRDefault="006E3B3B" w:rsidP="006E3B3B">
      <w:r>
        <w:t>FIX IT</w:t>
      </w:r>
    </w:p>
    <w:p w14:paraId="5856ADBF" w14:textId="10545860" w:rsidR="006E3B3B" w:rsidRDefault="006E3B3B" w:rsidP="00A2446E"/>
    <w:p w14:paraId="0ECF0224" w14:textId="3691D973" w:rsidR="006E3B3B" w:rsidRDefault="006E3B3B" w:rsidP="00A2446E"/>
    <w:p w14:paraId="1DFB7BD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53CB6EED" w14:textId="77777777" w:rsidR="006E3B3B" w:rsidRPr="00A2446E" w:rsidRDefault="006E3B3B" w:rsidP="006E3B3B">
      <w:pPr>
        <w:rPr>
          <w:b/>
          <w:bCs/>
        </w:rPr>
      </w:pPr>
    </w:p>
    <w:p w14:paraId="3E6B694B" w14:textId="07BCAD4A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uct_id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 xml:space="preserve">NUMBER := </w:t>
      </w:r>
      <w:r>
        <w:rPr>
          <w:b/>
          <w:bCs/>
        </w:rPr>
        <w:t>40100</w:t>
      </w:r>
      <w:r w:rsidRPr="00A2446E">
        <w:rPr>
          <w:b/>
          <w:bCs/>
        </w:rPr>
        <w:t>;</w:t>
      </w:r>
    </w:p>
    <w:p w14:paraId="39B32B01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</w:t>
      </w:r>
      <w:r w:rsidRPr="00A2446E">
        <w:rPr>
          <w:b/>
          <w:bCs/>
        </w:rPr>
        <w:t xml:space="preserve">Name </w:t>
      </w:r>
      <w:r>
        <w:rPr>
          <w:b/>
          <w:bCs/>
        </w:rPr>
        <w:tab/>
      </w:r>
      <w:r w:rsidRPr="00A2446E">
        <w:rPr>
          <w:b/>
          <w:bCs/>
        </w:rPr>
        <w:t>VARCHAR2(255 BYTE);</w:t>
      </w:r>
    </w:p>
    <w:p w14:paraId="29858727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</w:t>
      </w:r>
      <w:r>
        <w:rPr>
          <w:b/>
          <w:bCs/>
        </w:rPr>
        <w:t xml:space="preserve"> Price</w:t>
      </w:r>
      <w:r w:rsidRPr="00A2446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NUMBER(9,2);</w:t>
      </w:r>
    </w:p>
    <w:p w14:paraId="029EA915" w14:textId="77777777" w:rsidR="006E3B3B" w:rsidRPr="00A2446E" w:rsidRDefault="006E3B3B" w:rsidP="006E3B3B">
      <w:pPr>
        <w:rPr>
          <w:b/>
          <w:bCs/>
        </w:rPr>
      </w:pPr>
    </w:p>
    <w:p w14:paraId="1BC929C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BEGIN</w:t>
      </w:r>
    </w:p>
    <w:p w14:paraId="0F556689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SELECT prod_name, </w:t>
      </w:r>
      <w:r>
        <w:rPr>
          <w:b/>
          <w:bCs/>
        </w:rPr>
        <w:t>Prod_sell</w:t>
      </w:r>
      <w:r w:rsidRPr="00A2446E">
        <w:rPr>
          <w:b/>
          <w:bCs/>
        </w:rPr>
        <w:t xml:space="preserve">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5A4B3DB4" w14:textId="77777777" w:rsidR="006E3B3B" w:rsidRPr="00A2446E" w:rsidRDefault="006E3B3B" w:rsidP="006E3B3B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138B1B7A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5AA9DF2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WHERE product_id = prod</w:t>
      </w:r>
      <w:r>
        <w:rPr>
          <w:b/>
          <w:bCs/>
        </w:rPr>
        <w:t>_no</w:t>
      </w:r>
      <w:r w:rsidRPr="00A2446E"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</w:r>
      <w:r w:rsidRPr="006E3B3B">
        <w:rPr>
          <w:b/>
          <w:bCs/>
          <w:highlight w:val="yellow"/>
        </w:rPr>
        <w:t>-- will get 1 row or none</w:t>
      </w:r>
    </w:p>
    <w:p w14:paraId="41E3A29B" w14:textId="77777777" w:rsidR="006E3B3B" w:rsidRPr="00A2446E" w:rsidRDefault="006E3B3B" w:rsidP="006E3B3B">
      <w:pPr>
        <w:rPr>
          <w:b/>
          <w:bCs/>
        </w:rPr>
      </w:pPr>
    </w:p>
    <w:p w14:paraId="54E1E54E" w14:textId="77777777" w:rsidR="006E3B3B" w:rsidRPr="00A2446E" w:rsidRDefault="006E3B3B" w:rsidP="006E3B3B">
      <w:pPr>
        <w:ind w:left="2880" w:firstLine="720"/>
      </w:pPr>
      <w:r w:rsidRPr="00A2446E">
        <w:t>-- now ouput the findings – assumed example worked</w:t>
      </w:r>
    </w:p>
    <w:p w14:paraId="7926C8B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5FEFC79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0CC99A7F" w14:textId="77777777" w:rsidR="006E3B3B" w:rsidRDefault="006E3B3B" w:rsidP="006E3B3B">
      <w:pPr>
        <w:rPr>
          <w:b/>
          <w:bCs/>
        </w:rPr>
      </w:pPr>
      <w:r w:rsidRPr="00A2446E">
        <w:rPr>
          <w:b/>
          <w:bCs/>
        </w:rPr>
        <w:t>END;</w:t>
      </w:r>
    </w:p>
    <w:p w14:paraId="144FD75D" w14:textId="5605C24E" w:rsidR="006E3B3B" w:rsidRDefault="006E3B3B" w:rsidP="00A2446E"/>
    <w:p w14:paraId="486EAF14" w14:textId="77777777" w:rsidR="006E3B3B" w:rsidRDefault="006E3B3B" w:rsidP="006E3B3B">
      <w:r>
        <w:t>Product Name: Star Lite</w:t>
      </w:r>
    </w:p>
    <w:p w14:paraId="593F63F0" w14:textId="77777777" w:rsidR="006E3B3B" w:rsidRDefault="006E3B3B" w:rsidP="006E3B3B">
      <w:r>
        <w:t>Product Price: 165</w:t>
      </w:r>
    </w:p>
    <w:p w14:paraId="769A46FD" w14:textId="77777777" w:rsidR="006E3B3B" w:rsidRDefault="006E3B3B" w:rsidP="006E3B3B"/>
    <w:p w14:paraId="35FC1B07" w14:textId="17A24A07" w:rsidR="006E3B3B" w:rsidRDefault="006E3B3B" w:rsidP="006E3B3B">
      <w:r>
        <w:t>PL/SQL procedure successfully completed.</w:t>
      </w:r>
    </w:p>
    <w:p w14:paraId="284035DC" w14:textId="77777777" w:rsidR="006E3B3B" w:rsidRDefault="006E3B3B" w:rsidP="00A2446E"/>
    <w:p w14:paraId="638B7EFC" w14:textId="32F770F7" w:rsidR="006E3B3B" w:rsidRDefault="006E3B3B" w:rsidP="006E3B3B"/>
    <w:p w14:paraId="4589887E" w14:textId="07D0D6DB" w:rsidR="006E3B3B" w:rsidRDefault="006E3B3B" w:rsidP="006E3B3B"/>
    <w:p w14:paraId="5B1538CF" w14:textId="7993852D" w:rsidR="00A2446E" w:rsidRPr="006E3B3B" w:rsidRDefault="00A2446E" w:rsidP="006E3B3B">
      <w:pPr>
        <w:rPr>
          <w:rFonts w:eastAsiaTheme="majorEastAsia" w:cstheme="majorBidi"/>
          <w:b/>
          <w:bCs/>
          <w:sz w:val="32"/>
          <w:szCs w:val="28"/>
          <w:lang w:val="en-CA" w:eastAsia="en-CA"/>
        </w:rPr>
      </w:pPr>
      <w:r w:rsidRPr="006E3B3B">
        <w:rPr>
          <w:rFonts w:eastAsiaTheme="majorEastAsia" w:cstheme="majorBidi"/>
          <w:b/>
          <w:bCs/>
          <w:sz w:val="32"/>
          <w:szCs w:val="28"/>
          <w:lang w:val="en-CA" w:eastAsia="en-CA"/>
        </w:rPr>
        <w:lastRenderedPageBreak/>
        <w:t xml:space="preserve">SELECT INTO  with </w:t>
      </w:r>
      <w:r w:rsidRPr="006E3B3B">
        <w:rPr>
          <w:rFonts w:eastAsiaTheme="majorEastAsia" w:cstheme="majorBidi"/>
          <w:b/>
          <w:bCs/>
          <w:i/>
          <w:iCs/>
          <w:sz w:val="32"/>
          <w:szCs w:val="28"/>
          <w:u w:val="single"/>
          <w:lang w:val="en-CA" w:eastAsia="en-CA"/>
        </w:rPr>
        <w:t>more than</w:t>
      </w:r>
      <w:r w:rsidRPr="006E3B3B">
        <w:rPr>
          <w:rFonts w:eastAsiaTheme="majorEastAsia" w:cstheme="majorBidi"/>
          <w:b/>
          <w:bCs/>
          <w:sz w:val="32"/>
          <w:szCs w:val="28"/>
          <w:lang w:val="en-CA" w:eastAsia="en-CA"/>
        </w:rPr>
        <w:t xml:space="preserve"> one row retrieved</w:t>
      </w:r>
    </w:p>
    <w:p w14:paraId="73C5C48B" w14:textId="49CDA6C4" w:rsidR="00A2446E" w:rsidRDefault="00F13879" w:rsidP="00A2446E">
      <w:pPr>
        <w:rPr>
          <w:lang w:val="en-CA" w:eastAsia="en-CA"/>
        </w:rPr>
      </w:pPr>
      <w:r>
        <w:rPr>
          <w:lang w:val="en-CA" w:eastAsia="en-CA"/>
        </w:rPr>
        <w:t>(</w:t>
      </w:r>
      <w:r w:rsidR="002C0422">
        <w:rPr>
          <w:lang w:val="en-CA" w:eastAsia="en-CA"/>
        </w:rPr>
        <w:t>14)</w:t>
      </w:r>
    </w:p>
    <w:p w14:paraId="7D69DA72" w14:textId="77777777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Creates an error.</w:t>
      </w:r>
    </w:p>
    <w:p w14:paraId="0061598B" w14:textId="6D9EBA9C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Need to handle it</w:t>
      </w:r>
    </w:p>
    <w:p w14:paraId="661FD0EB" w14:textId="77777777" w:rsidR="00A2446E" w:rsidRDefault="00A2446E" w:rsidP="00A2446E">
      <w:pPr>
        <w:rPr>
          <w:lang w:val="en-CA" w:eastAsia="en-CA"/>
        </w:rPr>
      </w:pPr>
    </w:p>
    <w:p w14:paraId="3A82B869" w14:textId="10D9D28B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Change the problem</w:t>
      </w:r>
    </w:p>
    <w:p w14:paraId="0B0116E6" w14:textId="77777777" w:rsidR="00A2446E" w:rsidRDefault="00A2446E" w:rsidP="00A2446E">
      <w:pPr>
        <w:rPr>
          <w:highlight w:val="yellow"/>
          <w:lang w:eastAsia="en-CA"/>
        </w:rPr>
      </w:pPr>
      <w:r w:rsidRPr="00A2446E">
        <w:rPr>
          <w:highlight w:val="yellow"/>
          <w:lang w:eastAsia="en-CA"/>
        </w:rPr>
        <w:t xml:space="preserve">We change the condition to search for products with category 2. </w:t>
      </w:r>
    </w:p>
    <w:p w14:paraId="4016516F" w14:textId="338D3985" w:rsidR="00A2446E" w:rsidRDefault="00A2446E" w:rsidP="00A2446E">
      <w:pPr>
        <w:rPr>
          <w:lang w:eastAsia="en-CA"/>
        </w:rPr>
      </w:pPr>
      <w:r w:rsidRPr="00A2446E">
        <w:rPr>
          <w:highlight w:val="yellow"/>
          <w:lang w:eastAsia="en-CA"/>
        </w:rPr>
        <w:t>Since, we have many products in this category, the SELECT INTO statem</w:t>
      </w:r>
      <w:r>
        <w:rPr>
          <w:lang w:eastAsia="en-CA"/>
        </w:rPr>
        <w:t>ent generates an error</w:t>
      </w:r>
    </w:p>
    <w:p w14:paraId="4BE46EB2" w14:textId="1577722A" w:rsidR="00A2446E" w:rsidRDefault="00A2446E" w:rsidP="00A2446E">
      <w:pPr>
        <w:rPr>
          <w:lang w:eastAsia="en-CA"/>
        </w:rPr>
      </w:pPr>
    </w:p>
    <w:p w14:paraId="7DF73622" w14:textId="1D3CDD10" w:rsidR="00A2446E" w:rsidRDefault="00A2446E" w:rsidP="00A2446E">
      <w:pPr>
        <w:rPr>
          <w:lang w:eastAsia="en-CA"/>
        </w:rPr>
      </w:pPr>
      <w:r>
        <w:rPr>
          <w:lang w:eastAsia="en-CA"/>
        </w:rPr>
        <w:t>START WITH</w:t>
      </w:r>
      <w:r w:rsidR="00384DBB">
        <w:rPr>
          <w:lang w:eastAsia="en-CA"/>
        </w:rPr>
        <w:t xml:space="preserve"> (using 20203 data)</w:t>
      </w:r>
    </w:p>
    <w:p w14:paraId="1D24561D" w14:textId="16084D89" w:rsidR="00A2446E" w:rsidRDefault="00A2446E" w:rsidP="00A2446E">
      <w:pPr>
        <w:rPr>
          <w:lang w:eastAsia="en-CA"/>
        </w:rPr>
      </w:pPr>
    </w:p>
    <w:p w14:paraId="16F5FEF9" w14:textId="77777777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>DECLARE</w:t>
      </w:r>
    </w:p>
    <w:p w14:paraId="7643644F" w14:textId="42F97B3D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ProductType </w:t>
      </w:r>
      <w:r w:rsidRPr="00384DBB">
        <w:rPr>
          <w:lang w:eastAsia="en-CA"/>
        </w:rPr>
        <w:tab/>
        <w:t>VARCHAR2(20):= 'Tents';</w:t>
      </w:r>
    </w:p>
    <w:p w14:paraId="126C10FB" w14:textId="77F9B77C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productName </w:t>
      </w:r>
      <w:r w:rsidRPr="00384DBB">
        <w:rPr>
          <w:lang w:eastAsia="en-CA"/>
        </w:rPr>
        <w:tab/>
        <w:t>VARCHAR2(255 BYTE);</w:t>
      </w:r>
    </w:p>
    <w:p w14:paraId="56D41E69" w14:textId="42011891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price </w:t>
      </w:r>
      <w:r w:rsidRPr="00384DBB">
        <w:rPr>
          <w:lang w:eastAsia="en-CA"/>
        </w:rPr>
        <w:tab/>
      </w:r>
      <w:r w:rsidRPr="00384DBB">
        <w:rPr>
          <w:lang w:eastAsia="en-CA"/>
        </w:rPr>
        <w:tab/>
        <w:t>NUMBER(9,2);</w:t>
      </w:r>
    </w:p>
    <w:p w14:paraId="229F88F3" w14:textId="77777777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>BEGIN</w:t>
      </w:r>
    </w:p>
    <w:p w14:paraId="5D558DD8" w14:textId="3F184AB8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SELECT </w:t>
      </w:r>
      <w:r w:rsidRPr="00384DBB">
        <w:rPr>
          <w:lang w:eastAsia="en-CA"/>
        </w:rPr>
        <w:tab/>
        <w:t>prod_name, prod_sell INTO productName, price</w:t>
      </w:r>
    </w:p>
    <w:p w14:paraId="362F80D2" w14:textId="21F738BB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FROM </w:t>
      </w:r>
      <w:r w:rsidRPr="00384DBB">
        <w:rPr>
          <w:lang w:eastAsia="en-CA"/>
        </w:rPr>
        <w:tab/>
        <w:t>products</w:t>
      </w:r>
    </w:p>
    <w:p w14:paraId="576DBA99" w14:textId="24482724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WHERE </w:t>
      </w:r>
      <w:r w:rsidRPr="00384DBB">
        <w:rPr>
          <w:lang w:eastAsia="en-CA"/>
        </w:rPr>
        <w:tab/>
        <w:t>Prod_type = ProductType;</w:t>
      </w:r>
    </w:p>
    <w:p w14:paraId="7D5FB19B" w14:textId="77777777" w:rsid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</w:p>
    <w:p w14:paraId="279C7645" w14:textId="5B2D7587" w:rsidR="00384DBB" w:rsidRPr="00384DBB" w:rsidRDefault="00384DBB" w:rsidP="00384DBB">
      <w:pPr>
        <w:rPr>
          <w:lang w:eastAsia="en-CA"/>
        </w:rPr>
      </w:pPr>
      <w:r>
        <w:rPr>
          <w:lang w:eastAsia="en-CA"/>
        </w:rPr>
        <w:tab/>
      </w:r>
      <w:r w:rsidRPr="00384DBB">
        <w:rPr>
          <w:lang w:eastAsia="en-CA"/>
        </w:rPr>
        <w:t>DBMS_OUTPUT.PUT_LINE ('Product Name: ' || productName);</w:t>
      </w:r>
    </w:p>
    <w:p w14:paraId="3872041E" w14:textId="7A029D5F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>DBMS_OUTPUT.PUT_LINE ('Product Price: ' || price);</w:t>
      </w:r>
    </w:p>
    <w:p w14:paraId="0914BE94" w14:textId="77777777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>EXCEPTION</w:t>
      </w:r>
    </w:p>
    <w:p w14:paraId="7BDFF8C5" w14:textId="515C43D7" w:rsidR="00384DBB" w:rsidRPr="00384DBB" w:rsidRDefault="00384DBB" w:rsidP="00384DBB">
      <w:pPr>
        <w:rPr>
          <w:lang w:eastAsia="en-CA"/>
        </w:rPr>
      </w:pPr>
      <w:r>
        <w:rPr>
          <w:lang w:eastAsia="en-CA"/>
        </w:rPr>
        <w:tab/>
      </w:r>
      <w:r w:rsidRPr="00384DBB">
        <w:rPr>
          <w:lang w:eastAsia="en-CA"/>
        </w:rPr>
        <w:t>WHEN TOO_MANY_ROWS</w:t>
      </w:r>
    </w:p>
    <w:p w14:paraId="5A57A8EF" w14:textId="5BA37289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THEN </w:t>
      </w:r>
    </w:p>
    <w:p w14:paraId="6FF8ACF7" w14:textId="175F8EE4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    </w:t>
      </w:r>
      <w:r>
        <w:rPr>
          <w:lang w:eastAsia="en-CA"/>
        </w:rPr>
        <w:tab/>
      </w:r>
      <w:r>
        <w:rPr>
          <w:lang w:eastAsia="en-CA"/>
        </w:rPr>
        <w:tab/>
      </w:r>
      <w:r w:rsidRPr="00384DBB">
        <w:rPr>
          <w:lang w:eastAsia="en-CA"/>
        </w:rPr>
        <w:t>DBMS_OUTPUT.PUT_LINE ('Too Many Rows Returned!');</w:t>
      </w:r>
    </w:p>
    <w:p w14:paraId="0CFFE2EF" w14:textId="32107F42" w:rsidR="00A2446E" w:rsidRPr="00384DBB" w:rsidRDefault="00384DBB" w:rsidP="00384DBB">
      <w:pPr>
        <w:rPr>
          <w:lang w:val="en-CA" w:eastAsia="en-CA"/>
        </w:rPr>
      </w:pPr>
      <w:r w:rsidRPr="00384DBB">
        <w:rPr>
          <w:lang w:eastAsia="en-CA"/>
        </w:rPr>
        <w:t>END;</w:t>
      </w:r>
    </w:p>
    <w:p w14:paraId="2C1DA28B" w14:textId="07F177B4" w:rsidR="003E6C5A" w:rsidRDefault="003E6C5A" w:rsidP="00A2446E">
      <w:pPr>
        <w:rPr>
          <w:lang w:val="en-CA" w:eastAsia="en-CA"/>
        </w:rPr>
      </w:pPr>
    </w:p>
    <w:p w14:paraId="6AFECE0F" w14:textId="65E394EB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OUTPUT</w:t>
      </w:r>
      <w:r w:rsidR="003E6C5A">
        <w:rPr>
          <w:lang w:val="en-CA" w:eastAsia="en-CA"/>
        </w:rPr>
        <w:t>:</w:t>
      </w:r>
    </w:p>
    <w:p w14:paraId="012A67B8" w14:textId="024F612B" w:rsidR="00A2446E" w:rsidRPr="003E6C5A" w:rsidRDefault="00A2446E" w:rsidP="00A2446E">
      <w:pPr>
        <w:rPr>
          <w:b/>
          <w:bCs/>
          <w:lang w:val="en-CA" w:eastAsia="en-CA"/>
        </w:rPr>
      </w:pPr>
      <w:r w:rsidRPr="00A2446E">
        <w:rPr>
          <w:lang w:val="en-CA" w:eastAsia="en-CA"/>
        </w:rPr>
        <w:t>ORA-01422</w:t>
      </w:r>
      <w:r w:rsidRPr="003E6C5A">
        <w:rPr>
          <w:b/>
          <w:bCs/>
          <w:lang w:val="en-CA" w:eastAsia="en-CA"/>
        </w:rPr>
        <w:t>: exact fetch returns more than requested number of rows</w:t>
      </w:r>
    </w:p>
    <w:p w14:paraId="55890F59" w14:textId="061EA619" w:rsidR="00A2446E" w:rsidRDefault="00A2446E" w:rsidP="00A2446E">
      <w:pPr>
        <w:rPr>
          <w:lang w:val="en-CA" w:eastAsia="en-CA"/>
        </w:rPr>
      </w:pPr>
    </w:p>
    <w:p w14:paraId="60D6BB9C" w14:textId="317B4EB8" w:rsidR="00A2446E" w:rsidRPr="006710DF" w:rsidRDefault="003E6C5A" w:rsidP="00A2446E">
      <w:pPr>
        <w:rPr>
          <w:b/>
          <w:bCs/>
          <w:sz w:val="40"/>
          <w:szCs w:val="40"/>
          <w:lang w:val="en-CA" w:eastAsia="en-CA"/>
        </w:rPr>
      </w:pPr>
      <w:r w:rsidRPr="006710DF">
        <w:rPr>
          <w:b/>
          <w:bCs/>
          <w:sz w:val="40"/>
          <w:szCs w:val="40"/>
          <w:highlight w:val="yellow"/>
          <w:lang w:val="en-CA" w:eastAsia="en-CA"/>
        </w:rPr>
        <w:t>Fixing i</w:t>
      </w:r>
      <w:r w:rsidR="002C0422" w:rsidRPr="006710DF">
        <w:rPr>
          <w:b/>
          <w:bCs/>
          <w:sz w:val="40"/>
          <w:szCs w:val="40"/>
          <w:highlight w:val="yellow"/>
          <w:lang w:val="en-CA" w:eastAsia="en-CA"/>
        </w:rPr>
        <w:t>t</w:t>
      </w:r>
      <w:r w:rsidR="00F13879" w:rsidRPr="006710DF">
        <w:rPr>
          <w:b/>
          <w:bCs/>
          <w:sz w:val="40"/>
          <w:szCs w:val="40"/>
          <w:highlight w:val="yellow"/>
          <w:lang w:val="en-CA" w:eastAsia="en-CA"/>
        </w:rPr>
        <w:t>(15)</w:t>
      </w:r>
    </w:p>
    <w:p w14:paraId="483B58E1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DECLARE</w:t>
      </w:r>
    </w:p>
    <w:p w14:paraId="27CD7DE4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ProductType </w:t>
      </w:r>
      <w:r w:rsidRPr="006710DF">
        <w:rPr>
          <w:lang w:val="en-CA" w:eastAsia="en-CA"/>
        </w:rPr>
        <w:tab/>
        <w:t>VARCHAR2(20):= 'Tents';</w:t>
      </w:r>
    </w:p>
    <w:p w14:paraId="1163589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productName </w:t>
      </w:r>
      <w:r w:rsidRPr="006710DF">
        <w:rPr>
          <w:lang w:val="en-CA" w:eastAsia="en-CA"/>
        </w:rPr>
        <w:tab/>
        <w:t>VARCHAR2(255 BYTE);</w:t>
      </w:r>
    </w:p>
    <w:p w14:paraId="2B4B4F23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price </w:t>
      </w:r>
      <w:r w:rsidRPr="006710DF">
        <w:rPr>
          <w:lang w:val="en-CA" w:eastAsia="en-CA"/>
        </w:rPr>
        <w:tab/>
      </w:r>
      <w:r w:rsidRPr="006710DF">
        <w:rPr>
          <w:lang w:val="en-CA" w:eastAsia="en-CA"/>
        </w:rPr>
        <w:tab/>
        <w:t>NUMBER(9,2);</w:t>
      </w:r>
    </w:p>
    <w:p w14:paraId="0327ABDD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BEGIN</w:t>
      </w:r>
    </w:p>
    <w:p w14:paraId="23F8EEF7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SELECT </w:t>
      </w:r>
      <w:r w:rsidRPr="006710DF">
        <w:rPr>
          <w:lang w:val="en-CA" w:eastAsia="en-CA"/>
        </w:rPr>
        <w:tab/>
        <w:t>prod_name, prod_sell INTO productName, price</w:t>
      </w:r>
    </w:p>
    <w:p w14:paraId="1FF43D9F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FROM </w:t>
      </w:r>
      <w:r w:rsidRPr="006710DF">
        <w:rPr>
          <w:lang w:val="en-CA" w:eastAsia="en-CA"/>
        </w:rPr>
        <w:tab/>
        <w:t>products</w:t>
      </w:r>
    </w:p>
    <w:p w14:paraId="77ECB69A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WHERE </w:t>
      </w:r>
      <w:r w:rsidRPr="006710DF">
        <w:rPr>
          <w:lang w:val="en-CA" w:eastAsia="en-CA"/>
        </w:rPr>
        <w:tab/>
        <w:t>Prod_type = ProductType;</w:t>
      </w:r>
    </w:p>
    <w:p w14:paraId="4F263AD7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</w:p>
    <w:p w14:paraId="08AC1E8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ab/>
        <w:t>DBMS_OUTPUT.PUT_LINE ('Product Name: ' || productName);</w:t>
      </w:r>
    </w:p>
    <w:p w14:paraId="4E1CD5E6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>DBMS_OUTPUT.PUT_LINE ('Product Price: ' || price);</w:t>
      </w:r>
    </w:p>
    <w:p w14:paraId="4346A7C1" w14:textId="3FA0A9AE" w:rsidR="006710DF" w:rsidRPr="006710DF" w:rsidRDefault="006710DF" w:rsidP="006710DF">
      <w:pPr>
        <w:rPr>
          <w:lang w:val="en-CA" w:eastAsia="en-CA"/>
        </w:rPr>
      </w:pPr>
    </w:p>
    <w:p w14:paraId="089E70BB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>EXCEPTION</w:t>
      </w:r>
    </w:p>
    <w:p w14:paraId="415772B3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ab/>
        <w:t>WHEN TOO_MANY_ROWS</w:t>
      </w:r>
    </w:p>
    <w:p w14:paraId="52D822C7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 xml:space="preserve">  </w:t>
      </w:r>
      <w:r w:rsidRPr="006710DF">
        <w:rPr>
          <w:highlight w:val="yellow"/>
          <w:lang w:val="en-CA" w:eastAsia="en-CA"/>
        </w:rPr>
        <w:tab/>
        <w:t xml:space="preserve">THEN </w:t>
      </w:r>
    </w:p>
    <w:p w14:paraId="4DBE2BCB" w14:textId="428B7058" w:rsidR="006710DF" w:rsidRPr="006710DF" w:rsidRDefault="006710DF" w:rsidP="006710DF">
      <w:pPr>
        <w:rPr>
          <w:lang w:val="en-CA" w:eastAsia="en-CA"/>
        </w:rPr>
      </w:pPr>
      <w:r w:rsidRPr="006710DF">
        <w:rPr>
          <w:highlight w:val="yellow"/>
          <w:lang w:val="en-CA" w:eastAsia="en-CA"/>
        </w:rPr>
        <w:t xml:space="preserve">      </w:t>
      </w:r>
      <w:r w:rsidRPr="006710DF">
        <w:rPr>
          <w:highlight w:val="yellow"/>
          <w:lang w:val="en-CA" w:eastAsia="en-CA"/>
        </w:rPr>
        <w:tab/>
      </w:r>
      <w:r w:rsidRPr="006710DF">
        <w:rPr>
          <w:highlight w:val="yellow"/>
          <w:lang w:val="en-CA" w:eastAsia="en-CA"/>
        </w:rPr>
        <w:tab/>
        <w:t>DBMS_OUTPUT.PUT_LINE ('Too Many Rows Returned!');</w:t>
      </w:r>
    </w:p>
    <w:p w14:paraId="13A2EE2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END;</w:t>
      </w:r>
    </w:p>
    <w:p w14:paraId="6287C049" w14:textId="77777777" w:rsidR="006710DF" w:rsidRDefault="006710DF" w:rsidP="00A2446E">
      <w:pPr>
        <w:rPr>
          <w:lang w:val="en-CA" w:eastAsia="en-CA"/>
        </w:rPr>
      </w:pPr>
    </w:p>
    <w:p w14:paraId="09E98A05" w14:textId="77777777" w:rsidR="006710DF" w:rsidRPr="003E6C5A" w:rsidRDefault="006710DF" w:rsidP="006710DF">
      <w:pPr>
        <w:rPr>
          <w:color w:val="FF0000"/>
          <w:lang w:val="en-CA" w:eastAsia="en-CA"/>
        </w:rPr>
      </w:pPr>
      <w:r w:rsidRPr="003E6C5A">
        <w:rPr>
          <w:color w:val="FF0000"/>
          <w:lang w:val="en-CA" w:eastAsia="en-CA"/>
        </w:rPr>
        <w:t>Too Many Rows Returned!</w:t>
      </w:r>
    </w:p>
    <w:p w14:paraId="45F4301A" w14:textId="43E62971" w:rsidR="006710DF" w:rsidRDefault="006710DF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6FD09F47" w14:textId="77777777" w:rsidR="006710DF" w:rsidRDefault="006710DF" w:rsidP="00A2446E">
      <w:pPr>
        <w:rPr>
          <w:lang w:val="en-CA" w:eastAsia="en-CA"/>
        </w:rPr>
      </w:pPr>
    </w:p>
    <w:p w14:paraId="02C51F2E" w14:textId="5F49E29A" w:rsidR="003E6C5A" w:rsidRDefault="003E6C5A" w:rsidP="00A2446E">
      <w:pPr>
        <w:rPr>
          <w:lang w:val="en-CA" w:eastAsia="en-CA"/>
        </w:rPr>
      </w:pPr>
    </w:p>
    <w:p w14:paraId="4BC19449" w14:textId="77777777" w:rsidR="00F13879" w:rsidRDefault="00F13879" w:rsidP="00F13879">
      <w:pPr>
        <w:pStyle w:val="Heading1"/>
        <w:spacing w:before="0"/>
      </w:pPr>
      <w:r>
        <w:t>Change problem to NO DATA FOUND</w:t>
      </w:r>
    </w:p>
    <w:p w14:paraId="4BD6D2C6" w14:textId="2E93BF7A" w:rsidR="00F13879" w:rsidRDefault="00F13879" w:rsidP="00A2446E">
      <w:pPr>
        <w:rPr>
          <w:lang w:val="en-CA" w:eastAsia="en-CA"/>
        </w:rPr>
      </w:pPr>
      <w:r>
        <w:rPr>
          <w:lang w:val="en-CA" w:eastAsia="en-CA"/>
        </w:rPr>
        <w:t>And using an exception handler</w:t>
      </w:r>
    </w:p>
    <w:p w14:paraId="75256FBA" w14:textId="383C380E" w:rsidR="00B7019A" w:rsidRDefault="00B7019A" w:rsidP="00A2446E">
      <w:pPr>
        <w:rPr>
          <w:lang w:val="en-CA" w:eastAsia="en-CA"/>
        </w:rPr>
      </w:pPr>
    </w:p>
    <w:p w14:paraId="168608CC" w14:textId="2F0C3A2D" w:rsidR="003E6C5A" w:rsidRDefault="003E6C5A" w:rsidP="00A2446E">
      <w:pPr>
        <w:rPr>
          <w:lang w:val="en-CA" w:eastAsia="en-CA"/>
        </w:rPr>
      </w:pPr>
    </w:p>
    <w:p w14:paraId="09D34390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>DECLARE</w:t>
      </w:r>
    </w:p>
    <w:p w14:paraId="08D39354" w14:textId="57CBE572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productId </w:t>
      </w:r>
      <w:r w:rsidRPr="006710DF">
        <w:rPr>
          <w:lang w:eastAsia="en-CA"/>
        </w:rPr>
        <w:tab/>
      </w:r>
      <w:r>
        <w:rPr>
          <w:lang w:eastAsia="en-CA"/>
        </w:rPr>
        <w:tab/>
      </w:r>
      <w:r w:rsidRPr="006710DF">
        <w:rPr>
          <w:lang w:eastAsia="en-CA"/>
        </w:rPr>
        <w:t>NUMBER := 300;</w:t>
      </w:r>
    </w:p>
    <w:p w14:paraId="37C7B0D8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productName </w:t>
      </w:r>
      <w:r w:rsidRPr="006710DF">
        <w:rPr>
          <w:lang w:eastAsia="en-CA"/>
        </w:rPr>
        <w:tab/>
        <w:t>VARCHAR2(255 BYTE);</w:t>
      </w:r>
    </w:p>
    <w:p w14:paraId="02D81235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price </w:t>
      </w:r>
      <w:r w:rsidRPr="006710DF">
        <w:rPr>
          <w:lang w:eastAsia="en-CA"/>
        </w:rPr>
        <w:tab/>
      </w:r>
      <w:r w:rsidRPr="006710DF">
        <w:rPr>
          <w:lang w:eastAsia="en-CA"/>
        </w:rPr>
        <w:tab/>
        <w:t>NUMBER(9,2);</w:t>
      </w:r>
    </w:p>
    <w:p w14:paraId="363F3686" w14:textId="77777777" w:rsidR="006710DF" w:rsidRPr="006710DF" w:rsidRDefault="006710DF" w:rsidP="006710DF">
      <w:pPr>
        <w:rPr>
          <w:lang w:eastAsia="en-CA"/>
        </w:rPr>
      </w:pPr>
    </w:p>
    <w:p w14:paraId="321B8029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>BEGIN</w:t>
      </w:r>
    </w:p>
    <w:p w14:paraId="64106854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SELECT prod_name, prod_sell INTO productName, price</w:t>
      </w:r>
    </w:p>
    <w:p w14:paraId="647F4AA3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FROM products</w:t>
      </w:r>
    </w:p>
    <w:p w14:paraId="025F2D2E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WHERE prod_no = productId;</w:t>
      </w:r>
    </w:p>
    <w:p w14:paraId="1854E8A6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  DBMS_OUTPUT.PUT_LINE ('Product Name: ' || productName);</w:t>
      </w:r>
    </w:p>
    <w:p w14:paraId="0C6DDEDC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  DBMS_OUTPUT.PUT_LINE ('Product Price: ' || price);</w:t>
      </w:r>
    </w:p>
    <w:p w14:paraId="6E0B4B07" w14:textId="77777777" w:rsidR="006710DF" w:rsidRPr="006710DF" w:rsidRDefault="006710DF" w:rsidP="006710DF">
      <w:pPr>
        <w:rPr>
          <w:lang w:eastAsia="en-CA"/>
        </w:rPr>
      </w:pPr>
    </w:p>
    <w:p w14:paraId="424A32B8" w14:textId="77777777" w:rsidR="006710DF" w:rsidRPr="006710DF" w:rsidRDefault="006710DF" w:rsidP="006710DF">
      <w:pPr>
        <w:rPr>
          <w:b/>
          <w:bCs/>
          <w:lang w:eastAsia="en-CA"/>
        </w:rPr>
      </w:pPr>
      <w:r w:rsidRPr="006710DF">
        <w:rPr>
          <w:b/>
          <w:bCs/>
          <w:lang w:eastAsia="en-CA"/>
        </w:rPr>
        <w:t>EXCEPTION</w:t>
      </w:r>
    </w:p>
    <w:p w14:paraId="33889B54" w14:textId="442E2D37" w:rsidR="006710DF" w:rsidRPr="006710DF" w:rsidRDefault="006710DF" w:rsidP="006710DF">
      <w:pPr>
        <w:rPr>
          <w:b/>
          <w:bCs/>
          <w:lang w:eastAsia="en-CA"/>
        </w:rPr>
      </w:pPr>
      <w:r w:rsidRPr="006710DF">
        <w:rPr>
          <w:b/>
          <w:bCs/>
          <w:lang w:eastAsia="en-CA"/>
        </w:rPr>
        <w:tab/>
      </w:r>
      <w:r w:rsidRPr="006710DF">
        <w:rPr>
          <w:b/>
          <w:bCs/>
          <w:lang w:eastAsia="en-CA"/>
        </w:rPr>
        <w:t>WHEN NO_DATA_FOUND</w:t>
      </w:r>
    </w:p>
    <w:p w14:paraId="1ABBC13B" w14:textId="3A8978EA" w:rsidR="006710DF" w:rsidRPr="006710DF" w:rsidRDefault="006710DF" w:rsidP="006710DF">
      <w:pPr>
        <w:rPr>
          <w:b/>
          <w:bCs/>
          <w:lang w:eastAsia="en-CA"/>
        </w:rPr>
      </w:pPr>
      <w:r w:rsidRPr="006710DF">
        <w:rPr>
          <w:b/>
          <w:bCs/>
          <w:lang w:eastAsia="en-CA"/>
        </w:rPr>
        <w:t xml:space="preserve">  </w:t>
      </w:r>
      <w:r w:rsidRPr="006710DF">
        <w:rPr>
          <w:b/>
          <w:bCs/>
          <w:lang w:eastAsia="en-CA"/>
        </w:rPr>
        <w:tab/>
      </w:r>
      <w:r w:rsidRPr="006710DF">
        <w:rPr>
          <w:b/>
          <w:bCs/>
          <w:lang w:eastAsia="en-CA"/>
        </w:rPr>
        <w:t xml:space="preserve">THEN </w:t>
      </w:r>
    </w:p>
    <w:p w14:paraId="2FF0B480" w14:textId="46F06BFE" w:rsidR="006710DF" w:rsidRPr="006710DF" w:rsidRDefault="006710DF" w:rsidP="006710DF">
      <w:pPr>
        <w:rPr>
          <w:b/>
          <w:bCs/>
          <w:lang w:eastAsia="en-CA"/>
        </w:rPr>
      </w:pPr>
      <w:r w:rsidRPr="006710DF">
        <w:rPr>
          <w:b/>
          <w:bCs/>
          <w:lang w:eastAsia="en-CA"/>
        </w:rPr>
        <w:t xml:space="preserve">      </w:t>
      </w:r>
      <w:r w:rsidRPr="006710DF">
        <w:rPr>
          <w:b/>
          <w:bCs/>
          <w:lang w:eastAsia="en-CA"/>
        </w:rPr>
        <w:tab/>
      </w:r>
      <w:r w:rsidRPr="006710DF">
        <w:rPr>
          <w:b/>
          <w:bCs/>
          <w:lang w:eastAsia="en-CA"/>
        </w:rPr>
        <w:t>DBMS_OUTPUT.PUT_LINE ('No Data Found!');</w:t>
      </w:r>
    </w:p>
    <w:p w14:paraId="7719294C" w14:textId="40495197" w:rsidR="003E6C5A" w:rsidRPr="006710DF" w:rsidRDefault="006710DF" w:rsidP="006710DF">
      <w:pPr>
        <w:rPr>
          <w:lang w:val="en-CA" w:eastAsia="en-CA"/>
        </w:rPr>
      </w:pPr>
      <w:r w:rsidRPr="006710DF">
        <w:rPr>
          <w:lang w:eastAsia="en-CA"/>
        </w:rPr>
        <w:t>END;</w:t>
      </w:r>
    </w:p>
    <w:p w14:paraId="1AFF5105" w14:textId="6BABF8C4" w:rsidR="003E6C5A" w:rsidRDefault="003E6C5A" w:rsidP="00A2446E">
      <w:pPr>
        <w:rPr>
          <w:lang w:val="en-CA" w:eastAsia="en-CA"/>
        </w:rPr>
      </w:pPr>
    </w:p>
    <w:p w14:paraId="3F736E57" w14:textId="4A5CD240" w:rsidR="003E6C5A" w:rsidRDefault="003E6C5A" w:rsidP="00A2446E">
      <w:pPr>
        <w:rPr>
          <w:lang w:val="en-CA" w:eastAsia="en-CA"/>
        </w:rPr>
      </w:pPr>
    </w:p>
    <w:p w14:paraId="0802D58E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highlight w:val="yellow"/>
          <w:lang w:val="en-CA" w:eastAsia="en-CA"/>
        </w:rPr>
        <w:t>No Data Found!</w:t>
      </w:r>
    </w:p>
    <w:p w14:paraId="65FAC880" w14:textId="69CFED97" w:rsidR="003E6C5A" w:rsidRDefault="003E6C5A" w:rsidP="003E6C5A">
      <w:pPr>
        <w:rPr>
          <w:lang w:val="en-CA" w:eastAsia="en-CA"/>
        </w:rPr>
      </w:pPr>
      <w:r w:rsidRPr="003E6C5A">
        <w:rPr>
          <w:lang w:val="en-CA" w:eastAsia="en-CA"/>
        </w:rPr>
        <w:t>PL/SQL procedure successfully completed.</w:t>
      </w:r>
    </w:p>
    <w:p w14:paraId="11726AD7" w14:textId="77777777" w:rsidR="003E6C5A" w:rsidRDefault="003E6C5A" w:rsidP="00A2446E">
      <w:pPr>
        <w:rPr>
          <w:lang w:val="en-CA" w:eastAsia="en-CA"/>
        </w:rPr>
      </w:pPr>
    </w:p>
    <w:p w14:paraId="538C5863" w14:textId="77777777" w:rsidR="003E6C5A" w:rsidRDefault="003E6C5A" w:rsidP="00A2446E">
      <w:pPr>
        <w:rPr>
          <w:lang w:val="en-CA" w:eastAsia="en-CA"/>
        </w:rPr>
      </w:pPr>
    </w:p>
    <w:p w14:paraId="7225035D" w14:textId="29318ABA" w:rsidR="003E6C5A" w:rsidRDefault="003E6C5A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6CA3D44A" w14:textId="11AF2A03" w:rsidR="00A2446E" w:rsidRDefault="003E6C5A" w:rsidP="003E6C5A">
      <w:pPr>
        <w:pStyle w:val="Heading1"/>
      </w:pPr>
      <w:r>
        <w:lastRenderedPageBreak/>
        <w:t xml:space="preserve">Anonymous Blocks </w:t>
      </w:r>
      <w:r w:rsidRPr="003E6C5A">
        <w:sym w:font="Wingdings" w:char="F0E0"/>
      </w:r>
      <w:r>
        <w:t xml:space="preserve"> your first procedure</w:t>
      </w:r>
    </w:p>
    <w:p w14:paraId="43DF0E2B" w14:textId="4F670FF8" w:rsidR="003E6C5A" w:rsidRDefault="00B7019A" w:rsidP="00A2446E">
      <w:pPr>
        <w:rPr>
          <w:lang w:val="en-CA" w:eastAsia="en-CA"/>
        </w:rPr>
      </w:pPr>
      <w:r>
        <w:rPr>
          <w:lang w:val="en-CA" w:eastAsia="en-CA"/>
        </w:rPr>
        <w:t>(17</w:t>
      </w:r>
      <w:r w:rsidR="006A7351">
        <w:rPr>
          <w:lang w:val="en-CA" w:eastAsia="en-CA"/>
        </w:rPr>
        <w:t>,18)</w:t>
      </w:r>
    </w:p>
    <w:p w14:paraId="7B93F22C" w14:textId="75BE85B5" w:rsidR="003E6C5A" w:rsidRDefault="003E6C5A" w:rsidP="00A2446E">
      <w:pPr>
        <w:rPr>
          <w:lang w:val="en-CA" w:eastAsia="en-CA"/>
        </w:rPr>
      </w:pPr>
    </w:p>
    <w:p w14:paraId="291C572F" w14:textId="7AA1D724" w:rsidR="003E6C5A" w:rsidRDefault="003E6C5A" w:rsidP="00A2446E">
      <w:pPr>
        <w:rPr>
          <w:lang w:val="en-CA" w:eastAsia="en-CA"/>
        </w:rPr>
      </w:pPr>
      <w:r>
        <w:rPr>
          <w:lang w:val="en-CA" w:eastAsia="en-CA"/>
        </w:rPr>
        <w:t>If a code is used multiple times or by different applications, then you need to store the block in the database.</w:t>
      </w:r>
    </w:p>
    <w:p w14:paraId="2DC77D82" w14:textId="5926C0C3" w:rsidR="003E6C5A" w:rsidRDefault="003E6C5A" w:rsidP="00A2446E">
      <w:pPr>
        <w:rPr>
          <w:lang w:val="en-CA" w:eastAsia="en-CA"/>
        </w:rPr>
      </w:pPr>
    </w:p>
    <w:p w14:paraId="3EBDDF31" w14:textId="07FC2EBF" w:rsidR="003E6C5A" w:rsidRDefault="003E6C5A" w:rsidP="00A2446E">
      <w:pPr>
        <w:rPr>
          <w:b/>
          <w:bCs/>
          <w:lang w:val="en-CA" w:eastAsia="en-CA"/>
        </w:rPr>
      </w:pPr>
      <w:r>
        <w:rPr>
          <w:lang w:val="en-CA" w:eastAsia="en-CA"/>
        </w:rPr>
        <w:t xml:space="preserve">Storing it is known as a </w:t>
      </w:r>
      <w:r w:rsidRPr="003E6C5A">
        <w:rPr>
          <w:b/>
          <w:bCs/>
          <w:lang w:val="en-CA" w:eastAsia="en-CA"/>
        </w:rPr>
        <w:t>stored procedure or stored function</w:t>
      </w:r>
    </w:p>
    <w:p w14:paraId="709A06B0" w14:textId="5FFF7BB5" w:rsidR="007F5E79" w:rsidRDefault="007F5E79" w:rsidP="00A2446E">
      <w:pPr>
        <w:rPr>
          <w:b/>
          <w:bCs/>
          <w:lang w:val="en-CA" w:eastAsia="en-CA"/>
        </w:rPr>
      </w:pPr>
    </w:p>
    <w:p w14:paraId="6739ACA3" w14:textId="2AA0D9E9" w:rsidR="007F5E79" w:rsidRDefault="007F5E79" w:rsidP="00A2446E">
      <w:pPr>
        <w:rPr>
          <w:b/>
          <w:bCs/>
          <w:lang w:val="en-CA" w:eastAsia="en-CA"/>
        </w:rPr>
      </w:pPr>
    </w:p>
    <w:p w14:paraId="7F78F3DA" w14:textId="77777777" w:rsidR="007F5E79" w:rsidRDefault="007F5E79" w:rsidP="00A2446E">
      <w:pPr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 xml:space="preserve">#1 create a table called NEW_EMPLOYEE from employees table </w:t>
      </w:r>
    </w:p>
    <w:p w14:paraId="7172D937" w14:textId="77777777" w:rsidR="007F5E79" w:rsidRDefault="007F5E79" w:rsidP="00A2446E">
      <w:pPr>
        <w:rPr>
          <w:b/>
          <w:bCs/>
          <w:lang w:val="en-CA" w:eastAsia="en-CA"/>
        </w:rPr>
      </w:pPr>
    </w:p>
    <w:p w14:paraId="5A1689CA" w14:textId="436D37A8" w:rsidR="007F5E79" w:rsidRPr="006A7351" w:rsidRDefault="007F5E79" w:rsidP="00A2446E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</w:t>
      </w:r>
      <w:r w:rsidR="00B7019A" w:rsidRPr="006A7351">
        <w:rPr>
          <w:b/>
          <w:bCs/>
          <w:highlight w:val="green"/>
          <w:lang w:val="en-CA" w:eastAsia="en-CA"/>
        </w:rPr>
        <w:t>;</w:t>
      </w:r>
    </w:p>
    <w:p w14:paraId="75305BE3" w14:textId="77777777" w:rsidR="007F5E79" w:rsidRPr="006A7351" w:rsidRDefault="007F5E79" w:rsidP="00A2446E">
      <w:pPr>
        <w:rPr>
          <w:b/>
          <w:bCs/>
          <w:lang w:val="en-CA" w:eastAsia="en-CA"/>
        </w:rPr>
      </w:pPr>
    </w:p>
    <w:p w14:paraId="0E6156AC" w14:textId="084CBEE4" w:rsidR="007F5E79" w:rsidRDefault="007F5E79" w:rsidP="00A2446E">
      <w:pPr>
        <w:rPr>
          <w:b/>
          <w:bCs/>
          <w:lang w:val="en-CA" w:eastAsia="en-CA"/>
        </w:rPr>
      </w:pPr>
    </w:p>
    <w:p w14:paraId="0343D5EC" w14:textId="5C726ED6" w:rsidR="00AA6F55" w:rsidRDefault="00AA6F55" w:rsidP="00A2446E">
      <w:pPr>
        <w:rPr>
          <w:b/>
          <w:bCs/>
          <w:lang w:val="en-CA" w:eastAsia="en-CA"/>
        </w:rPr>
      </w:pPr>
    </w:p>
    <w:p w14:paraId="2D12F91D" w14:textId="36D5E8E6" w:rsidR="00AA6F55" w:rsidRDefault="00AA6F55" w:rsidP="00A2446E">
      <w:pPr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>Check data loaded</w:t>
      </w:r>
    </w:p>
    <w:p w14:paraId="475490ED" w14:textId="1248B7FB" w:rsidR="00AA6F55" w:rsidRDefault="00AA6F55" w:rsidP="00A2446E">
      <w:pPr>
        <w:rPr>
          <w:b/>
          <w:bCs/>
          <w:lang w:val="en-CA" w:eastAsia="en-CA"/>
        </w:rPr>
      </w:pPr>
    </w:p>
    <w:p w14:paraId="0AC6D089" w14:textId="77777777" w:rsidR="00AA6F55" w:rsidRDefault="00AA6F55" w:rsidP="00A2446E">
      <w:pPr>
        <w:rPr>
          <w:b/>
          <w:bCs/>
          <w:lang w:val="en-CA" w:eastAsia="en-CA"/>
        </w:rPr>
      </w:pPr>
    </w:p>
    <w:p w14:paraId="77D47A4F" w14:textId="6A47076C" w:rsidR="007F5E79" w:rsidRDefault="007F5E79" w:rsidP="00A2446E">
      <w:pPr>
        <w:rPr>
          <w:b/>
          <w:bCs/>
          <w:lang w:val="en-CA" w:eastAsia="en-CA"/>
        </w:rPr>
      </w:pPr>
      <w:r w:rsidRPr="00C47DBF">
        <w:rPr>
          <w:b/>
          <w:bCs/>
          <w:highlight w:val="yellow"/>
          <w:lang w:val="en-CA" w:eastAsia="en-CA"/>
        </w:rPr>
        <w:t>SIMPLE SAMPLE</w:t>
      </w:r>
    </w:p>
    <w:p w14:paraId="41F4A695" w14:textId="61A76EA1" w:rsidR="00AA6F55" w:rsidRDefault="00AA6F55" w:rsidP="00A2446E">
      <w:pPr>
        <w:rPr>
          <w:b/>
          <w:bCs/>
          <w:lang w:val="en-CA" w:eastAsia="en-CA"/>
        </w:rPr>
      </w:pPr>
    </w:p>
    <w:p w14:paraId="6F4C01C8" w14:textId="0F8F2F59" w:rsidR="00AA6F55" w:rsidRPr="00AA6F55" w:rsidRDefault="00AA6F55" w:rsidP="00A2446E">
      <w:pPr>
        <w:rPr>
          <w:lang w:val="en-CA" w:eastAsia="en-CA"/>
        </w:rPr>
      </w:pPr>
      <w:r w:rsidRPr="00AA6F55">
        <w:rPr>
          <w:lang w:val="en-CA" w:eastAsia="en-CA"/>
        </w:rPr>
        <w:t>Will remove employee 1</w:t>
      </w:r>
    </w:p>
    <w:p w14:paraId="12F94361" w14:textId="688080E2" w:rsidR="007F5E79" w:rsidRDefault="007F5E79" w:rsidP="00A2446E">
      <w:pPr>
        <w:rPr>
          <w:lang w:val="en-CA" w:eastAsia="en-CA"/>
        </w:rPr>
      </w:pPr>
    </w:p>
    <w:p w14:paraId="1CC67CE6" w14:textId="386756D1" w:rsidR="00C47DBF" w:rsidRPr="00AA6F55" w:rsidRDefault="00C47DBF" w:rsidP="00C47DBF">
      <w:pPr>
        <w:rPr>
          <w:lang w:eastAsia="en-CA"/>
        </w:rPr>
      </w:pPr>
      <w:r w:rsidRPr="00AA6F55">
        <w:rPr>
          <w:highlight w:val="green"/>
          <w:lang w:eastAsia="en-CA"/>
        </w:rPr>
        <w:t xml:space="preserve">CREATE OR REPLACE PROCEDURE </w:t>
      </w:r>
      <w:r w:rsidRPr="00AA6F55">
        <w:rPr>
          <w:highlight w:val="yellow"/>
          <w:lang w:eastAsia="en-CA"/>
        </w:rPr>
        <w:t xml:space="preserve">remove_employee </w:t>
      </w:r>
      <w:r w:rsidRPr="00AA6F55">
        <w:rPr>
          <w:highlight w:val="green"/>
          <w:lang w:eastAsia="en-CA"/>
        </w:rPr>
        <w:t>AS</w:t>
      </w:r>
      <w:r w:rsidR="00B7019A" w:rsidRPr="00AA6F55">
        <w:rPr>
          <w:highlight w:val="green"/>
          <w:lang w:eastAsia="en-CA"/>
        </w:rPr>
        <w:t xml:space="preserve">  </w:t>
      </w:r>
      <w:r w:rsidR="00B7019A" w:rsidRPr="00AA6F55">
        <w:rPr>
          <w:lang w:eastAsia="en-CA"/>
        </w:rPr>
        <w:t>-- gave procedure a name</w:t>
      </w:r>
    </w:p>
    <w:p w14:paraId="05B23EE7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employeeId NUMBER;</w:t>
      </w:r>
    </w:p>
    <w:p w14:paraId="2223D200" w14:textId="77777777" w:rsidR="00C47DBF" w:rsidRPr="00AA6F55" w:rsidRDefault="00C47DBF" w:rsidP="00C47DBF">
      <w:pPr>
        <w:rPr>
          <w:highlight w:val="green"/>
          <w:lang w:eastAsia="en-CA"/>
        </w:rPr>
      </w:pPr>
    </w:p>
    <w:p w14:paraId="533C18AD" w14:textId="0C1726AE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BEGIN</w:t>
      </w:r>
    </w:p>
    <w:p w14:paraId="438B740C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>employeeId := 1;</w:t>
      </w:r>
    </w:p>
    <w:p w14:paraId="57EFC9F9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</w:r>
      <w:r w:rsidRPr="00AA6F55">
        <w:rPr>
          <w:highlight w:val="yellow"/>
          <w:lang w:eastAsia="en-CA"/>
        </w:rPr>
        <w:t>DELETE</w:t>
      </w:r>
      <w:r w:rsidRPr="00AA6F55">
        <w:rPr>
          <w:highlight w:val="green"/>
          <w:lang w:eastAsia="en-CA"/>
        </w:rPr>
        <w:t xml:space="preserve"> FROM new_employees</w:t>
      </w:r>
    </w:p>
    <w:p w14:paraId="25243897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>WHERE employee_id = employeeId;</w:t>
      </w:r>
    </w:p>
    <w:p w14:paraId="799BB83E" w14:textId="77777777" w:rsidR="00C47DBF" w:rsidRPr="00AA6F55" w:rsidRDefault="00C47DBF" w:rsidP="00C47DBF">
      <w:pPr>
        <w:rPr>
          <w:highlight w:val="green"/>
          <w:lang w:eastAsia="en-CA"/>
        </w:rPr>
      </w:pPr>
    </w:p>
    <w:p w14:paraId="65F815FC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EXCEPTION</w:t>
      </w:r>
    </w:p>
    <w:p w14:paraId="7970614D" w14:textId="77777777" w:rsidR="00C47DBF" w:rsidRPr="00AA6F55" w:rsidRDefault="00C47DBF" w:rsidP="00C47DBF">
      <w:pPr>
        <w:ind w:firstLine="720"/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WHEN OTHERS</w:t>
      </w:r>
    </w:p>
    <w:p w14:paraId="6751B15E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 xml:space="preserve">THEN </w:t>
      </w:r>
    </w:p>
    <w:p w14:paraId="440E60A7" w14:textId="0A1FA175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    </w:t>
      </w:r>
      <w:r w:rsidRPr="00AA6F55">
        <w:rPr>
          <w:highlight w:val="green"/>
          <w:lang w:eastAsia="en-CA"/>
        </w:rPr>
        <w:tab/>
      </w:r>
      <w:r w:rsidRPr="00AA6F55">
        <w:rPr>
          <w:highlight w:val="green"/>
          <w:lang w:eastAsia="en-CA"/>
        </w:rPr>
        <w:tab/>
        <w:t>DBMS_OUTPUT.PUT_LINE ('Error!');</w:t>
      </w:r>
    </w:p>
    <w:p w14:paraId="4257B52B" w14:textId="769ECA05" w:rsidR="007F5E79" w:rsidRPr="00AA6F55" w:rsidRDefault="00C47DBF" w:rsidP="00C47DBF">
      <w:pPr>
        <w:rPr>
          <w:lang w:val="en-CA" w:eastAsia="en-CA"/>
        </w:rPr>
      </w:pPr>
      <w:r w:rsidRPr="00AA6F55">
        <w:rPr>
          <w:highlight w:val="green"/>
          <w:lang w:eastAsia="en-CA"/>
        </w:rPr>
        <w:t>END;</w:t>
      </w:r>
    </w:p>
    <w:p w14:paraId="0F785DE3" w14:textId="2514BF14" w:rsidR="003E6C5A" w:rsidRDefault="003E6C5A" w:rsidP="00A2446E">
      <w:pPr>
        <w:rPr>
          <w:lang w:val="en-CA" w:eastAsia="en-CA"/>
        </w:rPr>
      </w:pPr>
    </w:p>
    <w:p w14:paraId="1BF25AF2" w14:textId="10059B15" w:rsidR="006710DF" w:rsidRDefault="00AA6F55">
      <w:pPr>
        <w:rPr>
          <w:lang w:val="en-CA" w:eastAsia="en-CA"/>
        </w:rPr>
      </w:pPr>
      <w:r>
        <w:rPr>
          <w:lang w:val="en-CA" w:eastAsia="en-CA"/>
        </w:rPr>
        <w:t xml:space="preserve">OUTPUT:   </w:t>
      </w:r>
      <w:r w:rsidRPr="00AA6F55">
        <w:rPr>
          <w:lang w:val="en-CA" w:eastAsia="en-CA"/>
        </w:rPr>
        <w:t>Procedure REMOVE_EMPLOYEE compiled</w:t>
      </w:r>
    </w:p>
    <w:p w14:paraId="462D1D46" w14:textId="77777777" w:rsidR="006710DF" w:rsidRDefault="006710DF">
      <w:pPr>
        <w:rPr>
          <w:lang w:val="en-CA" w:eastAsia="en-CA"/>
        </w:rPr>
      </w:pPr>
    </w:p>
    <w:p w14:paraId="23798A1A" w14:textId="77777777" w:rsidR="006710DF" w:rsidRDefault="006710DF">
      <w:pPr>
        <w:rPr>
          <w:lang w:val="en-CA" w:eastAsia="en-CA"/>
        </w:rPr>
      </w:pPr>
      <w:r>
        <w:rPr>
          <w:lang w:val="en-CA" w:eastAsia="en-CA"/>
        </w:rPr>
        <w:t>Check on left panel for procedure</w:t>
      </w:r>
    </w:p>
    <w:p w14:paraId="27F31CDD" w14:textId="0F1AC8CB" w:rsidR="006710DF" w:rsidRDefault="006710DF">
      <w:pPr>
        <w:rPr>
          <w:lang w:val="en-CA" w:eastAsia="en-CA"/>
        </w:rPr>
      </w:pPr>
    </w:p>
    <w:p w14:paraId="1195D2D7" w14:textId="3BC63355" w:rsidR="009055BE" w:rsidRDefault="009055BE">
      <w:pPr>
        <w:rPr>
          <w:lang w:val="en-CA" w:eastAsia="en-CA"/>
        </w:rPr>
      </w:pPr>
    </w:p>
    <w:p w14:paraId="3DAC2AAE" w14:textId="67A78B67" w:rsidR="009055BE" w:rsidRDefault="009055BE">
      <w:pPr>
        <w:rPr>
          <w:lang w:val="en-CA" w:eastAsia="en-CA"/>
        </w:rPr>
      </w:pPr>
      <w:proofErr w:type="spellStart"/>
      <w:r>
        <w:rPr>
          <w:lang w:val="en-CA" w:eastAsia="en-CA"/>
        </w:rPr>
        <w:t>Tets</w:t>
      </w:r>
      <w:proofErr w:type="spellEnd"/>
      <w:r>
        <w:rPr>
          <w:lang w:val="en-CA" w:eastAsia="en-CA"/>
        </w:rPr>
        <w:t xml:space="preserve"> </w:t>
      </w:r>
      <w:proofErr w:type="gramStart"/>
      <w:r>
        <w:rPr>
          <w:lang w:val="en-CA" w:eastAsia="en-CA"/>
        </w:rPr>
        <w:t>it</w:t>
      </w:r>
      <w:proofErr w:type="gramEnd"/>
      <w:r>
        <w:rPr>
          <w:lang w:val="en-CA" w:eastAsia="en-CA"/>
        </w:rPr>
        <w:t xml:space="preserve"> next page</w:t>
      </w:r>
    </w:p>
    <w:p w14:paraId="219BDDFD" w14:textId="77777777" w:rsidR="009055BE" w:rsidRDefault="009055BE">
      <w:pPr>
        <w:rPr>
          <w:lang w:val="en-CA" w:eastAsia="en-CA"/>
        </w:rPr>
      </w:pPr>
    </w:p>
    <w:p w14:paraId="6F7F40F2" w14:textId="77777777" w:rsidR="00C47DBF" w:rsidRDefault="00C47DBF" w:rsidP="00A2446E">
      <w:pPr>
        <w:rPr>
          <w:lang w:val="en-CA" w:eastAsia="en-CA"/>
        </w:rPr>
      </w:pPr>
    </w:p>
    <w:p w14:paraId="5AFF76FC" w14:textId="77777777" w:rsidR="009055BE" w:rsidRDefault="009055B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7F847DF1" w14:textId="739FF824" w:rsidR="00C47DBF" w:rsidRDefault="00C47DBF" w:rsidP="00A2446E">
      <w:pPr>
        <w:rPr>
          <w:lang w:val="en-CA" w:eastAsia="en-CA"/>
        </w:rPr>
      </w:pPr>
      <w:r>
        <w:rPr>
          <w:lang w:val="en-CA" w:eastAsia="en-CA"/>
        </w:rPr>
        <w:lastRenderedPageBreak/>
        <w:t>Look for employee 1</w:t>
      </w:r>
    </w:p>
    <w:p w14:paraId="3CBBE46E" w14:textId="77777777" w:rsidR="00AA6F55" w:rsidRDefault="00AA6F55" w:rsidP="00A2446E">
      <w:pPr>
        <w:rPr>
          <w:lang w:val="en-CA" w:eastAsia="en-CA"/>
        </w:rPr>
      </w:pPr>
    </w:p>
    <w:p w14:paraId="0B3A53B5" w14:textId="5CD2E4F0" w:rsidR="00C47DBF" w:rsidRDefault="00C47DBF" w:rsidP="00A2446E">
      <w:pPr>
        <w:rPr>
          <w:lang w:val="en-CA" w:eastAsia="en-CA"/>
        </w:rPr>
      </w:pPr>
      <w:r w:rsidRPr="00C47DBF">
        <w:rPr>
          <w:lang w:val="en-CA" w:eastAsia="en-CA"/>
        </w:rPr>
        <w:t>select * from new_employees where employee_id = 1;</w:t>
      </w:r>
    </w:p>
    <w:p w14:paraId="21A5AE05" w14:textId="77777777" w:rsidR="00C47DBF" w:rsidRDefault="00C47DBF" w:rsidP="00A2446E">
      <w:pPr>
        <w:rPr>
          <w:lang w:val="en-CA" w:eastAsia="en-CA"/>
        </w:rPr>
      </w:pPr>
    </w:p>
    <w:p w14:paraId="39AEE709" w14:textId="05E22980" w:rsidR="003E6C5A" w:rsidRDefault="003E6C5A" w:rsidP="00A2446E">
      <w:pPr>
        <w:rPr>
          <w:lang w:val="en-CA" w:eastAsia="en-CA"/>
        </w:rPr>
      </w:pPr>
    </w:p>
    <w:p w14:paraId="50AD81C4" w14:textId="77777777" w:rsidR="00AA6F55" w:rsidRDefault="00AA6F55" w:rsidP="00A2446E">
      <w:pPr>
        <w:rPr>
          <w:lang w:val="en-CA" w:eastAsia="en-CA"/>
        </w:rPr>
      </w:pPr>
    </w:p>
    <w:p w14:paraId="6FF31767" w14:textId="77777777" w:rsidR="00AA6F55" w:rsidRDefault="00AA6F55" w:rsidP="00A2446E">
      <w:pPr>
        <w:rPr>
          <w:lang w:val="en-CA" w:eastAsia="en-CA"/>
        </w:rPr>
      </w:pPr>
    </w:p>
    <w:p w14:paraId="6D8E1EB4" w14:textId="2B582794" w:rsidR="003E6C5A" w:rsidRDefault="00C47DBF" w:rsidP="00A2446E">
      <w:pPr>
        <w:rPr>
          <w:lang w:val="en-CA" w:eastAsia="en-CA"/>
        </w:rPr>
      </w:pPr>
      <w:r>
        <w:rPr>
          <w:lang w:val="en-CA" w:eastAsia="en-CA"/>
        </w:rPr>
        <w:t>Run the procedure</w:t>
      </w:r>
      <w:r w:rsidR="002C0422">
        <w:rPr>
          <w:lang w:val="en-CA" w:eastAsia="en-CA"/>
        </w:rPr>
        <w:t xml:space="preserve"> to remove the employee</w:t>
      </w:r>
    </w:p>
    <w:p w14:paraId="65DF35E0" w14:textId="77777777" w:rsidR="002C0422" w:rsidRDefault="002C0422" w:rsidP="00A2446E">
      <w:pPr>
        <w:rPr>
          <w:lang w:val="en-CA" w:eastAsia="en-CA"/>
        </w:rPr>
      </w:pPr>
    </w:p>
    <w:p w14:paraId="74D58292" w14:textId="77777777" w:rsidR="00C47DBF" w:rsidRPr="00C47DBF" w:rsidRDefault="00C47DBF" w:rsidP="00C47DBF">
      <w:pPr>
        <w:rPr>
          <w:highlight w:val="yellow"/>
          <w:lang w:val="en-CA" w:eastAsia="en-CA"/>
        </w:rPr>
      </w:pPr>
      <w:r w:rsidRPr="00C47DBF">
        <w:rPr>
          <w:highlight w:val="yellow"/>
          <w:lang w:val="en-CA" w:eastAsia="en-CA"/>
        </w:rPr>
        <w:t>BEGIN</w:t>
      </w:r>
    </w:p>
    <w:p w14:paraId="3DFF1386" w14:textId="77777777" w:rsidR="00C47DBF" w:rsidRPr="00C47DBF" w:rsidRDefault="00C47DBF" w:rsidP="00C47DBF">
      <w:pPr>
        <w:rPr>
          <w:highlight w:val="yellow"/>
          <w:lang w:val="en-CA" w:eastAsia="en-CA"/>
        </w:rPr>
      </w:pPr>
      <w:r w:rsidRPr="00C47DBF">
        <w:rPr>
          <w:highlight w:val="yellow"/>
          <w:lang w:val="en-CA" w:eastAsia="en-CA"/>
        </w:rPr>
        <w:t xml:space="preserve">   remove_employee(); </w:t>
      </w:r>
    </w:p>
    <w:p w14:paraId="1C744C37" w14:textId="7D9CD883" w:rsidR="00C47DBF" w:rsidRDefault="00C47DBF" w:rsidP="00C47DBF">
      <w:pPr>
        <w:rPr>
          <w:lang w:val="en-CA" w:eastAsia="en-CA"/>
        </w:rPr>
      </w:pPr>
      <w:r w:rsidRPr="00C47DBF">
        <w:rPr>
          <w:highlight w:val="yellow"/>
          <w:lang w:val="en-CA" w:eastAsia="en-CA"/>
        </w:rPr>
        <w:t>END</w:t>
      </w:r>
      <w:r w:rsidRPr="00C47DBF">
        <w:rPr>
          <w:lang w:val="en-CA" w:eastAsia="en-CA"/>
        </w:rPr>
        <w:t>;</w:t>
      </w:r>
    </w:p>
    <w:p w14:paraId="3815F617" w14:textId="3D8EA52D" w:rsidR="003E6C5A" w:rsidRDefault="003E6C5A" w:rsidP="00A2446E">
      <w:pPr>
        <w:rPr>
          <w:lang w:val="en-CA" w:eastAsia="en-CA"/>
        </w:rPr>
      </w:pPr>
    </w:p>
    <w:p w14:paraId="32F09157" w14:textId="77777777" w:rsidR="00AA6F55" w:rsidRDefault="00AA6F55" w:rsidP="00A2446E">
      <w:pPr>
        <w:rPr>
          <w:lang w:val="en-CA" w:eastAsia="en-CA"/>
        </w:rPr>
      </w:pPr>
    </w:p>
    <w:p w14:paraId="10520330" w14:textId="77777777" w:rsidR="00AA6F55" w:rsidRDefault="00AA6F55" w:rsidP="00A2446E">
      <w:pPr>
        <w:rPr>
          <w:lang w:val="en-CA" w:eastAsia="en-CA"/>
        </w:rPr>
      </w:pPr>
    </w:p>
    <w:p w14:paraId="026C48B0" w14:textId="77777777" w:rsidR="00AA6F55" w:rsidRDefault="00AA6F55" w:rsidP="00A2446E">
      <w:pPr>
        <w:rPr>
          <w:lang w:val="en-CA" w:eastAsia="en-CA"/>
        </w:rPr>
      </w:pPr>
    </w:p>
    <w:p w14:paraId="246388E4" w14:textId="355113AB" w:rsidR="003E6C5A" w:rsidRDefault="00C47DBF" w:rsidP="00A2446E">
      <w:pPr>
        <w:rPr>
          <w:lang w:val="en-CA" w:eastAsia="en-CA"/>
        </w:rPr>
      </w:pPr>
      <w:r>
        <w:rPr>
          <w:lang w:val="en-CA" w:eastAsia="en-CA"/>
        </w:rPr>
        <w:t>Test it again …</w:t>
      </w:r>
    </w:p>
    <w:p w14:paraId="3AC25E33" w14:textId="77777777" w:rsidR="00AA6F55" w:rsidRDefault="00AA6F55" w:rsidP="00A2446E">
      <w:pPr>
        <w:rPr>
          <w:lang w:val="en-CA" w:eastAsia="en-CA"/>
        </w:rPr>
      </w:pPr>
    </w:p>
    <w:p w14:paraId="2A11B2C7" w14:textId="5D9B2CDB" w:rsidR="00C47DBF" w:rsidRDefault="00C47DBF" w:rsidP="00A2446E">
      <w:pPr>
        <w:rPr>
          <w:lang w:val="en-CA" w:eastAsia="en-CA"/>
        </w:rPr>
      </w:pPr>
      <w:r w:rsidRPr="00C47DBF">
        <w:rPr>
          <w:lang w:val="en-CA" w:eastAsia="en-CA"/>
        </w:rPr>
        <w:t>select * from new_employees where employee_id = 1;</w:t>
      </w:r>
    </w:p>
    <w:p w14:paraId="2C184D64" w14:textId="77777777" w:rsidR="00C47DBF" w:rsidRDefault="00C47DBF" w:rsidP="00A2446E">
      <w:pPr>
        <w:rPr>
          <w:lang w:val="en-CA" w:eastAsia="en-CA"/>
        </w:rPr>
      </w:pPr>
    </w:p>
    <w:p w14:paraId="75FA0BFF" w14:textId="14AB28BB" w:rsidR="003E6C5A" w:rsidRDefault="003E6C5A" w:rsidP="00A2446E">
      <w:pPr>
        <w:rPr>
          <w:lang w:val="en-CA" w:eastAsia="en-CA"/>
        </w:rPr>
      </w:pPr>
    </w:p>
    <w:p w14:paraId="0546416A" w14:textId="73482AD0" w:rsidR="003E6C5A" w:rsidRDefault="003E6C5A" w:rsidP="00A2446E">
      <w:pPr>
        <w:rPr>
          <w:lang w:val="en-CA" w:eastAsia="en-CA"/>
        </w:rPr>
      </w:pPr>
    </w:p>
    <w:p w14:paraId="329F6D51" w14:textId="77777777" w:rsidR="003E6C5A" w:rsidRDefault="003E6C5A" w:rsidP="00A2446E">
      <w:pPr>
        <w:rPr>
          <w:lang w:val="en-CA" w:eastAsia="en-CA"/>
        </w:rPr>
      </w:pPr>
    </w:p>
    <w:p w14:paraId="2309863E" w14:textId="3F6FBD4F" w:rsidR="00A2446E" w:rsidRDefault="00A2446E" w:rsidP="00A2446E">
      <w:pPr>
        <w:rPr>
          <w:lang w:val="en-CA" w:eastAsia="en-CA"/>
        </w:rPr>
      </w:pPr>
    </w:p>
    <w:p w14:paraId="3CBE4FCC" w14:textId="2735247E" w:rsidR="0088234B" w:rsidRDefault="0088234B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3CC5ACB2" w14:textId="7FCADA04" w:rsidR="00A2446E" w:rsidRDefault="0088234B" w:rsidP="0088234B">
      <w:pPr>
        <w:pStyle w:val="Heading1"/>
      </w:pPr>
      <w:r>
        <w:lastRenderedPageBreak/>
        <w:t xml:space="preserve">CONTROL STATEMENTS </w:t>
      </w:r>
      <w:r w:rsidRPr="006A7351">
        <w:rPr>
          <w:sz w:val="16"/>
          <w:szCs w:val="16"/>
        </w:rPr>
        <w:t>(</w:t>
      </w:r>
      <w:r w:rsidR="00D67720">
        <w:rPr>
          <w:sz w:val="16"/>
          <w:szCs w:val="16"/>
        </w:rPr>
        <w:t>19</w:t>
      </w:r>
      <w:r w:rsidRPr="006A7351">
        <w:rPr>
          <w:sz w:val="16"/>
          <w:szCs w:val="16"/>
        </w:rPr>
        <w:t>)</w:t>
      </w:r>
    </w:p>
    <w:p w14:paraId="4D3D3B3B" w14:textId="4116212C" w:rsidR="0088234B" w:rsidRDefault="0088234B" w:rsidP="00A2446E">
      <w:pPr>
        <w:rPr>
          <w:lang w:val="en-CA" w:eastAsia="en-CA"/>
        </w:rPr>
      </w:pPr>
    </w:p>
    <w:p w14:paraId="0F97F671" w14:textId="53D61103" w:rsidR="00A2446E" w:rsidRDefault="00A2446E" w:rsidP="00A2446E">
      <w:pPr>
        <w:rPr>
          <w:lang w:val="en-CA" w:eastAsia="en-CA"/>
        </w:rPr>
      </w:pPr>
    </w:p>
    <w:p w14:paraId="7785BEF7" w14:textId="4DF8C150" w:rsidR="00BF0409" w:rsidRDefault="0088234B" w:rsidP="00A2446E">
      <w:pPr>
        <w:rPr>
          <w:lang w:val="en-CA" w:eastAsia="en-CA"/>
        </w:rPr>
      </w:pPr>
      <w:r>
        <w:rPr>
          <w:lang w:val="en-CA" w:eastAsia="en-CA"/>
        </w:rPr>
        <w:t>Normal output of a procedure to update, delete etc</w:t>
      </w:r>
      <w:r w:rsidR="00BF0409">
        <w:rPr>
          <w:lang w:val="en-CA" w:eastAsia="en-CA"/>
        </w:rPr>
        <w:tab/>
      </w:r>
      <w:r w:rsidR="00BF0409" w:rsidRPr="00BF0409">
        <w:rPr>
          <w:lang w:val="en-CA" w:eastAsia="en-CA"/>
        </w:rPr>
        <w:sym w:font="Wingdings" w:char="F0E8"/>
      </w:r>
      <w:r w:rsidR="00BF0409">
        <w:rPr>
          <w:lang w:val="en-CA" w:eastAsia="en-CA"/>
        </w:rPr>
        <w:t xml:space="preserve"> </w:t>
      </w:r>
      <w:r>
        <w:rPr>
          <w:lang w:val="en-CA" w:eastAsia="en-CA"/>
        </w:rPr>
        <w:t xml:space="preserve">indicates it was successful. </w:t>
      </w:r>
    </w:p>
    <w:p w14:paraId="56577043" w14:textId="56294C05" w:rsidR="00A2446E" w:rsidRDefault="00BF0409" w:rsidP="00BF0409">
      <w:pPr>
        <w:ind w:left="5040" w:firstLine="720"/>
        <w:rPr>
          <w:lang w:val="en-CA" w:eastAsia="en-CA"/>
        </w:rPr>
      </w:pPr>
      <w:r w:rsidRPr="00BF0409">
        <w:rPr>
          <w:lang w:val="en-CA" w:eastAsia="en-CA"/>
        </w:rPr>
        <w:sym w:font="Wingdings" w:char="F0E8"/>
      </w:r>
      <w:r>
        <w:rPr>
          <w:lang w:val="en-CA" w:eastAsia="en-CA"/>
        </w:rPr>
        <w:t xml:space="preserve"> </w:t>
      </w:r>
      <w:r w:rsidR="0088234B">
        <w:rPr>
          <w:lang w:val="en-CA" w:eastAsia="en-CA"/>
        </w:rPr>
        <w:t>But we want to know the number of rows.</w:t>
      </w:r>
    </w:p>
    <w:p w14:paraId="1DA15047" w14:textId="5091840A" w:rsidR="0088234B" w:rsidRDefault="0088234B" w:rsidP="00A2446E">
      <w:pPr>
        <w:rPr>
          <w:lang w:val="en-CA" w:eastAsia="en-CA"/>
        </w:rPr>
      </w:pPr>
    </w:p>
    <w:p w14:paraId="7F4D2787" w14:textId="77777777" w:rsidR="00BF0409" w:rsidRDefault="00BF0409" w:rsidP="00A2446E">
      <w:pPr>
        <w:rPr>
          <w:lang w:val="en-CA" w:eastAsia="en-CA"/>
        </w:rPr>
      </w:pPr>
    </w:p>
    <w:p w14:paraId="67A26CB2" w14:textId="77777777" w:rsidR="00BF0409" w:rsidRDefault="00BF0409" w:rsidP="00A2446E">
      <w:pPr>
        <w:rPr>
          <w:lang w:val="en-CA" w:eastAsia="en-CA"/>
        </w:rPr>
      </w:pPr>
    </w:p>
    <w:p w14:paraId="79836213" w14:textId="069CFF14" w:rsidR="0088234B" w:rsidRPr="00404428" w:rsidRDefault="0088234B" w:rsidP="00A2446E">
      <w:pPr>
        <w:rPr>
          <w:sz w:val="40"/>
          <w:szCs w:val="40"/>
          <w:lang w:val="en-CA" w:eastAsia="en-CA"/>
        </w:rPr>
      </w:pPr>
      <w:r w:rsidRPr="00404428">
        <w:rPr>
          <w:sz w:val="40"/>
          <w:szCs w:val="40"/>
          <w:highlight w:val="yellow"/>
          <w:lang w:val="en-CA" w:eastAsia="en-CA"/>
        </w:rPr>
        <w:t>Leads to CONDITIONAL STATEMENTS</w:t>
      </w:r>
    </w:p>
    <w:p w14:paraId="4FF2525E" w14:textId="1E4ED184" w:rsidR="00BF0409" w:rsidRDefault="00BF0409" w:rsidP="00A2446E">
      <w:pPr>
        <w:rPr>
          <w:lang w:val="en-CA" w:eastAsia="en-CA"/>
        </w:rPr>
      </w:pPr>
    </w:p>
    <w:p w14:paraId="50C887F9" w14:textId="38153F30" w:rsidR="00BF0409" w:rsidRDefault="00BF0409" w:rsidP="00A2446E">
      <w:pPr>
        <w:rPr>
          <w:lang w:val="en-CA" w:eastAsia="en-CA"/>
        </w:rPr>
      </w:pPr>
    </w:p>
    <w:p w14:paraId="2225E536" w14:textId="6A59C00E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Here are 3 types</w:t>
      </w:r>
    </w:p>
    <w:p w14:paraId="0D722326" w14:textId="6EBB0FC4" w:rsidR="0088234B" w:rsidRDefault="0088234B" w:rsidP="00A2446E">
      <w:pPr>
        <w:rPr>
          <w:lang w:val="en-CA" w:eastAsia="en-CA"/>
        </w:rPr>
      </w:pPr>
    </w:p>
    <w:p w14:paraId="1958BD6E" w14:textId="0B1688AB" w:rsidR="0088234B" w:rsidRDefault="00BF0409" w:rsidP="00A2446E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5C077" wp14:editId="77F1EDD7">
                <wp:simplePos x="0" y="0"/>
                <wp:positionH relativeFrom="column">
                  <wp:posOffset>3872378</wp:posOffset>
                </wp:positionH>
                <wp:positionV relativeFrom="paragraph">
                  <wp:posOffset>160950</wp:posOffset>
                </wp:positionV>
                <wp:extent cx="2541181" cy="733647"/>
                <wp:effectExtent l="0" t="0" r="1206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1" cy="7336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AAB6" w14:textId="44867DA8" w:rsidR="003B3E53" w:rsidRPr="00BF0409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Same logic is in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C077" id="Text Box 15" o:spid="_x0000_s1032" type="#_x0000_t202" style="position:absolute;margin-left:304.9pt;margin-top:12.65pt;width:200.1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" fillcolor="white [3201]" strokecolor="#c0504d [3205]" strokeweight="2pt">
                <v:textbox>
                  <w:txbxContent>
                    <w:p w14:paraId="56D7AAB6" w14:textId="44867DA8" w:rsidR="003B3E53" w:rsidRPr="00BF0409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Same logic is in programming 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w:t>1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conditional selection statements</w:t>
      </w:r>
    </w:p>
    <w:p w14:paraId="5C60AF39" w14:textId="042F0736" w:rsidR="0088234B" w:rsidRDefault="0088234B" w:rsidP="00A2446E">
      <w:pPr>
        <w:rPr>
          <w:lang w:val="en-CA" w:eastAsia="en-CA"/>
        </w:rPr>
      </w:pPr>
    </w:p>
    <w:p w14:paraId="1B344C81" w14:textId="2F71C0B8" w:rsidR="0088234B" w:rsidRDefault="00BF0409" w:rsidP="00A2446E">
      <w:pPr>
        <w:rPr>
          <w:lang w:val="en-CA" w:eastAsia="en-CA"/>
        </w:rPr>
      </w:pPr>
      <w:r>
        <w:rPr>
          <w:lang w:val="en-CA" w:eastAsia="en-CA"/>
        </w:rPr>
        <w:t>2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Loop statements</w:t>
      </w:r>
      <w:r w:rsidR="009C50E3">
        <w:rPr>
          <w:lang w:val="en-CA" w:eastAsia="en-CA"/>
        </w:rPr>
        <w:t xml:space="preserve"> (later)</w:t>
      </w:r>
    </w:p>
    <w:p w14:paraId="29F012F7" w14:textId="7A144540" w:rsidR="0088234B" w:rsidRDefault="0088234B" w:rsidP="00A2446E">
      <w:pPr>
        <w:rPr>
          <w:lang w:val="en-CA" w:eastAsia="en-CA"/>
        </w:rPr>
      </w:pPr>
    </w:p>
    <w:p w14:paraId="76B198F0" w14:textId="38863D16" w:rsidR="0088234B" w:rsidRDefault="00BF0409" w:rsidP="00A2446E">
      <w:pPr>
        <w:rPr>
          <w:lang w:val="en-CA" w:eastAsia="en-CA"/>
        </w:rPr>
      </w:pPr>
      <w:r>
        <w:rPr>
          <w:lang w:val="en-CA" w:eastAsia="en-CA"/>
        </w:rPr>
        <w:t>3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Sequential Control statements</w:t>
      </w:r>
    </w:p>
    <w:p w14:paraId="43E1F15F" w14:textId="4DF58F45" w:rsidR="0088234B" w:rsidRDefault="0088234B" w:rsidP="00A2446E">
      <w:pPr>
        <w:rPr>
          <w:lang w:val="en-CA" w:eastAsia="en-CA"/>
        </w:rPr>
      </w:pPr>
    </w:p>
    <w:p w14:paraId="0D24AE90" w14:textId="77777777" w:rsidR="0088234B" w:rsidRDefault="0088234B" w:rsidP="00A2446E">
      <w:pPr>
        <w:rPr>
          <w:lang w:val="en-CA" w:eastAsia="en-CA"/>
        </w:rPr>
      </w:pPr>
    </w:p>
    <w:p w14:paraId="455760F6" w14:textId="77777777" w:rsidR="0088234B" w:rsidRDefault="0088234B" w:rsidP="00A2446E">
      <w:pPr>
        <w:rPr>
          <w:lang w:val="en-CA" w:eastAsia="en-CA"/>
        </w:rPr>
      </w:pPr>
    </w:p>
    <w:p w14:paraId="7C9F20A7" w14:textId="77777777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Will discuss what it means</w:t>
      </w:r>
    </w:p>
    <w:p w14:paraId="4F30993E" w14:textId="77777777" w:rsidR="00BF0409" w:rsidRDefault="00BF0409" w:rsidP="00A2446E">
      <w:pPr>
        <w:rPr>
          <w:lang w:val="en-CA" w:eastAsia="en-CA"/>
        </w:rPr>
      </w:pPr>
    </w:p>
    <w:p w14:paraId="47DD6CDF" w14:textId="77777777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AND</w:t>
      </w:r>
    </w:p>
    <w:p w14:paraId="50C71298" w14:textId="77777777" w:rsidR="00BF0409" w:rsidRDefault="00BF0409" w:rsidP="00A2446E">
      <w:pPr>
        <w:rPr>
          <w:lang w:val="en-CA" w:eastAsia="en-CA"/>
        </w:rPr>
      </w:pPr>
    </w:p>
    <w:p w14:paraId="60862806" w14:textId="0E5FCC17" w:rsidR="0088234B" w:rsidRDefault="0088234B" w:rsidP="00A2446E">
      <w:pPr>
        <w:rPr>
          <w:lang w:val="en-CA" w:eastAsia="en-CA"/>
        </w:rPr>
      </w:pPr>
      <w:r>
        <w:rPr>
          <w:lang w:val="en-CA" w:eastAsia="en-CA"/>
        </w:rPr>
        <w:t>Look at examples</w:t>
      </w:r>
    </w:p>
    <w:p w14:paraId="04EE8543" w14:textId="4D7B1C01" w:rsidR="0088234B" w:rsidRDefault="0088234B" w:rsidP="00A2446E">
      <w:pPr>
        <w:rPr>
          <w:lang w:val="en-CA" w:eastAsia="en-CA"/>
        </w:rPr>
      </w:pPr>
    </w:p>
    <w:p w14:paraId="06EE22D7" w14:textId="77777777" w:rsidR="0088234B" w:rsidRDefault="0088234B" w:rsidP="00A2446E">
      <w:pPr>
        <w:rPr>
          <w:lang w:val="en-CA" w:eastAsia="en-CA"/>
        </w:rPr>
      </w:pPr>
    </w:p>
    <w:p w14:paraId="4B5AEEEA" w14:textId="7A8C5B4D" w:rsidR="0088234B" w:rsidRDefault="0088234B" w:rsidP="00A2446E">
      <w:pPr>
        <w:rPr>
          <w:lang w:val="en-CA" w:eastAsia="en-CA"/>
        </w:rPr>
      </w:pPr>
    </w:p>
    <w:p w14:paraId="75978012" w14:textId="77777777" w:rsidR="0088234B" w:rsidRDefault="0088234B" w:rsidP="00A2446E">
      <w:pPr>
        <w:rPr>
          <w:lang w:val="en-CA" w:eastAsia="en-CA"/>
        </w:rPr>
      </w:pPr>
    </w:p>
    <w:p w14:paraId="429EA2D8" w14:textId="5ADA2317" w:rsidR="00A2446E" w:rsidRDefault="00A2446E" w:rsidP="00A2446E">
      <w:pPr>
        <w:rPr>
          <w:lang w:val="en-CA" w:eastAsia="en-CA"/>
        </w:rPr>
      </w:pPr>
    </w:p>
    <w:p w14:paraId="7D811566" w14:textId="5C1EE769" w:rsidR="00A2446E" w:rsidRDefault="00A2446E" w:rsidP="00A2446E">
      <w:pPr>
        <w:rPr>
          <w:lang w:val="en-CA" w:eastAsia="en-CA"/>
        </w:rPr>
      </w:pPr>
    </w:p>
    <w:p w14:paraId="28A07CA4" w14:textId="2FDA5CB9" w:rsidR="00A2446E" w:rsidRDefault="00A2446E" w:rsidP="00A2446E">
      <w:pPr>
        <w:rPr>
          <w:lang w:val="en-CA" w:eastAsia="en-CA"/>
        </w:rPr>
      </w:pPr>
    </w:p>
    <w:p w14:paraId="6723E113" w14:textId="667E74C2" w:rsidR="00A2446E" w:rsidRDefault="00A2446E" w:rsidP="00A2446E">
      <w:pPr>
        <w:rPr>
          <w:lang w:val="en-CA" w:eastAsia="en-CA"/>
        </w:rPr>
      </w:pPr>
    </w:p>
    <w:p w14:paraId="1C523508" w14:textId="5ECEBE47" w:rsidR="0088234B" w:rsidRDefault="0088234B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3C6688BA" w14:textId="2B555957" w:rsidR="00A2446E" w:rsidRDefault="0088234B" w:rsidP="0088234B">
      <w:pPr>
        <w:pStyle w:val="Heading1"/>
      </w:pPr>
      <w:r w:rsidRPr="0088234B">
        <w:rPr>
          <w:rFonts w:eastAsia="Times New Roman"/>
        </w:rPr>
        <w:lastRenderedPageBreak/>
        <w:t>IF THEN Statement</w:t>
      </w:r>
    </w:p>
    <w:p w14:paraId="0451300E" w14:textId="01F114CB" w:rsidR="0088234B" w:rsidRPr="00D67720" w:rsidRDefault="00D67720" w:rsidP="00A2446E">
      <w:pPr>
        <w:rPr>
          <w:sz w:val="16"/>
          <w:szCs w:val="16"/>
          <w:lang w:eastAsia="en-CA"/>
        </w:rPr>
      </w:pPr>
      <w:r w:rsidRPr="00D67720">
        <w:rPr>
          <w:sz w:val="16"/>
          <w:szCs w:val="16"/>
          <w:lang w:eastAsia="en-CA"/>
        </w:rPr>
        <w:t>(20)</w:t>
      </w:r>
    </w:p>
    <w:p w14:paraId="18B76E04" w14:textId="77777777" w:rsidR="00D67720" w:rsidRDefault="00D67720" w:rsidP="00A2446E">
      <w:pPr>
        <w:rPr>
          <w:lang w:eastAsia="en-CA"/>
        </w:rPr>
      </w:pPr>
    </w:p>
    <w:p w14:paraId="4885B4A1" w14:textId="75395906" w:rsidR="0088234B" w:rsidRDefault="0088234B" w:rsidP="00A2446E">
      <w:pPr>
        <w:rPr>
          <w:lang w:val="en-CA" w:eastAsia="en-CA"/>
        </w:rPr>
      </w:pPr>
      <w:r>
        <w:rPr>
          <w:lang w:val="en-CA" w:eastAsia="en-CA"/>
        </w:rPr>
        <w:t>CREATE the procedure with the new info</w:t>
      </w:r>
    </w:p>
    <w:p w14:paraId="341928E0" w14:textId="4441F038" w:rsidR="0088234B" w:rsidRDefault="0088234B" w:rsidP="00A2446E">
      <w:pPr>
        <w:rPr>
          <w:lang w:val="en-CA" w:eastAsia="en-CA"/>
        </w:rPr>
      </w:pPr>
    </w:p>
    <w:p w14:paraId="30A95BD4" w14:textId="7C0C2681" w:rsidR="0088234B" w:rsidRDefault="00D67720" w:rsidP="00A2446E">
      <w:pPr>
        <w:rPr>
          <w:lang w:val="en-CA" w:eastAsia="en-CA"/>
        </w:rPr>
      </w:pPr>
      <w:r>
        <w:rPr>
          <w:lang w:val="en-CA" w:eastAsia="en-CA"/>
        </w:rPr>
        <w:t>Recreate table first</w:t>
      </w:r>
    </w:p>
    <w:p w14:paraId="792E0A43" w14:textId="764C9FA7" w:rsidR="00D67720" w:rsidRDefault="00D67720" w:rsidP="00A2446E">
      <w:pPr>
        <w:rPr>
          <w:lang w:val="en-CA" w:eastAsia="en-CA"/>
        </w:rPr>
      </w:pPr>
    </w:p>
    <w:p w14:paraId="7495B87C" w14:textId="6EE3C560" w:rsidR="00D67720" w:rsidRDefault="00D67720" w:rsidP="00A2446E">
      <w:pPr>
        <w:rPr>
          <w:lang w:val="en-CA" w:eastAsia="en-CA"/>
        </w:rPr>
      </w:pPr>
      <w:r w:rsidRPr="00D67720">
        <w:rPr>
          <w:highlight w:val="green"/>
          <w:lang w:val="en-CA" w:eastAsia="en-CA"/>
        </w:rPr>
        <w:t xml:space="preserve">DROP table </w:t>
      </w:r>
      <w:proofErr w:type="spellStart"/>
      <w:r w:rsidRPr="00D67720">
        <w:rPr>
          <w:highlight w:val="green"/>
          <w:lang w:val="en-CA" w:eastAsia="en-CA"/>
        </w:rPr>
        <w:t>new_employees</w:t>
      </w:r>
      <w:proofErr w:type="spellEnd"/>
      <w:r>
        <w:rPr>
          <w:lang w:val="en-CA" w:eastAsia="en-CA"/>
        </w:rPr>
        <w:t>;</w:t>
      </w:r>
    </w:p>
    <w:p w14:paraId="1E821B39" w14:textId="77777777" w:rsidR="00D67720" w:rsidRDefault="00D67720" w:rsidP="00D67720">
      <w:pPr>
        <w:rPr>
          <w:b/>
          <w:bCs/>
          <w:highlight w:val="green"/>
          <w:lang w:val="en-CA" w:eastAsia="en-CA"/>
        </w:rPr>
      </w:pPr>
    </w:p>
    <w:p w14:paraId="0E700F6B" w14:textId="408DE474" w:rsidR="00D67720" w:rsidRPr="006A7351" w:rsidRDefault="00D67720" w:rsidP="00D67720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employees);</w:t>
      </w:r>
    </w:p>
    <w:p w14:paraId="2C3F5D51" w14:textId="77777777" w:rsidR="00D67720" w:rsidRDefault="00D67720" w:rsidP="00A2446E">
      <w:pPr>
        <w:rPr>
          <w:lang w:val="en-CA" w:eastAsia="en-CA"/>
        </w:rPr>
      </w:pPr>
    </w:p>
    <w:p w14:paraId="7C84D7E5" w14:textId="726DA897" w:rsidR="00A2446E" w:rsidRDefault="00D67720" w:rsidP="00A2446E">
      <w:pPr>
        <w:rPr>
          <w:lang w:val="en-CA" w:eastAsia="en-CA"/>
        </w:rPr>
      </w:pPr>
      <w:r>
        <w:rPr>
          <w:lang w:val="en-CA" w:eastAsia="en-CA"/>
        </w:rPr>
        <w:t>Check that 2 exists</w:t>
      </w:r>
    </w:p>
    <w:p w14:paraId="73E98D08" w14:textId="61D46690" w:rsidR="00D67720" w:rsidRDefault="00D67720" w:rsidP="00A2446E">
      <w:pPr>
        <w:rPr>
          <w:lang w:val="en-CA" w:eastAsia="en-CA"/>
        </w:rPr>
      </w:pPr>
    </w:p>
    <w:p w14:paraId="2C6F897E" w14:textId="77777777" w:rsidR="00D67720" w:rsidRDefault="00D67720" w:rsidP="00A2446E">
      <w:pPr>
        <w:rPr>
          <w:lang w:val="en-CA" w:eastAsia="en-CA"/>
        </w:rPr>
      </w:pPr>
    </w:p>
    <w:p w14:paraId="2549041E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 xml:space="preserve">CREATE OR REPLACE PROCEDURE </w:t>
      </w:r>
      <w:r w:rsidRPr="0088234B">
        <w:rPr>
          <w:lang w:eastAsia="en-CA"/>
        </w:rPr>
        <w:t>remove_employee AS</w:t>
      </w:r>
    </w:p>
    <w:p w14:paraId="7D2FCA1D" w14:textId="431AEADB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proofErr w:type="spellStart"/>
      <w:r w:rsidRPr="0088234B">
        <w:rPr>
          <w:lang w:eastAsia="en-CA"/>
        </w:rPr>
        <w:t>employeeId</w:t>
      </w:r>
      <w:proofErr w:type="spellEnd"/>
      <w:r w:rsidRPr="0088234B">
        <w:rPr>
          <w:lang w:eastAsia="en-CA"/>
        </w:rPr>
        <w:t xml:space="preserve"> </w:t>
      </w:r>
      <w:r w:rsidR="00A72DDC">
        <w:rPr>
          <w:lang w:eastAsia="en-CA"/>
        </w:rPr>
        <w:tab/>
      </w:r>
      <w:r w:rsidRPr="0088234B">
        <w:rPr>
          <w:b/>
          <w:bCs/>
          <w:lang w:eastAsia="en-CA"/>
        </w:rPr>
        <w:t>NUMBER</w:t>
      </w:r>
      <w:r w:rsidRPr="0088234B">
        <w:rPr>
          <w:lang w:eastAsia="en-CA"/>
        </w:rPr>
        <w:t>;</w:t>
      </w:r>
    </w:p>
    <w:p w14:paraId="2D69A4DC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BEGIN</w:t>
      </w:r>
    </w:p>
    <w:p w14:paraId="48E65C2B" w14:textId="619BA7ED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employeeId := </w:t>
      </w:r>
      <w:r>
        <w:rPr>
          <w:lang w:eastAsia="en-CA"/>
        </w:rPr>
        <w:t>2</w:t>
      </w:r>
      <w:r w:rsidRPr="0088234B">
        <w:rPr>
          <w:lang w:eastAsia="en-CA"/>
        </w:rPr>
        <w:t>;</w:t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  <w:t>-- using employee 2</w:t>
      </w:r>
    </w:p>
    <w:p w14:paraId="486ACC11" w14:textId="4BD393F9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DELETE FROM</w:t>
      </w:r>
      <w:r w:rsidRPr="0088234B">
        <w:rPr>
          <w:lang w:eastAsia="en-CA"/>
        </w:rPr>
        <w:t xml:space="preserve"> new_employee</w:t>
      </w:r>
      <w:r>
        <w:rPr>
          <w:lang w:eastAsia="en-CA"/>
        </w:rPr>
        <w:t>s</w:t>
      </w:r>
    </w:p>
    <w:p w14:paraId="442377F9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WHERE</w:t>
      </w:r>
      <w:r w:rsidRPr="0088234B">
        <w:rPr>
          <w:lang w:eastAsia="en-CA"/>
        </w:rPr>
        <w:t xml:space="preserve"> employee_id = employeeId;</w:t>
      </w:r>
    </w:p>
    <w:p w14:paraId="1FBE7675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</w:p>
    <w:p w14:paraId="5B605DAE" w14:textId="77777777" w:rsidR="0088234B" w:rsidRPr="0088234B" w:rsidRDefault="0088234B" w:rsidP="0088234B">
      <w:pPr>
        <w:rPr>
          <w:highlight w:val="yellow"/>
          <w:lang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highlight w:val="yellow"/>
          <w:lang w:eastAsia="en-CA"/>
        </w:rPr>
        <w:t>IF</w:t>
      </w:r>
      <w:r w:rsidRPr="0088234B">
        <w:rPr>
          <w:highlight w:val="yellow"/>
          <w:lang w:eastAsia="en-CA"/>
        </w:rPr>
        <w:t xml:space="preserve"> SQL%ROWCOUNT = 0 </w:t>
      </w:r>
    </w:p>
    <w:p w14:paraId="68D328AA" w14:textId="0EE0A681" w:rsidR="0088234B" w:rsidRPr="0088234B" w:rsidRDefault="0088234B" w:rsidP="0088234B">
      <w:pPr>
        <w:ind w:firstLine="720"/>
        <w:rPr>
          <w:highlight w:val="yellow"/>
          <w:lang w:val="en-CA" w:eastAsia="en-CA"/>
        </w:rPr>
      </w:pPr>
      <w:r w:rsidRPr="0088234B">
        <w:rPr>
          <w:b/>
          <w:bCs/>
          <w:highlight w:val="yellow"/>
          <w:lang w:eastAsia="en-CA"/>
        </w:rPr>
        <w:t>THEN</w:t>
      </w:r>
    </w:p>
    <w:p w14:paraId="07CBEA83" w14:textId="7AB0AF1E" w:rsidR="0088234B" w:rsidRPr="0088234B" w:rsidRDefault="0088234B" w:rsidP="0088234B">
      <w:pPr>
        <w:rPr>
          <w:highlight w:val="yellow"/>
          <w:lang w:val="en-CA" w:eastAsia="en-CA"/>
        </w:rPr>
      </w:pPr>
      <w:r w:rsidRPr="0088234B">
        <w:rPr>
          <w:highlight w:val="yellow"/>
          <w:lang w:eastAsia="en-CA"/>
        </w:rPr>
        <w:t xml:space="preserve">   </w:t>
      </w:r>
      <w:r w:rsidRPr="0088234B">
        <w:rPr>
          <w:highlight w:val="yellow"/>
          <w:lang w:eastAsia="en-CA"/>
        </w:rPr>
        <w:tab/>
      </w:r>
      <w:r w:rsidRPr="0088234B">
        <w:rPr>
          <w:highlight w:val="yellow"/>
          <w:lang w:eastAsia="en-CA"/>
        </w:rPr>
        <w:tab/>
        <w:t xml:space="preserve"> DBMS_OUTPUT.PUT_LINE ('Employee with ID ' || employeeId || ' does not exist');</w:t>
      </w:r>
    </w:p>
    <w:p w14:paraId="34F05485" w14:textId="636E972B" w:rsidR="0088234B" w:rsidRDefault="0088234B" w:rsidP="0088234B">
      <w:pPr>
        <w:rPr>
          <w:lang w:eastAsia="en-CA"/>
        </w:rPr>
      </w:pPr>
      <w:r w:rsidRPr="0088234B">
        <w:rPr>
          <w:highlight w:val="yellow"/>
          <w:lang w:eastAsia="en-CA"/>
        </w:rPr>
        <w:t xml:space="preserve">  </w:t>
      </w:r>
      <w:r w:rsidRPr="0088234B">
        <w:rPr>
          <w:b/>
          <w:bCs/>
          <w:highlight w:val="yellow"/>
          <w:lang w:eastAsia="en-CA"/>
        </w:rPr>
        <w:t>END</w:t>
      </w:r>
      <w:r w:rsidRPr="0088234B">
        <w:rPr>
          <w:highlight w:val="yellow"/>
          <w:lang w:eastAsia="en-CA"/>
        </w:rPr>
        <w:t xml:space="preserve"> </w:t>
      </w:r>
      <w:r w:rsidRPr="0088234B">
        <w:rPr>
          <w:b/>
          <w:bCs/>
          <w:highlight w:val="yellow"/>
          <w:lang w:eastAsia="en-CA"/>
        </w:rPr>
        <w:t>IF</w:t>
      </w:r>
      <w:r w:rsidRPr="0088234B">
        <w:rPr>
          <w:highlight w:val="yellow"/>
          <w:lang w:eastAsia="en-CA"/>
        </w:rPr>
        <w:t>;</w:t>
      </w:r>
    </w:p>
    <w:p w14:paraId="24AA3EE4" w14:textId="77777777" w:rsidR="0088234B" w:rsidRPr="0088234B" w:rsidRDefault="0088234B" w:rsidP="0088234B">
      <w:pPr>
        <w:rPr>
          <w:lang w:val="en-CA" w:eastAsia="en-CA"/>
        </w:rPr>
      </w:pPr>
    </w:p>
    <w:p w14:paraId="02E73D4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EXCEPTION</w:t>
      </w:r>
    </w:p>
    <w:p w14:paraId="7C2565F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WHEN OTHERS</w:t>
      </w:r>
    </w:p>
    <w:p w14:paraId="41C4900A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THEN</w:t>
      </w:r>
      <w:r w:rsidRPr="0088234B">
        <w:rPr>
          <w:lang w:eastAsia="en-CA"/>
        </w:rPr>
        <w:t xml:space="preserve"> </w:t>
      </w:r>
    </w:p>
    <w:p w14:paraId="2CD6B71C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    DBMS_OUTPUT.PUT_LINE ('Error!');</w:t>
      </w:r>
    </w:p>
    <w:p w14:paraId="443B8117" w14:textId="323B6461" w:rsidR="0088234B" w:rsidRDefault="0088234B" w:rsidP="0088234B">
      <w:pPr>
        <w:rPr>
          <w:lang w:eastAsia="en-CA"/>
        </w:rPr>
      </w:pPr>
      <w:r w:rsidRPr="0088234B">
        <w:rPr>
          <w:b/>
          <w:bCs/>
          <w:lang w:eastAsia="en-CA"/>
        </w:rPr>
        <w:t>END</w:t>
      </w:r>
      <w:r w:rsidRPr="0088234B">
        <w:rPr>
          <w:lang w:eastAsia="en-CA"/>
        </w:rPr>
        <w:t>;</w:t>
      </w:r>
    </w:p>
    <w:p w14:paraId="2B86B5E1" w14:textId="69FC4E01" w:rsidR="0088234B" w:rsidRDefault="0088234B" w:rsidP="0088234B">
      <w:pPr>
        <w:rPr>
          <w:lang w:eastAsia="en-CA"/>
        </w:rPr>
      </w:pPr>
    </w:p>
    <w:p w14:paraId="0F497154" w14:textId="0F8D6BC0" w:rsidR="0088234B" w:rsidRDefault="0088234B" w:rsidP="0088234B">
      <w:pPr>
        <w:rPr>
          <w:lang w:eastAsia="en-CA"/>
        </w:rPr>
      </w:pPr>
    </w:p>
    <w:p w14:paraId="3F6B5C1F" w14:textId="6C34926E" w:rsidR="0088234B" w:rsidRDefault="0088234B" w:rsidP="0088234B">
      <w:pPr>
        <w:rPr>
          <w:lang w:eastAsia="en-CA"/>
        </w:rPr>
      </w:pPr>
      <w:r>
        <w:rPr>
          <w:lang w:eastAsia="en-CA"/>
        </w:rPr>
        <w:t>Then run it</w:t>
      </w:r>
    </w:p>
    <w:p w14:paraId="37E26B91" w14:textId="044558D8" w:rsidR="0088234B" w:rsidRDefault="0088234B" w:rsidP="0088234B">
      <w:pPr>
        <w:rPr>
          <w:lang w:eastAsia="en-CA"/>
        </w:rPr>
      </w:pPr>
    </w:p>
    <w:p w14:paraId="1A463568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BEGIN</w:t>
      </w:r>
    </w:p>
    <w:p w14:paraId="127BA95B" w14:textId="20D910A5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remove_employee(); </w:t>
      </w:r>
      <w:r w:rsidR="00285DD0">
        <w:rPr>
          <w:lang w:val="en-CA" w:eastAsia="en-CA"/>
        </w:rPr>
        <w:t xml:space="preserve">  -- removes employee 2</w:t>
      </w:r>
    </w:p>
    <w:p w14:paraId="736E0EAA" w14:textId="2D1CC1FB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END;</w:t>
      </w:r>
    </w:p>
    <w:p w14:paraId="3E6072C9" w14:textId="2B861454" w:rsidR="00A2446E" w:rsidRDefault="00A2446E" w:rsidP="00A2446E">
      <w:pPr>
        <w:rPr>
          <w:lang w:val="en-CA" w:eastAsia="en-CA"/>
        </w:rPr>
      </w:pPr>
    </w:p>
    <w:p w14:paraId="51C69D33" w14:textId="4B89A0B1" w:rsidR="0088234B" w:rsidRDefault="0088234B" w:rsidP="00A2446E">
      <w:pPr>
        <w:rPr>
          <w:lang w:val="en-CA" w:eastAsia="en-CA"/>
        </w:rPr>
      </w:pPr>
    </w:p>
    <w:p w14:paraId="37B027A1" w14:textId="0B92CF52" w:rsidR="00D67720" w:rsidRDefault="00D67720">
      <w:pPr>
        <w:rPr>
          <w:lang w:val="en-CA" w:eastAsia="en-CA"/>
        </w:rPr>
      </w:pPr>
      <w:r>
        <w:rPr>
          <w:lang w:val="en-CA" w:eastAsia="en-CA"/>
        </w:rPr>
        <w:t>Run it again now</w:t>
      </w:r>
      <w:r w:rsidR="00285DD0">
        <w:rPr>
          <w:lang w:val="en-CA" w:eastAsia="en-CA"/>
        </w:rPr>
        <w:t xml:space="preserve"> that the </w:t>
      </w:r>
      <w:r>
        <w:rPr>
          <w:lang w:val="en-CA" w:eastAsia="en-CA"/>
        </w:rPr>
        <w:t xml:space="preserve"> employee is deleted</w:t>
      </w:r>
    </w:p>
    <w:p w14:paraId="508A9E0B" w14:textId="77777777" w:rsidR="00D67720" w:rsidRDefault="00D67720">
      <w:pPr>
        <w:rPr>
          <w:lang w:val="en-CA" w:eastAsia="en-CA"/>
        </w:rPr>
      </w:pPr>
    </w:p>
    <w:p w14:paraId="79E6871B" w14:textId="673B10C0" w:rsidR="0088234B" w:rsidRDefault="00D67720">
      <w:pPr>
        <w:rPr>
          <w:lang w:val="en-CA" w:eastAsia="en-CA"/>
        </w:rPr>
      </w:pPr>
      <w:r w:rsidRPr="00D67720">
        <w:rPr>
          <w:highlight w:val="yellow"/>
          <w:lang w:val="en-CA" w:eastAsia="en-CA"/>
        </w:rPr>
        <w:t>OUTPUT:</w:t>
      </w:r>
      <w:r w:rsidRPr="00D67720">
        <w:rPr>
          <w:highlight w:val="yellow"/>
          <w:lang w:val="en-CA" w:eastAsia="en-CA"/>
        </w:rPr>
        <w:sym w:font="Wingdings" w:char="F0E8"/>
      </w:r>
      <w:r w:rsidRPr="00D67720">
        <w:rPr>
          <w:highlight w:val="yellow"/>
          <w:lang w:val="en-CA" w:eastAsia="en-CA"/>
        </w:rPr>
        <w:tab/>
        <w:t xml:space="preserve">  Employee with ID 2 does not exist</w:t>
      </w:r>
      <w:r w:rsidR="0088234B">
        <w:rPr>
          <w:lang w:val="en-CA" w:eastAsia="en-CA"/>
        </w:rPr>
        <w:br w:type="page"/>
      </w:r>
    </w:p>
    <w:p w14:paraId="16DA350D" w14:textId="1A28312B" w:rsidR="0088234B" w:rsidRDefault="0088234B" w:rsidP="0088234B">
      <w:pPr>
        <w:pStyle w:val="Heading1"/>
      </w:pPr>
      <w:r>
        <w:lastRenderedPageBreak/>
        <w:t>IF THE</w:t>
      </w:r>
      <w:r w:rsidR="00D67720">
        <w:t>N</w:t>
      </w:r>
      <w:r>
        <w:t xml:space="preserve"> ELSE</w:t>
      </w:r>
    </w:p>
    <w:p w14:paraId="12F2F0D3" w14:textId="70DD458F" w:rsidR="00285DD0" w:rsidRPr="00285DD0" w:rsidRDefault="00285DD0" w:rsidP="00285DD0">
      <w:pPr>
        <w:rPr>
          <w:sz w:val="16"/>
          <w:szCs w:val="16"/>
          <w:lang w:val="en-CA" w:eastAsia="en-CA"/>
        </w:rPr>
      </w:pPr>
      <w:r w:rsidRPr="00285DD0">
        <w:rPr>
          <w:sz w:val="16"/>
          <w:szCs w:val="16"/>
          <w:lang w:val="en-CA" w:eastAsia="en-CA"/>
        </w:rPr>
        <w:t>(22)</w:t>
      </w:r>
    </w:p>
    <w:p w14:paraId="5D92D7B8" w14:textId="656A8E93" w:rsidR="0088234B" w:rsidRDefault="0088234B" w:rsidP="00A2446E">
      <w:pPr>
        <w:rPr>
          <w:lang w:val="en-CA" w:eastAsia="en-CA"/>
        </w:rPr>
      </w:pPr>
    </w:p>
    <w:p w14:paraId="43EC8A59" w14:textId="4E5FECAD" w:rsidR="0088234B" w:rsidRDefault="00285DD0" w:rsidP="00A2446E">
      <w:pPr>
        <w:rPr>
          <w:lang w:val="en-CA" w:eastAsia="en-CA"/>
        </w:rPr>
      </w:pPr>
      <w:r>
        <w:rPr>
          <w:lang w:val="en-CA" w:eastAsia="en-CA"/>
        </w:rPr>
        <w:t>Put the employees back together</w:t>
      </w:r>
    </w:p>
    <w:p w14:paraId="51078D7A" w14:textId="77777777" w:rsidR="00285DD0" w:rsidRDefault="00285DD0" w:rsidP="00A2446E">
      <w:pPr>
        <w:rPr>
          <w:lang w:val="en-CA" w:eastAsia="en-CA"/>
        </w:rPr>
      </w:pPr>
    </w:p>
    <w:p w14:paraId="226ED479" w14:textId="77777777" w:rsidR="00285DD0" w:rsidRDefault="00285DD0" w:rsidP="00285DD0">
      <w:pPr>
        <w:rPr>
          <w:lang w:val="en-CA" w:eastAsia="en-CA"/>
        </w:rPr>
      </w:pPr>
      <w:r w:rsidRPr="00D67720">
        <w:rPr>
          <w:highlight w:val="green"/>
          <w:lang w:val="en-CA" w:eastAsia="en-CA"/>
        </w:rPr>
        <w:t xml:space="preserve">DROP table </w:t>
      </w:r>
      <w:proofErr w:type="spellStart"/>
      <w:r w:rsidRPr="00D67720">
        <w:rPr>
          <w:highlight w:val="green"/>
          <w:lang w:val="en-CA" w:eastAsia="en-CA"/>
        </w:rPr>
        <w:t>new_employees</w:t>
      </w:r>
      <w:proofErr w:type="spellEnd"/>
      <w:r>
        <w:rPr>
          <w:lang w:val="en-CA" w:eastAsia="en-CA"/>
        </w:rPr>
        <w:t>;</w:t>
      </w:r>
    </w:p>
    <w:p w14:paraId="10D9E1AE" w14:textId="77777777" w:rsidR="00285DD0" w:rsidRDefault="00285DD0" w:rsidP="00285DD0">
      <w:pPr>
        <w:rPr>
          <w:b/>
          <w:bCs/>
          <w:highlight w:val="green"/>
          <w:lang w:val="en-CA" w:eastAsia="en-CA"/>
        </w:rPr>
      </w:pPr>
    </w:p>
    <w:p w14:paraId="11B37AC6" w14:textId="77777777" w:rsidR="00285DD0" w:rsidRPr="006A7351" w:rsidRDefault="00285DD0" w:rsidP="00285DD0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employees);</w:t>
      </w:r>
    </w:p>
    <w:p w14:paraId="001DF676" w14:textId="5703E8FE" w:rsidR="00D67720" w:rsidRDefault="00D67720" w:rsidP="00A2446E">
      <w:pPr>
        <w:rPr>
          <w:lang w:val="en-CA" w:eastAsia="en-CA"/>
        </w:rPr>
      </w:pPr>
    </w:p>
    <w:p w14:paraId="4C0E442B" w14:textId="5A5A150A" w:rsidR="00285DD0" w:rsidRDefault="00285DD0" w:rsidP="00A2446E">
      <w:pPr>
        <w:rPr>
          <w:lang w:val="en-CA" w:eastAsia="en-CA"/>
        </w:rPr>
      </w:pPr>
    </w:p>
    <w:p w14:paraId="4CE5FE4B" w14:textId="6A054D51" w:rsidR="00285DD0" w:rsidRPr="00285DD0" w:rsidRDefault="00285DD0" w:rsidP="00A2446E">
      <w:pPr>
        <w:rPr>
          <w:b/>
          <w:bCs/>
          <w:lang w:val="en-CA" w:eastAsia="en-CA"/>
        </w:rPr>
      </w:pPr>
      <w:r w:rsidRPr="00285DD0">
        <w:rPr>
          <w:b/>
          <w:bCs/>
          <w:highlight w:val="yellow"/>
          <w:lang w:val="en-CA" w:eastAsia="en-CA"/>
        </w:rPr>
        <w:t>Remove employee 2, but state what was deleted</w:t>
      </w:r>
    </w:p>
    <w:p w14:paraId="39B3CC0C" w14:textId="41A7AC13" w:rsidR="00D67720" w:rsidRDefault="00D67720" w:rsidP="00A2446E">
      <w:pPr>
        <w:rPr>
          <w:lang w:val="en-CA" w:eastAsia="en-CA"/>
        </w:rPr>
      </w:pPr>
    </w:p>
    <w:p w14:paraId="58813E66" w14:textId="77777777" w:rsidR="00D67720" w:rsidRDefault="00D67720" w:rsidP="00A2446E">
      <w:pPr>
        <w:rPr>
          <w:lang w:val="en-CA" w:eastAsia="en-CA"/>
        </w:rPr>
      </w:pPr>
    </w:p>
    <w:p w14:paraId="206AF2C1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CREATE OR REPLACE PROCEDURE remove_employee AS</w:t>
      </w:r>
    </w:p>
    <w:p w14:paraId="41EF8F49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employeeId NUMBER;</w:t>
      </w:r>
    </w:p>
    <w:p w14:paraId="1E58ADB3" w14:textId="77777777" w:rsidR="0088234B" w:rsidRPr="0088234B" w:rsidRDefault="0088234B" w:rsidP="0088234B">
      <w:pPr>
        <w:rPr>
          <w:lang w:val="en-CA" w:eastAsia="en-CA"/>
        </w:rPr>
      </w:pPr>
    </w:p>
    <w:p w14:paraId="4B0C7F1F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BEGIN</w:t>
      </w:r>
    </w:p>
    <w:p w14:paraId="3975B2F6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employeeId := 2;</w:t>
      </w:r>
    </w:p>
    <w:p w14:paraId="735F5404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DELETE FROM new_employees</w:t>
      </w:r>
    </w:p>
    <w:p w14:paraId="2B2716B0" w14:textId="5FFE8385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</w:r>
      <w:r w:rsidR="00A72DDC">
        <w:rPr>
          <w:lang w:val="en-CA" w:eastAsia="en-CA"/>
        </w:rPr>
        <w:tab/>
      </w:r>
      <w:r w:rsidRPr="0088234B">
        <w:rPr>
          <w:lang w:val="en-CA" w:eastAsia="en-CA"/>
        </w:rPr>
        <w:t>WHERE employee_id = employeeId;</w:t>
      </w:r>
    </w:p>
    <w:p w14:paraId="159E33E2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 </w:t>
      </w:r>
    </w:p>
    <w:p w14:paraId="03563564" w14:textId="77777777" w:rsid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lang w:val="en-CA" w:eastAsia="en-CA"/>
        </w:rPr>
        <w:t xml:space="preserve">    </w:t>
      </w:r>
      <w:r w:rsidRPr="0088234B">
        <w:rPr>
          <w:b/>
          <w:bCs/>
          <w:highlight w:val="yellow"/>
          <w:lang w:val="en-CA" w:eastAsia="en-CA"/>
        </w:rPr>
        <w:t>IF SQL%ROWCOUNT</w:t>
      </w:r>
      <w:r>
        <w:rPr>
          <w:b/>
          <w:bCs/>
          <w:highlight w:val="yellow"/>
          <w:lang w:val="en-CA" w:eastAsia="en-CA"/>
        </w:rPr>
        <w:t xml:space="preserve"> </w:t>
      </w:r>
      <w:r w:rsidRPr="0088234B">
        <w:rPr>
          <w:b/>
          <w:bCs/>
          <w:highlight w:val="yellow"/>
          <w:lang w:val="en-CA" w:eastAsia="en-CA"/>
        </w:rPr>
        <w:t xml:space="preserve"> =</w:t>
      </w:r>
      <w:r>
        <w:rPr>
          <w:b/>
          <w:bCs/>
          <w:highlight w:val="yellow"/>
          <w:lang w:val="en-CA" w:eastAsia="en-CA"/>
        </w:rPr>
        <w:t xml:space="preserve"> </w:t>
      </w:r>
      <w:r w:rsidRPr="0088234B">
        <w:rPr>
          <w:b/>
          <w:bCs/>
          <w:highlight w:val="yellow"/>
          <w:lang w:val="en-CA" w:eastAsia="en-CA"/>
        </w:rPr>
        <w:t xml:space="preserve"> 0 </w:t>
      </w:r>
    </w:p>
    <w:p w14:paraId="713925B0" w14:textId="7DBAD3A4" w:rsidR="0088234B" w:rsidRPr="0088234B" w:rsidRDefault="0088234B" w:rsidP="0088234B">
      <w:pPr>
        <w:ind w:firstLine="720"/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>THEN</w:t>
      </w:r>
    </w:p>
    <w:p w14:paraId="3867C0CE" w14:textId="42086320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    </w:t>
      </w:r>
      <w:r>
        <w:rPr>
          <w:b/>
          <w:bCs/>
          <w:highlight w:val="yellow"/>
          <w:lang w:val="en-CA" w:eastAsia="en-CA"/>
        </w:rPr>
        <w:tab/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DBMS_OUTPUT.PUT_LINE ('Employee with ID ' || employeeId || ' does not exist');</w:t>
      </w:r>
    </w:p>
    <w:p w14:paraId="7F5C8004" w14:textId="18707CCD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</w:t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ELSE</w:t>
      </w:r>
    </w:p>
    <w:p w14:paraId="1AA809D9" w14:textId="2D294645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    </w:t>
      </w:r>
      <w:r>
        <w:rPr>
          <w:b/>
          <w:bCs/>
          <w:highlight w:val="yellow"/>
          <w:lang w:val="en-CA" w:eastAsia="en-CA"/>
        </w:rPr>
        <w:tab/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DBMS_OUTPUT.PUT_LINE ('Employee with ID ' || employeeId || ' DELETED!');</w:t>
      </w:r>
    </w:p>
    <w:p w14:paraId="3B8E8EFE" w14:textId="77777777" w:rsidR="0088234B" w:rsidRPr="0088234B" w:rsidRDefault="0088234B" w:rsidP="0088234B">
      <w:pPr>
        <w:rPr>
          <w:b/>
          <w:bCs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END IF;</w:t>
      </w:r>
    </w:p>
    <w:p w14:paraId="671072D9" w14:textId="77777777" w:rsidR="0088234B" w:rsidRPr="0088234B" w:rsidRDefault="0088234B" w:rsidP="0088234B">
      <w:pPr>
        <w:rPr>
          <w:lang w:val="en-CA" w:eastAsia="en-CA"/>
        </w:rPr>
      </w:pPr>
    </w:p>
    <w:p w14:paraId="69B9F046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EXCEPTION</w:t>
      </w:r>
    </w:p>
    <w:p w14:paraId="1D43A91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WHEN OTHERS</w:t>
      </w:r>
    </w:p>
    <w:p w14:paraId="47B9996A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 xml:space="preserve">THEN </w:t>
      </w:r>
    </w:p>
    <w:p w14:paraId="363F3FBD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   </w:t>
      </w:r>
      <w:r w:rsidRPr="0088234B">
        <w:rPr>
          <w:lang w:val="en-CA" w:eastAsia="en-CA"/>
        </w:rPr>
        <w:tab/>
        <w:t>DBMS_OUTPUT.PUT_LINE ('Error!');</w:t>
      </w:r>
    </w:p>
    <w:p w14:paraId="15720FA0" w14:textId="23797D90" w:rsidR="00A2446E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END;</w:t>
      </w:r>
    </w:p>
    <w:p w14:paraId="06D2D582" w14:textId="615587AF" w:rsidR="0088234B" w:rsidRDefault="0088234B" w:rsidP="0088234B">
      <w:pPr>
        <w:rPr>
          <w:lang w:val="en-CA" w:eastAsia="en-CA"/>
        </w:rPr>
      </w:pPr>
    </w:p>
    <w:p w14:paraId="29432BE7" w14:textId="66406BE0" w:rsid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Procedure REMOVE_EMPLOYEE compiled</w:t>
      </w:r>
    </w:p>
    <w:p w14:paraId="507753BB" w14:textId="0CD4013B" w:rsidR="00E52CFF" w:rsidRDefault="00E52CFF" w:rsidP="0088234B">
      <w:pPr>
        <w:rPr>
          <w:lang w:val="en-CA" w:eastAsia="en-CA"/>
        </w:rPr>
      </w:pPr>
    </w:p>
    <w:p w14:paraId="3C3FF52C" w14:textId="44214B8D" w:rsidR="00E52CFF" w:rsidRDefault="00E52CFF" w:rsidP="0088234B">
      <w:pPr>
        <w:rPr>
          <w:lang w:val="en-CA" w:eastAsia="en-CA"/>
        </w:rPr>
      </w:pPr>
      <w:r>
        <w:rPr>
          <w:lang w:val="en-CA" w:eastAsia="en-CA"/>
        </w:rPr>
        <w:t>Run it</w:t>
      </w:r>
    </w:p>
    <w:p w14:paraId="4C5C2DEC" w14:textId="075A9E70" w:rsidR="00E52CFF" w:rsidRDefault="00E52CFF" w:rsidP="0088234B">
      <w:pPr>
        <w:rPr>
          <w:lang w:val="en-CA" w:eastAsia="en-CA"/>
        </w:rPr>
      </w:pPr>
    </w:p>
    <w:p w14:paraId="2B807341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BEGIN</w:t>
      </w:r>
    </w:p>
    <w:p w14:paraId="79D23D1B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   remove_employee(); </w:t>
      </w:r>
    </w:p>
    <w:p w14:paraId="3A7CF126" w14:textId="117F335E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END;</w:t>
      </w:r>
    </w:p>
    <w:p w14:paraId="7DF09DFC" w14:textId="12E9C9E8" w:rsidR="00E52CFF" w:rsidRDefault="00E52CFF" w:rsidP="0088234B">
      <w:pPr>
        <w:rPr>
          <w:lang w:val="en-CA" w:eastAsia="en-CA"/>
        </w:rPr>
      </w:pPr>
    </w:p>
    <w:p w14:paraId="2DF3786A" w14:textId="57E248AE" w:rsidR="00E52CFF" w:rsidRDefault="00E52CFF" w:rsidP="0088234B">
      <w:pPr>
        <w:rPr>
          <w:lang w:val="en-CA" w:eastAsia="en-CA"/>
        </w:rPr>
      </w:pPr>
      <w:r w:rsidRPr="00E52CFF">
        <w:rPr>
          <w:lang w:val="en-CA" w:eastAsia="en-CA"/>
        </w:rPr>
        <w:t>Employee with ID 2 DELETED!</w:t>
      </w:r>
    </w:p>
    <w:p w14:paraId="1F0B2982" w14:textId="0A442218" w:rsidR="00E52CFF" w:rsidRDefault="00E52CFF" w:rsidP="0088234B">
      <w:pPr>
        <w:rPr>
          <w:lang w:val="en-CA" w:eastAsia="en-CA"/>
        </w:rPr>
      </w:pPr>
    </w:p>
    <w:p w14:paraId="5F7E651F" w14:textId="6527E1F4" w:rsidR="00E52CFF" w:rsidRDefault="00E52CFF" w:rsidP="00E52CFF">
      <w:pPr>
        <w:rPr>
          <w:lang w:val="en-CA" w:eastAsia="en-CA"/>
        </w:rPr>
      </w:pPr>
    </w:p>
    <w:p w14:paraId="4614463D" w14:textId="12D7663C" w:rsidR="00E52CFF" w:rsidRDefault="00E52CFF" w:rsidP="00E52CFF">
      <w:pPr>
        <w:rPr>
          <w:lang w:val="en-CA" w:eastAsia="en-CA"/>
        </w:rPr>
      </w:pPr>
    </w:p>
    <w:p w14:paraId="6C79B7A1" w14:textId="14867F4C" w:rsidR="00E52CFF" w:rsidRDefault="00E52CFF" w:rsidP="00E52CFF">
      <w:pPr>
        <w:rPr>
          <w:lang w:val="en-CA" w:eastAsia="en-CA"/>
        </w:rPr>
      </w:pPr>
    </w:p>
    <w:p w14:paraId="06CE37FE" w14:textId="3046B349" w:rsidR="00E52CFF" w:rsidRDefault="00E52CFF" w:rsidP="00E52CFF">
      <w:pPr>
        <w:rPr>
          <w:lang w:val="en-CA" w:eastAsia="en-CA"/>
        </w:rPr>
      </w:pPr>
    </w:p>
    <w:p w14:paraId="2358D136" w14:textId="215EC85B" w:rsidR="00E52CFF" w:rsidRDefault="00E52CFF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76B42478" w14:textId="292DCCCC" w:rsidR="00285DD0" w:rsidRDefault="00E52CFF" w:rsidP="00E52CFF">
      <w:pPr>
        <w:pStyle w:val="Heading1"/>
      </w:pPr>
      <w:r>
        <w:lastRenderedPageBreak/>
        <w:t xml:space="preserve">IF THEN </w:t>
      </w:r>
      <w:r w:rsidR="00285DD0">
        <w:t>--- ELSE</w:t>
      </w:r>
    </w:p>
    <w:p w14:paraId="51112126" w14:textId="305C4FC1" w:rsidR="00285DD0" w:rsidRDefault="00285DD0" w:rsidP="00285DD0">
      <w:pPr>
        <w:rPr>
          <w:lang w:val="en-CA" w:eastAsia="en-CA"/>
        </w:rPr>
      </w:pPr>
      <w:r>
        <w:rPr>
          <w:lang w:val="en-CA" w:eastAsia="en-CA"/>
        </w:rPr>
        <w:t>(22)</w:t>
      </w:r>
    </w:p>
    <w:p w14:paraId="747796FC" w14:textId="77777777" w:rsidR="00285DD0" w:rsidRDefault="00285DD0" w:rsidP="00285DD0">
      <w:pPr>
        <w:rPr>
          <w:lang w:val="en-CA" w:eastAsia="en-CA"/>
        </w:rPr>
      </w:pPr>
    </w:p>
    <w:p w14:paraId="6D450419" w14:textId="7DB8D3F2" w:rsidR="00285DD0" w:rsidRPr="00285DD0" w:rsidRDefault="00285DD0" w:rsidP="00285DD0">
      <w:pPr>
        <w:rPr>
          <w:lang w:val="en-CA" w:eastAsia="en-CA"/>
        </w:rPr>
      </w:pPr>
      <w:r>
        <w:rPr>
          <w:lang w:val="en-CA" w:eastAsia="en-CA"/>
        </w:rPr>
        <w:t>But testing the other IF or else</w:t>
      </w:r>
    </w:p>
    <w:p w14:paraId="4EC624EC" w14:textId="22835744" w:rsidR="00E52CFF" w:rsidRDefault="00E52CFF" w:rsidP="00E52CFF">
      <w:pPr>
        <w:rPr>
          <w:b/>
          <w:bCs/>
          <w:lang w:eastAsia="en-CA"/>
        </w:rPr>
      </w:pPr>
    </w:p>
    <w:p w14:paraId="4B59B9B7" w14:textId="3B4BD51C" w:rsidR="00E52CFF" w:rsidRDefault="00E52CFF" w:rsidP="00E52CFF">
      <w:pPr>
        <w:rPr>
          <w:lang w:eastAsia="en-CA"/>
        </w:rPr>
      </w:pPr>
      <w:r>
        <w:rPr>
          <w:lang w:eastAsia="en-CA"/>
        </w:rPr>
        <w:t>Do NOT ROLLBACK  -- leave employee_id 2 as de</w:t>
      </w:r>
      <w:r w:rsidR="00285DD0">
        <w:rPr>
          <w:lang w:eastAsia="en-CA"/>
        </w:rPr>
        <w:t>l</w:t>
      </w:r>
      <w:r>
        <w:rPr>
          <w:lang w:eastAsia="en-CA"/>
        </w:rPr>
        <w:t>eted.</w:t>
      </w:r>
    </w:p>
    <w:p w14:paraId="1CDFC512" w14:textId="77777777" w:rsidR="00E52CFF" w:rsidRPr="00E52CFF" w:rsidRDefault="00E52CFF" w:rsidP="00E52CFF">
      <w:pPr>
        <w:rPr>
          <w:lang w:eastAsia="en-CA"/>
        </w:rPr>
      </w:pPr>
    </w:p>
    <w:p w14:paraId="624F4D1D" w14:textId="708CCADB" w:rsidR="00E52CFF" w:rsidRDefault="00E52CFF" w:rsidP="00E52CFF">
      <w:pPr>
        <w:rPr>
          <w:b/>
          <w:bCs/>
          <w:lang w:eastAsia="en-CA"/>
        </w:rPr>
      </w:pPr>
    </w:p>
    <w:p w14:paraId="644F17F6" w14:textId="4957217E" w:rsidR="00E52CFF" w:rsidRDefault="00E52CFF" w:rsidP="00E52CFF">
      <w:pPr>
        <w:rPr>
          <w:b/>
          <w:bCs/>
          <w:lang w:eastAsia="en-CA"/>
        </w:rPr>
      </w:pPr>
    </w:p>
    <w:p w14:paraId="32044099" w14:textId="320884B2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 xml:space="preserve">CREATE OR REPLACE PROCEDURE </w:t>
      </w:r>
      <w:r w:rsidRPr="00E52CFF">
        <w:rPr>
          <w:lang w:eastAsia="en-CA"/>
        </w:rPr>
        <w:t>remove_employee AS</w:t>
      </w:r>
    </w:p>
    <w:p w14:paraId="682EFA02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employeeId </w:t>
      </w:r>
      <w:r w:rsidRPr="00E52CFF">
        <w:rPr>
          <w:b/>
          <w:bCs/>
          <w:lang w:eastAsia="en-CA"/>
        </w:rPr>
        <w:t>NUMBER</w:t>
      </w:r>
      <w:r w:rsidRPr="00E52CFF">
        <w:rPr>
          <w:lang w:eastAsia="en-CA"/>
        </w:rPr>
        <w:t>;</w:t>
      </w:r>
    </w:p>
    <w:p w14:paraId="6D3A030E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BEGIN</w:t>
      </w:r>
    </w:p>
    <w:p w14:paraId="6594123D" w14:textId="65B0E0BC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employeeId := </w:t>
      </w:r>
      <w:r>
        <w:rPr>
          <w:lang w:eastAsia="en-CA"/>
        </w:rPr>
        <w:t>2</w:t>
      </w:r>
      <w:r w:rsidRPr="00E52CFF">
        <w:rPr>
          <w:lang w:eastAsia="en-CA"/>
        </w:rPr>
        <w:t>;</w:t>
      </w:r>
    </w:p>
    <w:p w14:paraId="7C8CAC90" w14:textId="5A30FEEE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DELETE FROM</w:t>
      </w:r>
      <w:r w:rsidRPr="00E52CFF">
        <w:rPr>
          <w:lang w:eastAsia="en-CA"/>
        </w:rPr>
        <w:t xml:space="preserve"> new_employee</w:t>
      </w:r>
      <w:r>
        <w:rPr>
          <w:lang w:eastAsia="en-CA"/>
        </w:rPr>
        <w:t>s</w:t>
      </w:r>
    </w:p>
    <w:p w14:paraId="3BC4FA90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WHERE</w:t>
      </w:r>
      <w:r w:rsidRPr="00E52CFF">
        <w:rPr>
          <w:lang w:eastAsia="en-CA"/>
        </w:rPr>
        <w:t xml:space="preserve"> employee_id = employeeId;</w:t>
      </w:r>
    </w:p>
    <w:p w14:paraId="0ECD2FA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</w:p>
    <w:p w14:paraId="3152CBD9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>IF SQL%ROWCOUNT = 0 THEN</w:t>
      </w:r>
    </w:p>
    <w:p w14:paraId="50632490" w14:textId="56CFAC59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  DBMS_OUTPUT.PUT_LINE ('Employee with ID ' || </w:t>
      </w:r>
      <w:proofErr w:type="spellStart"/>
      <w:r w:rsidRPr="00285DD0">
        <w:rPr>
          <w:b/>
          <w:bCs/>
          <w:highlight w:val="yellow"/>
          <w:lang w:eastAsia="en-CA"/>
        </w:rPr>
        <w:t>employeeId</w:t>
      </w:r>
      <w:proofErr w:type="spellEnd"/>
      <w:r w:rsidRPr="00285DD0">
        <w:rPr>
          <w:b/>
          <w:bCs/>
          <w:highlight w:val="yellow"/>
          <w:lang w:eastAsia="en-CA"/>
        </w:rPr>
        <w:t xml:space="preserve"> || ' does not exist');</w:t>
      </w:r>
    </w:p>
    <w:p w14:paraId="067E9543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ELSE</w:t>
      </w:r>
    </w:p>
    <w:p w14:paraId="4130E2DD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  DBMS_OUTPUT.PUT_LINE ('Employee with ID ' || </w:t>
      </w:r>
      <w:proofErr w:type="spellStart"/>
      <w:r w:rsidRPr="00285DD0">
        <w:rPr>
          <w:b/>
          <w:bCs/>
          <w:highlight w:val="yellow"/>
          <w:lang w:eastAsia="en-CA"/>
        </w:rPr>
        <w:t>employeeId</w:t>
      </w:r>
      <w:proofErr w:type="spellEnd"/>
      <w:r w:rsidRPr="00285DD0">
        <w:rPr>
          <w:b/>
          <w:bCs/>
          <w:highlight w:val="yellow"/>
          <w:lang w:eastAsia="en-CA"/>
        </w:rPr>
        <w:t xml:space="preserve"> || ' DELETED!');</w:t>
      </w:r>
    </w:p>
    <w:p w14:paraId="0B7C029E" w14:textId="77777777" w:rsidR="00285DD0" w:rsidRPr="00285DD0" w:rsidRDefault="00285DD0" w:rsidP="00285DD0">
      <w:pPr>
        <w:rPr>
          <w:b/>
          <w:bCs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END IF;</w:t>
      </w:r>
    </w:p>
    <w:p w14:paraId="13D2474B" w14:textId="77777777" w:rsidR="00E52CFF" w:rsidRDefault="00E52CFF" w:rsidP="00E52CFF">
      <w:pPr>
        <w:rPr>
          <w:b/>
          <w:bCs/>
          <w:lang w:eastAsia="en-CA"/>
        </w:rPr>
      </w:pPr>
    </w:p>
    <w:p w14:paraId="58DF2A3A" w14:textId="4F97F65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EXCEPTION</w:t>
      </w:r>
    </w:p>
    <w:p w14:paraId="0463E796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WHEN OTHERS</w:t>
      </w:r>
    </w:p>
    <w:p w14:paraId="07B82A48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THEN</w:t>
      </w:r>
      <w:r w:rsidRPr="00E52CFF">
        <w:rPr>
          <w:lang w:eastAsia="en-CA"/>
        </w:rPr>
        <w:t xml:space="preserve"> </w:t>
      </w:r>
    </w:p>
    <w:p w14:paraId="3F3AB5E4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  DBMS_OUTPUT.PUT_LINE ('Error!');</w:t>
      </w:r>
    </w:p>
    <w:p w14:paraId="4A60CC56" w14:textId="0505BA01" w:rsidR="00E52CFF" w:rsidRDefault="00E52CFF" w:rsidP="00E52CFF">
      <w:pPr>
        <w:rPr>
          <w:lang w:eastAsia="en-CA"/>
        </w:rPr>
      </w:pPr>
      <w:r w:rsidRPr="00E52CFF">
        <w:rPr>
          <w:b/>
          <w:bCs/>
          <w:lang w:eastAsia="en-CA"/>
        </w:rPr>
        <w:t>END</w:t>
      </w:r>
      <w:r w:rsidRPr="00E52CFF">
        <w:rPr>
          <w:lang w:eastAsia="en-CA"/>
        </w:rPr>
        <w:t>;</w:t>
      </w:r>
    </w:p>
    <w:p w14:paraId="47BD5CDA" w14:textId="46A002A4" w:rsidR="00E52CFF" w:rsidRDefault="00E52CFF" w:rsidP="00E52CFF">
      <w:pPr>
        <w:rPr>
          <w:lang w:eastAsia="en-CA"/>
        </w:rPr>
      </w:pPr>
    </w:p>
    <w:p w14:paraId="0392398E" w14:textId="1BB6A640" w:rsidR="00E52CFF" w:rsidRDefault="00E52CFF" w:rsidP="00E52CFF">
      <w:pPr>
        <w:rPr>
          <w:lang w:eastAsia="en-CA"/>
        </w:rPr>
      </w:pPr>
    </w:p>
    <w:p w14:paraId="4914986D" w14:textId="572D37D3" w:rsidR="00E52CFF" w:rsidRDefault="00E52CFF" w:rsidP="00E52CFF">
      <w:pPr>
        <w:rPr>
          <w:lang w:eastAsia="en-CA"/>
        </w:rPr>
      </w:pPr>
      <w:r>
        <w:rPr>
          <w:lang w:eastAsia="en-CA"/>
        </w:rPr>
        <w:t>Now run it again</w:t>
      </w:r>
    </w:p>
    <w:p w14:paraId="7CC3883E" w14:textId="5A99BEB7" w:rsidR="00E52CFF" w:rsidRDefault="00E52CFF" w:rsidP="00E52CFF">
      <w:pPr>
        <w:rPr>
          <w:lang w:val="en-CA" w:eastAsia="en-CA"/>
        </w:rPr>
      </w:pPr>
    </w:p>
    <w:p w14:paraId="44578037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BEGIN</w:t>
      </w:r>
    </w:p>
    <w:p w14:paraId="6BDE9CAE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   remove_employee(); </w:t>
      </w:r>
    </w:p>
    <w:p w14:paraId="57365FBA" w14:textId="562DA08B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END;</w:t>
      </w:r>
    </w:p>
    <w:p w14:paraId="4C390654" w14:textId="2F74CC8A" w:rsidR="00E52CFF" w:rsidRDefault="00E52CFF" w:rsidP="00E52CFF">
      <w:pPr>
        <w:rPr>
          <w:lang w:val="en-CA" w:eastAsia="en-CA"/>
        </w:rPr>
      </w:pPr>
    </w:p>
    <w:p w14:paraId="2ED78E05" w14:textId="1E701F06" w:rsidR="00E52CFF" w:rsidRDefault="00E52CFF" w:rsidP="00E52CFF">
      <w:pPr>
        <w:rPr>
          <w:lang w:val="en-CA" w:eastAsia="en-CA"/>
        </w:rPr>
      </w:pPr>
    </w:p>
    <w:p w14:paraId="4E62EE6A" w14:textId="198C3376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Employee with ID </w:t>
      </w:r>
      <w:r>
        <w:rPr>
          <w:lang w:val="en-CA" w:eastAsia="en-CA"/>
        </w:rPr>
        <w:t>2</w:t>
      </w:r>
      <w:r w:rsidRPr="00E52CFF">
        <w:rPr>
          <w:lang w:val="en-CA" w:eastAsia="en-CA"/>
        </w:rPr>
        <w:t xml:space="preserve"> does not </w:t>
      </w:r>
      <w:r w:rsidR="009055BE" w:rsidRPr="00E52CFF">
        <w:rPr>
          <w:lang w:val="en-CA" w:eastAsia="en-CA"/>
        </w:rPr>
        <w:t>exist</w:t>
      </w:r>
    </w:p>
    <w:p w14:paraId="24519012" w14:textId="6810D15D" w:rsidR="00E52CFF" w:rsidRDefault="00E52CFF" w:rsidP="00E52CFF">
      <w:pPr>
        <w:rPr>
          <w:lang w:val="en-CA" w:eastAsia="en-CA"/>
        </w:rPr>
      </w:pPr>
    </w:p>
    <w:p w14:paraId="683CB9EB" w14:textId="7CB5641A" w:rsidR="00E52CFF" w:rsidRDefault="00E52CFF" w:rsidP="00E52CFF">
      <w:pPr>
        <w:rPr>
          <w:lang w:val="en-CA" w:eastAsia="en-CA"/>
        </w:rPr>
      </w:pPr>
    </w:p>
    <w:p w14:paraId="55CE43B0" w14:textId="650795B8" w:rsidR="00E52CFF" w:rsidRDefault="00E52CFF" w:rsidP="00E52CFF">
      <w:pPr>
        <w:rPr>
          <w:lang w:val="en-CA" w:eastAsia="en-CA"/>
        </w:rPr>
      </w:pPr>
    </w:p>
    <w:p w14:paraId="6F07AB6D" w14:textId="144870E8" w:rsidR="00E52CFF" w:rsidRDefault="00E52CFF" w:rsidP="00E52CFF">
      <w:pPr>
        <w:rPr>
          <w:lang w:val="en-CA" w:eastAsia="en-CA"/>
        </w:rPr>
      </w:pPr>
    </w:p>
    <w:p w14:paraId="3A2034F2" w14:textId="009BF864" w:rsidR="00E52CFF" w:rsidRDefault="00E52CFF" w:rsidP="00E52CFF">
      <w:pPr>
        <w:rPr>
          <w:lang w:val="en-CA" w:eastAsia="en-CA"/>
        </w:rPr>
      </w:pPr>
    </w:p>
    <w:p w14:paraId="7A94CAF3" w14:textId="393AB614" w:rsidR="00E52CFF" w:rsidRDefault="00E52CFF" w:rsidP="00E52CFF">
      <w:pPr>
        <w:rPr>
          <w:lang w:val="en-CA" w:eastAsia="en-CA"/>
        </w:rPr>
      </w:pPr>
    </w:p>
    <w:p w14:paraId="1C67EE91" w14:textId="5A37E739" w:rsidR="00E52CFF" w:rsidRDefault="00E52CFF" w:rsidP="00E52CFF">
      <w:pPr>
        <w:rPr>
          <w:lang w:val="en-CA" w:eastAsia="en-CA"/>
        </w:rPr>
      </w:pPr>
    </w:p>
    <w:p w14:paraId="2DAE588A" w14:textId="14877004" w:rsidR="00E52CFF" w:rsidRDefault="00E52CFF" w:rsidP="00E52CFF">
      <w:pPr>
        <w:rPr>
          <w:lang w:val="en-CA" w:eastAsia="en-CA"/>
        </w:rPr>
      </w:pPr>
    </w:p>
    <w:p w14:paraId="2AE100AD" w14:textId="14E3C1AB" w:rsidR="00E52CFF" w:rsidRDefault="00E52CFF" w:rsidP="00E52CFF">
      <w:pPr>
        <w:rPr>
          <w:lang w:val="en-CA" w:eastAsia="en-CA"/>
        </w:rPr>
      </w:pPr>
    </w:p>
    <w:p w14:paraId="00898847" w14:textId="373DC663" w:rsidR="00E52CFF" w:rsidRDefault="00E52CFF" w:rsidP="00E52CFF">
      <w:pPr>
        <w:rPr>
          <w:lang w:val="en-CA" w:eastAsia="en-CA"/>
        </w:rPr>
      </w:pPr>
    </w:p>
    <w:p w14:paraId="57F09F74" w14:textId="45220220" w:rsidR="00E52CFF" w:rsidRDefault="00E52CFF" w:rsidP="00E52CFF">
      <w:pPr>
        <w:rPr>
          <w:lang w:val="en-CA" w:eastAsia="en-CA"/>
        </w:rPr>
      </w:pPr>
    </w:p>
    <w:p w14:paraId="44B86F6C" w14:textId="72976E5A" w:rsidR="00E52CFF" w:rsidRDefault="00E52CFF" w:rsidP="00E52CFF">
      <w:pPr>
        <w:rPr>
          <w:lang w:val="en-CA" w:eastAsia="en-CA"/>
        </w:rPr>
      </w:pPr>
    </w:p>
    <w:p w14:paraId="36717705" w14:textId="39EFCC44" w:rsidR="00E52CFF" w:rsidRDefault="00E52CFF" w:rsidP="00E52CFF">
      <w:pPr>
        <w:rPr>
          <w:lang w:val="en-CA" w:eastAsia="en-CA"/>
        </w:rPr>
      </w:pPr>
    </w:p>
    <w:p w14:paraId="3F7C1130" w14:textId="15AC3907" w:rsidR="00E52CFF" w:rsidRDefault="00E52CFF" w:rsidP="00E52CFF">
      <w:pPr>
        <w:rPr>
          <w:lang w:val="en-CA" w:eastAsia="en-CA"/>
        </w:rPr>
      </w:pPr>
    </w:p>
    <w:p w14:paraId="0B148C2D" w14:textId="2E524A87" w:rsidR="00E52CFF" w:rsidRDefault="00E52CFF" w:rsidP="00E52CFF">
      <w:pPr>
        <w:rPr>
          <w:lang w:val="en-CA" w:eastAsia="en-CA"/>
        </w:rPr>
      </w:pPr>
    </w:p>
    <w:p w14:paraId="2601EF04" w14:textId="333B3B5B" w:rsidR="00E52CFF" w:rsidRDefault="00E52CFF" w:rsidP="00E52CFF">
      <w:pPr>
        <w:rPr>
          <w:lang w:val="en-CA" w:eastAsia="en-CA"/>
        </w:rPr>
      </w:pPr>
    </w:p>
    <w:p w14:paraId="0260CFCE" w14:textId="5710B8B9" w:rsidR="00E52CFF" w:rsidRDefault="00E52CFF" w:rsidP="00E52CFF">
      <w:pPr>
        <w:rPr>
          <w:lang w:val="en-CA" w:eastAsia="en-CA"/>
        </w:rPr>
      </w:pPr>
    </w:p>
    <w:p w14:paraId="269485E8" w14:textId="79E15BBE" w:rsidR="00E52CFF" w:rsidRDefault="00E52CFF" w:rsidP="00285DD0">
      <w:pPr>
        <w:pStyle w:val="Heading1"/>
        <w:spacing w:before="0"/>
      </w:pPr>
      <w:r w:rsidRPr="00E52CFF">
        <w:rPr>
          <w:rFonts w:eastAsia="Times New Roman"/>
        </w:rPr>
        <w:t>IF THEN ELSIF</w:t>
      </w:r>
    </w:p>
    <w:p w14:paraId="36D91E5E" w14:textId="48F1DB71" w:rsidR="00E52CFF" w:rsidRDefault="00285DD0" w:rsidP="00E52CFF">
      <w:pPr>
        <w:rPr>
          <w:lang w:val="en-CA" w:eastAsia="en-CA"/>
        </w:rPr>
      </w:pPr>
      <w:r>
        <w:rPr>
          <w:lang w:val="en-CA" w:eastAsia="en-CA"/>
        </w:rPr>
        <w:t>(23)</w:t>
      </w:r>
    </w:p>
    <w:p w14:paraId="3A15ED8A" w14:textId="76468F70" w:rsidR="00E52CFF" w:rsidRDefault="00E52CFF" w:rsidP="00E52CFF">
      <w:pPr>
        <w:rPr>
          <w:lang w:val="en-CA" w:eastAsia="en-CA"/>
        </w:rPr>
      </w:pPr>
    </w:p>
    <w:p w14:paraId="0BF9A065" w14:textId="028AFAF7" w:rsidR="00E52CFF" w:rsidRDefault="00E52CFF" w:rsidP="00E52CFF">
      <w:pPr>
        <w:rPr>
          <w:lang w:val="en-CA" w:eastAsia="en-CA"/>
        </w:rPr>
      </w:pPr>
    </w:p>
    <w:p w14:paraId="2FBAC66C" w14:textId="3E544BA8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 xml:space="preserve">Run this code   notice manager id of 2 … there are several   </w:t>
      </w:r>
      <w:r w:rsidRPr="00285DD0">
        <w:rPr>
          <w:highlight w:val="yellow"/>
          <w:lang w:val="en-CA" w:eastAsia="en-CA"/>
        </w:rPr>
        <w:t>-- 5 of them</w:t>
      </w:r>
    </w:p>
    <w:p w14:paraId="260FAA52" w14:textId="4205C7F5" w:rsidR="00E52CFF" w:rsidRDefault="00E52CFF" w:rsidP="00E52CFF">
      <w:pPr>
        <w:rPr>
          <w:lang w:val="en-CA" w:eastAsia="en-CA"/>
        </w:rPr>
      </w:pPr>
    </w:p>
    <w:p w14:paraId="0B3D6E5F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CREATE</w:t>
      </w:r>
      <w:r w:rsidRPr="00E52CFF">
        <w:rPr>
          <w:lang w:eastAsia="en-CA"/>
        </w:rPr>
        <w:t xml:space="preserve"> </w:t>
      </w:r>
      <w:r w:rsidRPr="00E52CFF">
        <w:rPr>
          <w:b/>
          <w:bCs/>
          <w:lang w:eastAsia="en-CA"/>
        </w:rPr>
        <w:t xml:space="preserve">OR REPLACE PROCEDURE </w:t>
      </w:r>
      <w:r w:rsidRPr="00E52CFF">
        <w:rPr>
          <w:lang w:eastAsia="en-CA"/>
        </w:rPr>
        <w:t>remove_employee AS</w:t>
      </w:r>
    </w:p>
    <w:p w14:paraId="4EBFDB6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managerId </w:t>
      </w:r>
      <w:r w:rsidRPr="00E52CFF">
        <w:rPr>
          <w:b/>
          <w:bCs/>
          <w:lang w:eastAsia="en-CA"/>
        </w:rPr>
        <w:t>NUMBER</w:t>
      </w:r>
      <w:r w:rsidRPr="00E52CFF">
        <w:rPr>
          <w:lang w:eastAsia="en-CA"/>
        </w:rPr>
        <w:t>;</w:t>
      </w:r>
    </w:p>
    <w:p w14:paraId="2440047C" w14:textId="77777777" w:rsidR="00E52CFF" w:rsidRDefault="00E52CFF" w:rsidP="00E52CFF">
      <w:pPr>
        <w:rPr>
          <w:b/>
          <w:bCs/>
          <w:lang w:eastAsia="en-CA"/>
        </w:rPr>
      </w:pPr>
    </w:p>
    <w:p w14:paraId="31519ED1" w14:textId="68AF32E2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BEGIN</w:t>
      </w:r>
    </w:p>
    <w:p w14:paraId="234696F0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highlight w:val="yellow"/>
          <w:lang w:eastAsia="en-CA"/>
        </w:rPr>
        <w:t>managerId := 2</w:t>
      </w:r>
      <w:r w:rsidRPr="00E52CFF">
        <w:rPr>
          <w:lang w:eastAsia="en-CA"/>
        </w:rPr>
        <w:t>;</w:t>
      </w:r>
    </w:p>
    <w:p w14:paraId="661934F3" w14:textId="53081279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DELETE</w:t>
      </w:r>
      <w:r w:rsidRPr="00E52CFF">
        <w:rPr>
          <w:lang w:eastAsia="en-CA"/>
        </w:rPr>
        <w:t xml:space="preserve"> FROM new_employee</w:t>
      </w:r>
      <w:r>
        <w:rPr>
          <w:lang w:eastAsia="en-CA"/>
        </w:rPr>
        <w:t>s</w:t>
      </w:r>
    </w:p>
    <w:p w14:paraId="70113E38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WHERE</w:t>
      </w:r>
      <w:r w:rsidRPr="00E52CFF">
        <w:rPr>
          <w:lang w:eastAsia="en-CA"/>
        </w:rPr>
        <w:t xml:space="preserve"> manager_id = managerId;</w:t>
      </w:r>
    </w:p>
    <w:p w14:paraId="52678FB1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</w:t>
      </w:r>
    </w:p>
    <w:p w14:paraId="3036EFFD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</w:t>
      </w:r>
      <w:r w:rsidRPr="00E52CFF">
        <w:rPr>
          <w:b/>
          <w:bCs/>
          <w:lang w:eastAsia="en-CA"/>
        </w:rPr>
        <w:t>IF</w:t>
      </w:r>
      <w:r w:rsidRPr="00E52CFF">
        <w:rPr>
          <w:lang w:eastAsia="en-CA"/>
        </w:rPr>
        <w:t xml:space="preserve"> SQL%ROWCOUNT = 0 </w:t>
      </w:r>
    </w:p>
    <w:p w14:paraId="608CD26B" w14:textId="796198FC" w:rsidR="00E52CFF" w:rsidRPr="00E52CFF" w:rsidRDefault="00E52CFF" w:rsidP="00E52CFF">
      <w:pPr>
        <w:ind w:firstLine="720"/>
        <w:rPr>
          <w:lang w:val="en-CA" w:eastAsia="en-CA"/>
        </w:rPr>
      </w:pPr>
      <w:r w:rsidRPr="00E52CFF">
        <w:rPr>
          <w:lang w:eastAsia="en-CA"/>
        </w:rPr>
        <w:t>THEN</w:t>
      </w:r>
    </w:p>
    <w:p w14:paraId="15713841" w14:textId="3BF3C588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</w:t>
      </w:r>
      <w:r>
        <w:rPr>
          <w:lang w:eastAsia="en-CA"/>
        </w:rPr>
        <w:tab/>
      </w:r>
      <w:r>
        <w:rPr>
          <w:lang w:eastAsia="en-CA"/>
        </w:rPr>
        <w:tab/>
      </w:r>
      <w:r w:rsidRPr="00E52CFF">
        <w:rPr>
          <w:lang w:eastAsia="en-CA"/>
        </w:rPr>
        <w:t>DBMS_OUTPUT.PUT_LINE ('No employee is deleted');</w:t>
      </w:r>
    </w:p>
    <w:p w14:paraId="642EAC2E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 </w:t>
      </w:r>
      <w:r>
        <w:rPr>
          <w:lang w:eastAsia="en-CA"/>
        </w:rPr>
        <w:tab/>
      </w:r>
      <w:r w:rsidRPr="00E52CFF">
        <w:rPr>
          <w:b/>
          <w:bCs/>
          <w:lang w:eastAsia="en-CA"/>
        </w:rPr>
        <w:t>ELSIF</w:t>
      </w:r>
      <w:r w:rsidRPr="00E52CFF">
        <w:rPr>
          <w:lang w:eastAsia="en-CA"/>
        </w:rPr>
        <w:t xml:space="preserve"> </w:t>
      </w:r>
    </w:p>
    <w:p w14:paraId="53AF8789" w14:textId="77777777" w:rsidR="00E52CFF" w:rsidRDefault="00E52CFF" w:rsidP="00E52CFF">
      <w:pPr>
        <w:ind w:left="720" w:firstLine="720"/>
        <w:rPr>
          <w:lang w:eastAsia="en-CA"/>
        </w:rPr>
      </w:pPr>
      <w:r w:rsidRPr="00E52CFF">
        <w:rPr>
          <w:lang w:eastAsia="en-CA"/>
        </w:rPr>
        <w:t xml:space="preserve">SQL%ROWCOUNT = 1 </w:t>
      </w:r>
    </w:p>
    <w:p w14:paraId="3387BFE0" w14:textId="6D904B8E" w:rsidR="00E52CFF" w:rsidRPr="00E52CFF" w:rsidRDefault="00E52CFF" w:rsidP="00E52CFF">
      <w:pPr>
        <w:ind w:left="1440"/>
        <w:rPr>
          <w:lang w:val="en-CA" w:eastAsia="en-CA"/>
        </w:rPr>
      </w:pPr>
      <w:r w:rsidRPr="00E52CFF">
        <w:rPr>
          <w:lang w:eastAsia="en-CA"/>
        </w:rPr>
        <w:t>THEN</w:t>
      </w:r>
    </w:p>
    <w:p w14:paraId="79D8B8EE" w14:textId="79E98050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</w:t>
      </w:r>
      <w:r>
        <w:rPr>
          <w:lang w:eastAsia="en-CA"/>
        </w:rPr>
        <w:tab/>
      </w:r>
      <w:r>
        <w:rPr>
          <w:lang w:eastAsia="en-CA"/>
        </w:rPr>
        <w:tab/>
      </w:r>
      <w:r w:rsidRPr="00E52CFF">
        <w:rPr>
          <w:lang w:eastAsia="en-CA"/>
        </w:rPr>
        <w:t xml:space="preserve"> DBMS_OUTPUT.PUT_LINE ('One employee is deleted.');</w:t>
      </w:r>
    </w:p>
    <w:p w14:paraId="0A3B8A62" w14:textId="42E9652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>
        <w:rPr>
          <w:lang w:eastAsia="en-CA"/>
        </w:rPr>
        <w:tab/>
      </w:r>
      <w:r w:rsidR="00FA002F">
        <w:rPr>
          <w:lang w:eastAsia="en-CA"/>
        </w:rPr>
        <w:tab/>
      </w:r>
      <w:r w:rsidRPr="00E52CFF">
        <w:rPr>
          <w:b/>
          <w:bCs/>
          <w:lang w:eastAsia="en-CA"/>
        </w:rPr>
        <w:t>ELSE</w:t>
      </w:r>
    </w:p>
    <w:p w14:paraId="29389843" w14:textId="0EDA7179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</w:t>
      </w:r>
      <w:r>
        <w:rPr>
          <w:lang w:eastAsia="en-CA"/>
        </w:rPr>
        <w:tab/>
      </w:r>
      <w:r>
        <w:rPr>
          <w:lang w:eastAsia="en-CA"/>
        </w:rPr>
        <w:tab/>
      </w:r>
      <w:r w:rsidR="00FA002F">
        <w:rPr>
          <w:lang w:eastAsia="en-CA"/>
        </w:rPr>
        <w:tab/>
      </w:r>
      <w:r w:rsidRPr="00E52CFF">
        <w:rPr>
          <w:lang w:eastAsia="en-CA"/>
        </w:rPr>
        <w:t>DBMS_OUTPUT.PUT_LINE (</w:t>
      </w:r>
      <w:r w:rsidRPr="00E52CFF">
        <w:rPr>
          <w:highlight w:val="yellow"/>
          <w:lang w:eastAsia="en-CA"/>
        </w:rPr>
        <w:t>'More than one employee is deleted!</w:t>
      </w:r>
      <w:r w:rsidRPr="00E52CFF">
        <w:rPr>
          <w:lang w:eastAsia="en-CA"/>
        </w:rPr>
        <w:t>');</w:t>
      </w:r>
    </w:p>
    <w:p w14:paraId="7B3600D4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END IF</w:t>
      </w:r>
      <w:r w:rsidRPr="00E52CFF">
        <w:rPr>
          <w:lang w:eastAsia="en-CA"/>
        </w:rPr>
        <w:t>;</w:t>
      </w:r>
    </w:p>
    <w:p w14:paraId="2AA7908F" w14:textId="77777777" w:rsidR="00E52CFF" w:rsidRDefault="00E52CFF" w:rsidP="00E52CFF">
      <w:pPr>
        <w:rPr>
          <w:b/>
          <w:bCs/>
          <w:lang w:eastAsia="en-CA"/>
        </w:rPr>
      </w:pPr>
    </w:p>
    <w:p w14:paraId="61CAB196" w14:textId="6A005AC8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EXCEPTION</w:t>
      </w:r>
    </w:p>
    <w:p w14:paraId="380BA8FA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WHEN OTHERS</w:t>
      </w:r>
    </w:p>
    <w:p w14:paraId="325E3E5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 xml:space="preserve">  THEN </w:t>
      </w:r>
    </w:p>
    <w:p w14:paraId="648B2A75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  DBMS_OUTPUT.PUT_LINE ('Error!');</w:t>
      </w:r>
    </w:p>
    <w:p w14:paraId="49E8BEF1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END</w:t>
      </w:r>
      <w:r w:rsidRPr="00E52CFF">
        <w:rPr>
          <w:lang w:eastAsia="en-CA"/>
        </w:rPr>
        <w:t>;</w:t>
      </w:r>
    </w:p>
    <w:p w14:paraId="72D4D65F" w14:textId="77777777" w:rsidR="00E52CFF" w:rsidRDefault="00E52CFF" w:rsidP="00E52CFF">
      <w:pPr>
        <w:rPr>
          <w:lang w:val="en-CA" w:eastAsia="en-CA"/>
        </w:rPr>
      </w:pPr>
    </w:p>
    <w:p w14:paraId="09F1B7A8" w14:textId="191F6D7E" w:rsidR="00E52CFF" w:rsidRDefault="00E52CFF" w:rsidP="00E52CFF">
      <w:pPr>
        <w:rPr>
          <w:lang w:val="en-CA" w:eastAsia="en-CA"/>
        </w:rPr>
      </w:pPr>
    </w:p>
    <w:p w14:paraId="65B83CDC" w14:textId="53B6C51B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>Run it</w:t>
      </w:r>
    </w:p>
    <w:p w14:paraId="25B46C4F" w14:textId="15ABE1D4" w:rsidR="00E52CFF" w:rsidRDefault="00E52CFF" w:rsidP="00E52CFF">
      <w:pPr>
        <w:rPr>
          <w:lang w:val="en-CA" w:eastAsia="en-CA"/>
        </w:rPr>
      </w:pPr>
    </w:p>
    <w:p w14:paraId="7E032E4B" w14:textId="77777777" w:rsidR="00E52CFF" w:rsidRDefault="00E52CFF" w:rsidP="00E52CFF">
      <w:pPr>
        <w:rPr>
          <w:lang w:val="en-CA" w:eastAsia="en-CA"/>
        </w:rPr>
      </w:pPr>
    </w:p>
    <w:p w14:paraId="6EF8C5CD" w14:textId="77777777" w:rsidR="00E52CFF" w:rsidRDefault="00E52CFF" w:rsidP="00E52CFF">
      <w:pPr>
        <w:rPr>
          <w:lang w:val="en-CA" w:eastAsia="en-CA"/>
        </w:rPr>
      </w:pPr>
    </w:p>
    <w:p w14:paraId="30DA9F2B" w14:textId="4E1913B4" w:rsidR="00E52CFF" w:rsidRDefault="00E52CFF" w:rsidP="00E52CFF">
      <w:pPr>
        <w:rPr>
          <w:lang w:val="en-CA" w:eastAsia="en-CA"/>
        </w:rPr>
      </w:pPr>
    </w:p>
    <w:p w14:paraId="3315CD7D" w14:textId="1224AE32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>OUTPUT:</w:t>
      </w:r>
    </w:p>
    <w:p w14:paraId="243B64A5" w14:textId="1590D56D" w:rsidR="00E52CFF" w:rsidRDefault="00E52CFF" w:rsidP="00E52CFF">
      <w:pPr>
        <w:rPr>
          <w:lang w:val="en-CA" w:eastAsia="en-CA"/>
        </w:rPr>
      </w:pPr>
    </w:p>
    <w:p w14:paraId="70587503" w14:textId="38E540D4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More than one employee is deleted!</w:t>
      </w:r>
    </w:p>
    <w:p w14:paraId="4A16A219" w14:textId="61557ADD" w:rsidR="00E52CFF" w:rsidRDefault="00E52CFF" w:rsidP="00E52CFF">
      <w:pPr>
        <w:rPr>
          <w:lang w:val="en-CA" w:eastAsia="en-CA"/>
        </w:rPr>
      </w:pPr>
    </w:p>
    <w:p w14:paraId="27574BB3" w14:textId="5AFFDC94" w:rsidR="00E52CFF" w:rsidRDefault="00E52CFF" w:rsidP="00E52CFF">
      <w:pPr>
        <w:rPr>
          <w:lang w:val="en-CA" w:eastAsia="en-CA"/>
        </w:rPr>
      </w:pPr>
    </w:p>
    <w:p w14:paraId="24BE0FB4" w14:textId="2A6D427C" w:rsidR="00E52CFF" w:rsidRDefault="00E52CFF" w:rsidP="00E52CFF">
      <w:pPr>
        <w:rPr>
          <w:lang w:val="en-CA" w:eastAsia="en-CA"/>
        </w:rPr>
      </w:pPr>
    </w:p>
    <w:p w14:paraId="3C9C5D92" w14:textId="55BE91AA" w:rsidR="00E52CFF" w:rsidRDefault="00E52CFF" w:rsidP="00E52CFF">
      <w:pPr>
        <w:rPr>
          <w:lang w:val="en-CA" w:eastAsia="en-CA"/>
        </w:rPr>
      </w:pPr>
    </w:p>
    <w:p w14:paraId="0AE7089E" w14:textId="5C42516A" w:rsidR="00E52CFF" w:rsidRDefault="00E52CFF" w:rsidP="00E52CFF">
      <w:pPr>
        <w:rPr>
          <w:lang w:val="en-CA" w:eastAsia="en-CA"/>
        </w:rPr>
      </w:pPr>
    </w:p>
    <w:p w14:paraId="773A3C4D" w14:textId="10284C4A" w:rsidR="00E52CFF" w:rsidRDefault="00E52CFF" w:rsidP="00E52CFF">
      <w:pPr>
        <w:rPr>
          <w:lang w:val="en-CA" w:eastAsia="en-CA"/>
        </w:rPr>
      </w:pPr>
    </w:p>
    <w:p w14:paraId="75035F2A" w14:textId="1D66B583" w:rsidR="00E52CFF" w:rsidRDefault="00E52CFF" w:rsidP="00E52CFF">
      <w:pPr>
        <w:rPr>
          <w:lang w:val="en-CA" w:eastAsia="en-CA"/>
        </w:rPr>
      </w:pPr>
    </w:p>
    <w:p w14:paraId="084E21C2" w14:textId="3871C7AC" w:rsidR="00E52CFF" w:rsidRDefault="00E52CFF" w:rsidP="00E52CFF">
      <w:pPr>
        <w:rPr>
          <w:lang w:val="en-CA" w:eastAsia="en-CA"/>
        </w:rPr>
      </w:pPr>
    </w:p>
    <w:p w14:paraId="0005F42B" w14:textId="7F74D18F" w:rsidR="00E52CFF" w:rsidRDefault="00E52CFF" w:rsidP="00E52CFF">
      <w:pPr>
        <w:rPr>
          <w:lang w:val="en-CA" w:eastAsia="en-CA"/>
        </w:rPr>
      </w:pPr>
    </w:p>
    <w:p w14:paraId="3F986724" w14:textId="54B9B202" w:rsidR="00E52CFF" w:rsidRDefault="00E52CFF" w:rsidP="00496A73">
      <w:pPr>
        <w:pStyle w:val="Heading1"/>
      </w:pPr>
    </w:p>
    <w:p w14:paraId="72EEE013" w14:textId="6FE74DCA" w:rsidR="00E52CFF" w:rsidRDefault="00496A73" w:rsidP="00285DD0">
      <w:pPr>
        <w:pStyle w:val="Heading1"/>
        <w:spacing w:before="0"/>
      </w:pPr>
      <w:r>
        <w:t>NESTING – IF THEN ELSE</w:t>
      </w:r>
    </w:p>
    <w:p w14:paraId="7F6FFB29" w14:textId="1B23F05D" w:rsidR="00E52CFF" w:rsidRDefault="00285DD0" w:rsidP="00E52CFF">
      <w:pPr>
        <w:rPr>
          <w:lang w:val="en-CA" w:eastAsia="en-CA"/>
        </w:rPr>
      </w:pPr>
      <w:r>
        <w:rPr>
          <w:lang w:val="en-CA" w:eastAsia="en-CA"/>
        </w:rPr>
        <w:t>(24)</w:t>
      </w:r>
    </w:p>
    <w:p w14:paraId="76A8339A" w14:textId="2DD096BA" w:rsidR="00496A73" w:rsidRDefault="00496A73" w:rsidP="00E52CFF">
      <w:pPr>
        <w:rPr>
          <w:lang w:val="en-CA" w:eastAsia="en-CA"/>
        </w:rPr>
      </w:pPr>
    </w:p>
    <w:p w14:paraId="36333A1C" w14:textId="77777777" w:rsidR="00496A73" w:rsidRDefault="00496A73" w:rsidP="00E52CFF">
      <w:pPr>
        <w:rPr>
          <w:lang w:val="en-CA" w:eastAsia="en-CA"/>
        </w:rPr>
      </w:pPr>
    </w:p>
    <w:p w14:paraId="482B7B59" w14:textId="5E60756B" w:rsidR="00E52CFF" w:rsidRDefault="00496A73" w:rsidP="00E52CFF">
      <w:pPr>
        <w:rPr>
          <w:lang w:val="en-CA" w:eastAsia="en-CA"/>
        </w:rPr>
      </w:pPr>
      <w:r>
        <w:rPr>
          <w:lang w:val="en-CA" w:eastAsia="en-CA"/>
        </w:rPr>
        <w:t>Sample syntax</w:t>
      </w:r>
    </w:p>
    <w:p w14:paraId="35856D4D" w14:textId="5ABEFE3C" w:rsidR="00496A73" w:rsidRDefault="00496A73" w:rsidP="00E52CFF">
      <w:pPr>
        <w:rPr>
          <w:lang w:val="en-CA" w:eastAsia="en-CA"/>
        </w:rPr>
      </w:pPr>
    </w:p>
    <w:p w14:paraId="4537CABA" w14:textId="2F5AE45A" w:rsidR="00496A73" w:rsidRPr="00496A73" w:rsidRDefault="00285DD0" w:rsidP="00496A73">
      <w:pPr>
        <w:rPr>
          <w:lang w:val="en-CA" w:eastAsia="en-CA"/>
        </w:rPr>
      </w:pPr>
      <w:r>
        <w:rPr>
          <w:b/>
          <w:b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7188D" wp14:editId="7E9EE2AC">
                <wp:simplePos x="0" y="0"/>
                <wp:positionH relativeFrom="column">
                  <wp:posOffset>3372647</wp:posOffset>
                </wp:positionH>
                <wp:positionV relativeFrom="paragraph">
                  <wp:posOffset>165779</wp:posOffset>
                </wp:positionV>
                <wp:extent cx="2732568" cy="563526"/>
                <wp:effectExtent l="0" t="0" r="1079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8" cy="56352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BE79C" w14:textId="0F854E53" w:rsidR="003B3E53" w:rsidRPr="00285DD0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Again, the logic is like any other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188D" id="Text Box 16" o:spid="_x0000_s1033" type="#_x0000_t202" style="position:absolute;margin-left:265.55pt;margin-top:13.05pt;width:215.15pt;height:44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" fillcolor="#548dd4 [1951]" strokeweight=".5pt">
                <v:textbox>
                  <w:txbxContent>
                    <w:p w14:paraId="539BE79C" w14:textId="0F854E53" w:rsidR="003B3E53" w:rsidRPr="00285DD0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Again, the logic is like any other language</w:t>
                      </w:r>
                    </w:p>
                  </w:txbxContent>
                </v:textbox>
              </v:shape>
            </w:pict>
          </mc:Fallback>
        </mc:AlternateContent>
      </w:r>
      <w:r w:rsidR="00496A73" w:rsidRPr="00496A73">
        <w:rPr>
          <w:b/>
          <w:bCs/>
          <w:lang w:eastAsia="en-CA"/>
        </w:rPr>
        <w:t>IF</w:t>
      </w:r>
      <w:r w:rsidR="00496A73" w:rsidRPr="00496A73">
        <w:rPr>
          <w:lang w:eastAsia="en-CA"/>
        </w:rPr>
        <w:t xml:space="preserve"> condition </w:t>
      </w:r>
      <w:r w:rsidR="00496A73" w:rsidRPr="00496A73">
        <w:rPr>
          <w:b/>
          <w:bCs/>
          <w:lang w:eastAsia="en-CA"/>
        </w:rPr>
        <w:t>THEN</w:t>
      </w:r>
    </w:p>
    <w:p w14:paraId="086916F4" w14:textId="1CB4EF82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IF</w:t>
      </w:r>
      <w:r w:rsidRPr="00496A73">
        <w:rPr>
          <w:lang w:eastAsia="en-CA"/>
        </w:rPr>
        <w:t xml:space="preserve"> condition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 </w:t>
      </w:r>
    </w:p>
    <w:p w14:paraId="42A25479" w14:textId="64551661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</w:t>
      </w:r>
    </w:p>
    <w:p w14:paraId="688F8AE2" w14:textId="2F48845F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ELSE</w:t>
      </w:r>
      <w:r w:rsidRPr="00496A73">
        <w:rPr>
          <w:lang w:eastAsia="en-CA"/>
        </w:rPr>
        <w:t xml:space="preserve"> condition</w:t>
      </w:r>
    </w:p>
    <w:p w14:paraId="65CFF3A4" w14:textId="0C0AF107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</w:t>
      </w:r>
    </w:p>
    <w:p w14:paraId="75C2B7DC" w14:textId="1ACD5C15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END IF</w:t>
      </w:r>
      <w:r w:rsidRPr="00496A73">
        <w:rPr>
          <w:lang w:eastAsia="en-CA"/>
        </w:rPr>
        <w:t>;</w:t>
      </w:r>
    </w:p>
    <w:p w14:paraId="4A147898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ELSIF</w:t>
      </w:r>
    </w:p>
    <w:p w14:paraId="0E633ADC" w14:textId="5352507E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</w:t>
      </w:r>
      <w:r>
        <w:rPr>
          <w:b/>
          <w:bCs/>
          <w:lang w:eastAsia="en-CA"/>
        </w:rPr>
        <w:tab/>
      </w:r>
      <w:r w:rsidRPr="00496A73">
        <w:rPr>
          <w:b/>
          <w:bCs/>
          <w:lang w:eastAsia="en-CA"/>
        </w:rPr>
        <w:t xml:space="preserve"> IF condition THEN</w:t>
      </w:r>
    </w:p>
    <w:p w14:paraId="0FD5C305" w14:textId="17E6DAD3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 </w:t>
      </w:r>
      <w:r w:rsidRPr="00496A73">
        <w:rPr>
          <w:b/>
          <w:bCs/>
          <w:lang w:eastAsia="en-CA"/>
        </w:rPr>
        <w:tab/>
      </w:r>
      <w:r>
        <w:rPr>
          <w:b/>
          <w:bCs/>
          <w:lang w:eastAsia="en-CA"/>
        </w:rPr>
        <w:tab/>
      </w:r>
      <w:r w:rsidRPr="00496A73">
        <w:rPr>
          <w:lang w:eastAsia="en-CA"/>
        </w:rPr>
        <w:t>statements</w:t>
      </w:r>
    </w:p>
    <w:p w14:paraId="16A75A08" w14:textId="0E659D75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END IF</w:t>
      </w:r>
      <w:r w:rsidRPr="00496A73">
        <w:rPr>
          <w:lang w:eastAsia="en-CA"/>
        </w:rPr>
        <w:t>;</w:t>
      </w:r>
    </w:p>
    <w:p w14:paraId="2D3595C3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ELSE</w:t>
      </w:r>
    </w:p>
    <w:p w14:paraId="7BBF1DCC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 </w:t>
      </w:r>
      <w:r w:rsidRPr="00496A73">
        <w:rPr>
          <w:lang w:eastAsia="en-CA"/>
        </w:rPr>
        <w:t>statements</w:t>
      </w:r>
    </w:p>
    <w:p w14:paraId="6DE711A5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END IF;</w:t>
      </w:r>
    </w:p>
    <w:p w14:paraId="6C2C26C6" w14:textId="77777777" w:rsidR="00496A73" w:rsidRDefault="00496A73" w:rsidP="00E52CFF">
      <w:pPr>
        <w:rPr>
          <w:lang w:val="en-CA" w:eastAsia="en-CA"/>
        </w:rPr>
      </w:pPr>
    </w:p>
    <w:p w14:paraId="62586DBF" w14:textId="2BE22FBF" w:rsidR="00496A73" w:rsidRDefault="00496A73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4F77CFAC" w14:textId="77777777" w:rsidR="00496A73" w:rsidRDefault="00496A73" w:rsidP="00496A73">
      <w:pPr>
        <w:pStyle w:val="Heading1"/>
        <w:spacing w:before="0"/>
      </w:pPr>
      <w:r>
        <w:lastRenderedPageBreak/>
        <w:t xml:space="preserve">CASE </w:t>
      </w:r>
    </w:p>
    <w:p w14:paraId="1F4E7B72" w14:textId="6A7617B1" w:rsidR="00E52CFF" w:rsidRPr="00496A73" w:rsidRDefault="00496A73" w:rsidP="00496A73">
      <w:pPr>
        <w:pStyle w:val="Heading1"/>
        <w:spacing w:before="0"/>
        <w:rPr>
          <w:sz w:val="16"/>
          <w:szCs w:val="16"/>
        </w:rPr>
      </w:pPr>
      <w:r w:rsidRPr="00496A73">
        <w:rPr>
          <w:sz w:val="16"/>
          <w:szCs w:val="16"/>
        </w:rPr>
        <w:t>(25)</w:t>
      </w:r>
    </w:p>
    <w:p w14:paraId="604092C0" w14:textId="284ACCBB" w:rsidR="00496A73" w:rsidRDefault="00496A73" w:rsidP="00496A73">
      <w:pPr>
        <w:rPr>
          <w:lang w:val="en-CA" w:eastAsia="en-CA"/>
        </w:rPr>
      </w:pPr>
    </w:p>
    <w:p w14:paraId="589CFADF" w14:textId="19512E28" w:rsidR="00496A73" w:rsidRDefault="00496A73" w:rsidP="00496A73">
      <w:pPr>
        <w:rPr>
          <w:lang w:val="en-CA" w:eastAsia="en-CA"/>
        </w:rPr>
      </w:pPr>
    </w:p>
    <w:p w14:paraId="2B80B110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CASE</w:t>
      </w:r>
      <w:r w:rsidRPr="00496A73">
        <w:rPr>
          <w:lang w:eastAsia="en-CA"/>
        </w:rPr>
        <w:t xml:space="preserve"> selector</w:t>
      </w:r>
    </w:p>
    <w:p w14:paraId="0315871C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value_1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6BECFDE8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value_2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7DD5AB16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>...</w:t>
      </w:r>
    </w:p>
    <w:p w14:paraId="09115ADD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</w:t>
      </w:r>
      <w:proofErr w:type="spellStart"/>
      <w:r w:rsidRPr="00496A73">
        <w:rPr>
          <w:lang w:eastAsia="en-CA"/>
        </w:rPr>
        <w:t>value_n</w:t>
      </w:r>
      <w:proofErr w:type="spellEnd"/>
      <w:r w:rsidRPr="00496A73">
        <w:rPr>
          <w:lang w:eastAsia="en-CA"/>
        </w:rPr>
        <w:t xml:space="preserve">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459B7033" w14:textId="776B61C1" w:rsidR="00496A73" w:rsidRDefault="00496A73" w:rsidP="00496A73">
      <w:pPr>
        <w:rPr>
          <w:lang w:eastAsia="en-CA"/>
        </w:rPr>
      </w:pPr>
    </w:p>
    <w:p w14:paraId="79D78B1A" w14:textId="14882260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ELSE</w:t>
      </w:r>
    </w:p>
    <w:p w14:paraId="5D0054D6" w14:textId="6D921D06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 ]</w:t>
      </w:r>
    </w:p>
    <w:p w14:paraId="70C38143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END CASE</w:t>
      </w:r>
      <w:r w:rsidRPr="00496A73">
        <w:rPr>
          <w:lang w:eastAsia="en-CA"/>
        </w:rPr>
        <w:t>;</w:t>
      </w:r>
    </w:p>
    <w:p w14:paraId="5A6472A5" w14:textId="77777777" w:rsidR="00496A73" w:rsidRPr="00496A73" w:rsidRDefault="00496A73" w:rsidP="00496A73">
      <w:pPr>
        <w:rPr>
          <w:lang w:val="en-CA" w:eastAsia="en-CA"/>
        </w:rPr>
      </w:pPr>
    </w:p>
    <w:p w14:paraId="6C67B74F" w14:textId="61F04563" w:rsidR="00496A73" w:rsidRDefault="00496A73" w:rsidP="00E52CFF">
      <w:pPr>
        <w:rPr>
          <w:lang w:val="en-CA" w:eastAsia="en-CA"/>
        </w:rPr>
      </w:pPr>
    </w:p>
    <w:p w14:paraId="59A2D230" w14:textId="51084D62" w:rsidR="00496A73" w:rsidRDefault="00496A73" w:rsidP="00E52CFF">
      <w:pPr>
        <w:rPr>
          <w:lang w:val="en-CA" w:eastAsia="en-CA"/>
        </w:rPr>
      </w:pPr>
      <w:r>
        <w:rPr>
          <w:lang w:val="en-CA" w:eastAsia="en-CA"/>
        </w:rPr>
        <w:t>As soon as a value matches the statement is executed</w:t>
      </w:r>
    </w:p>
    <w:p w14:paraId="468D8969" w14:textId="3EDD4EB2" w:rsidR="00496A73" w:rsidRDefault="00496A73" w:rsidP="00E52CFF">
      <w:pPr>
        <w:rPr>
          <w:lang w:val="en-CA" w:eastAsia="en-CA"/>
        </w:rPr>
      </w:pPr>
    </w:p>
    <w:p w14:paraId="4B20DC6E" w14:textId="2F29DD9C" w:rsidR="00496A73" w:rsidRDefault="00496A73" w:rsidP="00E52CFF">
      <w:pPr>
        <w:rPr>
          <w:lang w:val="en-CA" w:eastAsia="en-CA"/>
        </w:rPr>
      </w:pPr>
      <w:r>
        <w:rPr>
          <w:lang w:val="en-CA" w:eastAsia="en-CA"/>
        </w:rPr>
        <w:t>If no match occurs,  then the ELSE executes …. If there is an ELSE</w:t>
      </w:r>
    </w:p>
    <w:p w14:paraId="2E77FB40" w14:textId="1875DCF9" w:rsidR="00496A73" w:rsidRDefault="00496A73" w:rsidP="00E52CFF">
      <w:pPr>
        <w:rPr>
          <w:lang w:val="en-CA" w:eastAsia="en-CA"/>
        </w:rPr>
      </w:pPr>
    </w:p>
    <w:p w14:paraId="7CAB0BBA" w14:textId="48EDE584" w:rsidR="00496A73" w:rsidRDefault="00496A73" w:rsidP="00E52CFF">
      <w:pPr>
        <w:rPr>
          <w:lang w:val="en-CA" w:eastAsia="en-CA"/>
        </w:rPr>
      </w:pPr>
    </w:p>
    <w:p w14:paraId="698AD809" w14:textId="47264057" w:rsidR="00496A73" w:rsidRPr="00A84517" w:rsidRDefault="00496A73" w:rsidP="00E52CFF">
      <w:pPr>
        <w:rPr>
          <w:sz w:val="40"/>
          <w:szCs w:val="40"/>
          <w:lang w:val="en-CA" w:eastAsia="en-CA"/>
        </w:rPr>
      </w:pPr>
      <w:r w:rsidRPr="00A84517">
        <w:rPr>
          <w:sz w:val="40"/>
          <w:szCs w:val="40"/>
          <w:lang w:val="en-CA" w:eastAsia="en-CA"/>
        </w:rPr>
        <w:t>Example next page</w:t>
      </w:r>
    </w:p>
    <w:p w14:paraId="217F2864" w14:textId="77777777" w:rsidR="00496A73" w:rsidRDefault="00496A73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1A07D82B" w14:textId="6A5C0DE6" w:rsidR="00496A73" w:rsidRDefault="00496A73" w:rsidP="00496A73">
      <w:pPr>
        <w:pStyle w:val="Heading1"/>
      </w:pPr>
      <w:r>
        <w:lastRenderedPageBreak/>
        <w:t>Example of CASE</w:t>
      </w:r>
    </w:p>
    <w:p w14:paraId="4C3BD78B" w14:textId="7AE35ABD" w:rsidR="00496A73" w:rsidRPr="00496A73" w:rsidRDefault="005C3F4E" w:rsidP="00496A73">
      <w:pPr>
        <w:rPr>
          <w:b/>
          <w:bCs/>
          <w:sz w:val="16"/>
          <w:szCs w:val="16"/>
          <w:lang w:eastAsia="en-CA"/>
        </w:rPr>
      </w:pPr>
      <w:r>
        <w:rPr>
          <w:b/>
          <w:bCs/>
          <w:sz w:val="16"/>
          <w:szCs w:val="16"/>
          <w:lang w:eastAsia="en-CA"/>
        </w:rPr>
        <w:t>26</w:t>
      </w:r>
    </w:p>
    <w:p w14:paraId="65CCF1D6" w14:textId="026699A1" w:rsidR="00496A73" w:rsidRDefault="00496A73" w:rsidP="00496A73">
      <w:pPr>
        <w:rPr>
          <w:b/>
          <w:bCs/>
          <w:lang w:eastAsia="en-CA"/>
        </w:rPr>
      </w:pPr>
    </w:p>
    <w:p w14:paraId="1439E786" w14:textId="77777777" w:rsidR="005C3F4E" w:rsidRDefault="005C3F4E" w:rsidP="00496A73">
      <w:pPr>
        <w:rPr>
          <w:b/>
          <w:bCs/>
          <w:lang w:eastAsia="en-CA"/>
        </w:rPr>
      </w:pPr>
    </w:p>
    <w:p w14:paraId="50BAB407" w14:textId="77777777" w:rsidR="005C3F4E" w:rsidRDefault="005C3F4E" w:rsidP="00496A73">
      <w:pPr>
        <w:rPr>
          <w:b/>
          <w:bCs/>
          <w:lang w:eastAsia="en-CA"/>
        </w:rPr>
      </w:pPr>
    </w:p>
    <w:p w14:paraId="77A96070" w14:textId="0C73C78A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DECLARE</w:t>
      </w:r>
    </w:p>
    <w:p w14:paraId="37E5ABD0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semester </w:t>
      </w:r>
      <w:r w:rsidRPr="00496A73">
        <w:rPr>
          <w:b/>
          <w:bCs/>
          <w:sz w:val="32"/>
          <w:szCs w:val="32"/>
          <w:lang w:eastAsia="en-CA"/>
        </w:rPr>
        <w:t>CHAR</w:t>
      </w:r>
      <w:r w:rsidRPr="00496A73">
        <w:rPr>
          <w:sz w:val="32"/>
          <w:szCs w:val="32"/>
          <w:lang w:eastAsia="en-CA"/>
        </w:rPr>
        <w:t>(1);</w:t>
      </w:r>
    </w:p>
    <w:p w14:paraId="00FD1F9C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BEGIN</w:t>
      </w:r>
    </w:p>
    <w:p w14:paraId="09B25D5F" w14:textId="41959E82" w:rsidR="00496A73" w:rsidRPr="005C3F4E" w:rsidRDefault="00496A73" w:rsidP="00496A73">
      <w:pPr>
        <w:rPr>
          <w:sz w:val="32"/>
          <w:szCs w:val="32"/>
          <w:lang w:eastAsia="en-CA"/>
        </w:rPr>
      </w:pPr>
      <w:r w:rsidRPr="00496A73">
        <w:rPr>
          <w:sz w:val="32"/>
          <w:szCs w:val="32"/>
          <w:lang w:eastAsia="en-CA"/>
        </w:rPr>
        <w:t xml:space="preserve">  semester </w:t>
      </w:r>
      <w:r w:rsidRPr="00496A73">
        <w:rPr>
          <w:sz w:val="32"/>
          <w:szCs w:val="32"/>
          <w:highlight w:val="yellow"/>
          <w:lang w:eastAsia="en-CA"/>
        </w:rPr>
        <w:t>:= 'S';</w:t>
      </w:r>
    </w:p>
    <w:p w14:paraId="23EEB85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</w:p>
    <w:p w14:paraId="1AB4B3B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</w:t>
      </w:r>
      <w:r w:rsidRPr="00496A73">
        <w:rPr>
          <w:b/>
          <w:bCs/>
          <w:sz w:val="32"/>
          <w:szCs w:val="32"/>
          <w:lang w:eastAsia="en-CA"/>
        </w:rPr>
        <w:t xml:space="preserve">CASE </w:t>
      </w:r>
      <w:r w:rsidRPr="00496A73">
        <w:rPr>
          <w:sz w:val="32"/>
          <w:szCs w:val="32"/>
          <w:lang w:eastAsia="en-CA"/>
        </w:rPr>
        <w:t>semester</w:t>
      </w:r>
    </w:p>
    <w:p w14:paraId="21606823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'F'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DBMS_OUTPUT.PUT_LINE('Fall Term');</w:t>
      </w:r>
    </w:p>
    <w:p w14:paraId="0A87DC53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'W'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DBMS_OUTPUT.PUT_LINE('Winter Term');</w:t>
      </w:r>
    </w:p>
    <w:p w14:paraId="191C1091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</w:t>
      </w:r>
      <w:r w:rsidRPr="00496A73">
        <w:rPr>
          <w:sz w:val="32"/>
          <w:szCs w:val="32"/>
          <w:highlight w:val="yellow"/>
          <w:lang w:eastAsia="en-CA"/>
        </w:rPr>
        <w:t>S'</w:t>
      </w:r>
      <w:r w:rsidRPr="00496A73">
        <w:rPr>
          <w:sz w:val="32"/>
          <w:szCs w:val="32"/>
          <w:lang w:eastAsia="en-CA"/>
        </w:rPr>
        <w:t xml:space="preserve">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DBMS_OUTPUT.PUT_LINE('Summer Term');</w:t>
      </w:r>
    </w:p>
    <w:p w14:paraId="64B4538B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ELSE</w:t>
      </w:r>
      <w:r w:rsidRPr="00496A73">
        <w:rPr>
          <w:sz w:val="32"/>
          <w:szCs w:val="32"/>
          <w:lang w:eastAsia="en-CA"/>
        </w:rPr>
        <w:t xml:space="preserve"> DBMS_OUTPUT.PUT_LINE('Wrong Value');</w:t>
      </w:r>
    </w:p>
    <w:p w14:paraId="74F5DAEA" w14:textId="1823D182" w:rsidR="00496A73" w:rsidRPr="005C3F4E" w:rsidRDefault="00496A73" w:rsidP="00496A73">
      <w:pPr>
        <w:rPr>
          <w:sz w:val="32"/>
          <w:szCs w:val="32"/>
          <w:lang w:eastAsia="en-CA"/>
        </w:rPr>
      </w:pPr>
      <w:r w:rsidRPr="00496A73">
        <w:rPr>
          <w:sz w:val="32"/>
          <w:szCs w:val="32"/>
          <w:lang w:eastAsia="en-CA"/>
        </w:rPr>
        <w:t xml:space="preserve">  </w:t>
      </w:r>
      <w:r w:rsidRPr="00496A73">
        <w:rPr>
          <w:b/>
          <w:bCs/>
          <w:sz w:val="32"/>
          <w:szCs w:val="32"/>
          <w:lang w:eastAsia="en-CA"/>
        </w:rPr>
        <w:t>END CASE</w:t>
      </w:r>
      <w:r w:rsidRPr="00496A73">
        <w:rPr>
          <w:sz w:val="32"/>
          <w:szCs w:val="32"/>
          <w:lang w:eastAsia="en-CA"/>
        </w:rPr>
        <w:t>;</w:t>
      </w:r>
    </w:p>
    <w:p w14:paraId="31291629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</w:p>
    <w:p w14:paraId="16DC3C3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END</w:t>
      </w:r>
      <w:r w:rsidRPr="00496A73">
        <w:rPr>
          <w:sz w:val="32"/>
          <w:szCs w:val="32"/>
          <w:lang w:eastAsia="en-CA"/>
        </w:rPr>
        <w:t>;</w:t>
      </w:r>
    </w:p>
    <w:p w14:paraId="352064C5" w14:textId="6619C3C9" w:rsidR="00496A73" w:rsidRDefault="00496A73" w:rsidP="00496A73">
      <w:pPr>
        <w:rPr>
          <w:lang w:val="en-CA" w:eastAsia="en-CA"/>
        </w:rPr>
      </w:pPr>
    </w:p>
    <w:p w14:paraId="0578D1A9" w14:textId="070FF97E" w:rsidR="00496A73" w:rsidRDefault="00496A73" w:rsidP="00496A73">
      <w:pPr>
        <w:rPr>
          <w:lang w:val="en-CA" w:eastAsia="en-CA"/>
        </w:rPr>
      </w:pPr>
    </w:p>
    <w:p w14:paraId="0AE319FD" w14:textId="4568AFC3" w:rsidR="00496A73" w:rsidRDefault="00496A73" w:rsidP="00496A73">
      <w:pPr>
        <w:rPr>
          <w:lang w:val="en-CA" w:eastAsia="en-CA"/>
        </w:rPr>
      </w:pPr>
    </w:p>
    <w:p w14:paraId="13F8396F" w14:textId="77777777" w:rsidR="00496A73" w:rsidRPr="00496A73" w:rsidRDefault="00496A73" w:rsidP="00496A73">
      <w:pPr>
        <w:rPr>
          <w:b/>
          <w:bCs/>
          <w:lang w:eastAsia="en-CA"/>
        </w:rPr>
      </w:pPr>
      <w:r w:rsidRPr="00496A73">
        <w:rPr>
          <w:b/>
          <w:bCs/>
          <w:lang w:eastAsia="en-CA"/>
        </w:rPr>
        <w:t>OUTPUT:</w:t>
      </w:r>
    </w:p>
    <w:p w14:paraId="34C01870" w14:textId="40240873" w:rsidR="00496A73" w:rsidRPr="00496A73" w:rsidRDefault="00496A73" w:rsidP="00496A73">
      <w:pPr>
        <w:rPr>
          <w:lang w:eastAsia="en-CA"/>
        </w:rPr>
      </w:pPr>
      <w:r w:rsidRPr="00496A73">
        <w:rPr>
          <w:lang w:eastAsia="en-CA"/>
        </w:rPr>
        <w:t>Summer Term</w:t>
      </w:r>
      <w:r w:rsidR="00A84517">
        <w:rPr>
          <w:lang w:eastAsia="en-CA"/>
        </w:rPr>
        <w:t xml:space="preserve">    </w:t>
      </w:r>
      <w:r w:rsidR="00A84517">
        <w:rPr>
          <w:lang w:eastAsia="en-CA"/>
        </w:rPr>
        <w:sym w:font="Wingdings" w:char="F0E7"/>
      </w:r>
      <w:r w:rsidR="00A84517">
        <w:rPr>
          <w:lang w:eastAsia="en-CA"/>
        </w:rPr>
        <w:t xml:space="preserve"> </w:t>
      </w:r>
    </w:p>
    <w:p w14:paraId="4876549B" w14:textId="77777777" w:rsidR="00496A73" w:rsidRPr="00496A73" w:rsidRDefault="00496A73" w:rsidP="00496A73">
      <w:pPr>
        <w:rPr>
          <w:lang w:eastAsia="en-CA"/>
        </w:rPr>
      </w:pPr>
    </w:p>
    <w:p w14:paraId="7E98A8EE" w14:textId="77777777" w:rsidR="00496A73" w:rsidRPr="00496A73" w:rsidRDefault="00496A73" w:rsidP="00496A73">
      <w:pPr>
        <w:rPr>
          <w:lang w:eastAsia="en-CA"/>
        </w:rPr>
      </w:pPr>
      <w:r w:rsidRPr="00496A73">
        <w:rPr>
          <w:lang w:eastAsia="en-CA"/>
        </w:rPr>
        <w:t>PL/SQL procedure successfully completed.</w:t>
      </w:r>
    </w:p>
    <w:p w14:paraId="5C2BB629" w14:textId="69754FE9" w:rsidR="00496A73" w:rsidRDefault="00496A73" w:rsidP="00496A73">
      <w:pPr>
        <w:rPr>
          <w:lang w:val="en-CA" w:eastAsia="en-CA"/>
        </w:rPr>
      </w:pPr>
    </w:p>
    <w:p w14:paraId="5487966E" w14:textId="70A2CC4E" w:rsidR="005C3F4E" w:rsidRDefault="005C3F4E" w:rsidP="00496A73">
      <w:pPr>
        <w:rPr>
          <w:lang w:val="en-CA" w:eastAsia="en-CA"/>
        </w:rPr>
      </w:pPr>
    </w:p>
    <w:p w14:paraId="57EFC443" w14:textId="77777777" w:rsidR="00A84517" w:rsidRDefault="005C3F4E" w:rsidP="005C3F4E">
      <w:pPr>
        <w:pStyle w:val="Heading1"/>
      </w:pPr>
      <w:r>
        <w:t>Same using IF ELSEIF</w:t>
      </w:r>
    </w:p>
    <w:p w14:paraId="3084BE14" w14:textId="6A69CEAC" w:rsidR="005C3F4E" w:rsidRPr="00A84517" w:rsidRDefault="00A84517" w:rsidP="00A84517">
      <w:pPr>
        <w:pStyle w:val="Heading1"/>
        <w:spacing w:before="0"/>
        <w:rPr>
          <w:sz w:val="16"/>
          <w:szCs w:val="16"/>
        </w:rPr>
      </w:pPr>
      <w:r w:rsidRPr="00A84517">
        <w:rPr>
          <w:sz w:val="16"/>
          <w:szCs w:val="16"/>
        </w:rPr>
        <w:t>(27)</w:t>
      </w:r>
      <w:r w:rsidR="005C3F4E" w:rsidRPr="00A84517">
        <w:rPr>
          <w:sz w:val="16"/>
          <w:szCs w:val="16"/>
        </w:rPr>
        <w:br/>
      </w:r>
    </w:p>
    <w:p w14:paraId="228059A9" w14:textId="5F082647" w:rsidR="00F802EB" w:rsidRDefault="00F802EB" w:rsidP="005C3F4E">
      <w:pPr>
        <w:rPr>
          <w:lang w:eastAsia="en-CA"/>
        </w:rPr>
      </w:pPr>
      <w:r>
        <w:rPr>
          <w:lang w:eastAsia="en-CA"/>
        </w:rPr>
        <w:t>Look on slide 27</w:t>
      </w:r>
    </w:p>
    <w:p w14:paraId="56B15B84" w14:textId="77777777" w:rsidR="00F802EB" w:rsidRDefault="00F802EB">
      <w:pPr>
        <w:rPr>
          <w:lang w:eastAsia="en-CA"/>
        </w:rPr>
      </w:pPr>
      <w:r>
        <w:rPr>
          <w:lang w:eastAsia="en-CA"/>
        </w:rPr>
        <w:br w:type="page"/>
      </w:r>
    </w:p>
    <w:p w14:paraId="735A01E8" w14:textId="5590B630" w:rsidR="005C3F4E" w:rsidRDefault="00F802EB" w:rsidP="005C3F4E">
      <w:pPr>
        <w:rPr>
          <w:lang w:eastAsia="en-CA"/>
        </w:rPr>
      </w:pPr>
      <w:r>
        <w:rPr>
          <w:lang w:eastAsia="en-CA"/>
        </w:rPr>
        <w:lastRenderedPageBreak/>
        <w:t>EXAMPLE of INPUT from user</w:t>
      </w:r>
    </w:p>
    <w:p w14:paraId="2BAA44B4" w14:textId="3E1A6B22" w:rsidR="00F802EB" w:rsidRDefault="00F802EB" w:rsidP="005C3F4E">
      <w:pPr>
        <w:rPr>
          <w:lang w:eastAsia="en-CA"/>
        </w:rPr>
      </w:pPr>
    </w:p>
    <w:p w14:paraId="168CC49B" w14:textId="1BB6AFBF" w:rsidR="00F802EB" w:rsidRDefault="00F802EB" w:rsidP="005C3F4E">
      <w:pPr>
        <w:rPr>
          <w:lang w:eastAsia="en-CA"/>
        </w:rPr>
      </w:pPr>
      <w:r>
        <w:rPr>
          <w:lang w:eastAsia="en-CA"/>
        </w:rPr>
        <w:t>/* begin comments with this will save the – every line</w:t>
      </w:r>
    </w:p>
    <w:p w14:paraId="2D38BA38" w14:textId="6A6AADF9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Write a store procedure that gets an integer number and prints</w:t>
      </w:r>
    </w:p>
    <w:p w14:paraId="744CBCA0" w14:textId="53DCC2B1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the number is even........</w:t>
      </w:r>
    </w:p>
    <w:p w14:paraId="50F8DEAF" w14:textId="5725F44A" w:rsidR="00F802EB" w:rsidRDefault="00F802EB" w:rsidP="00F802EB">
      <w:pPr>
        <w:rPr>
          <w:lang w:eastAsia="en-CA"/>
        </w:rPr>
      </w:pPr>
      <w:r>
        <w:rPr>
          <w:lang w:eastAsia="en-CA"/>
        </w:rPr>
        <w:t>*/ end with this</w:t>
      </w:r>
    </w:p>
    <w:p w14:paraId="66199B9D" w14:textId="77777777" w:rsidR="00F802EB" w:rsidRDefault="00F802EB" w:rsidP="00F802EB">
      <w:pPr>
        <w:rPr>
          <w:lang w:eastAsia="en-CA"/>
        </w:rPr>
      </w:pPr>
    </w:p>
    <w:p w14:paraId="3EED2E80" w14:textId="3A35955E" w:rsidR="00F802EB" w:rsidRPr="00A72DDC" w:rsidRDefault="00F802EB" w:rsidP="00F802EB">
      <w:pPr>
        <w:rPr>
          <w:b/>
          <w:bCs/>
          <w:u w:val="single"/>
          <w:lang w:eastAsia="en-CA"/>
        </w:rPr>
      </w:pPr>
      <w:r w:rsidRPr="00A72DDC">
        <w:rPr>
          <w:b/>
          <w:bCs/>
          <w:u w:val="single"/>
          <w:lang w:eastAsia="en-CA"/>
        </w:rPr>
        <w:t>set serveroutput ON;</w:t>
      </w:r>
      <w:r w:rsidR="00A72DDC" w:rsidRPr="00A72DDC">
        <w:rPr>
          <w:b/>
          <w:bCs/>
          <w:u w:val="single"/>
          <w:lang w:eastAsia="en-CA"/>
        </w:rPr>
        <w:t xml:space="preserve">   -- DO NOT forget to do this at start of session</w:t>
      </w:r>
    </w:p>
    <w:p w14:paraId="170BF512" w14:textId="77777777" w:rsidR="00F802EB" w:rsidRDefault="00F802EB" w:rsidP="00F802EB">
      <w:pPr>
        <w:rPr>
          <w:lang w:eastAsia="en-CA"/>
        </w:rPr>
      </w:pPr>
    </w:p>
    <w:p w14:paraId="2C1DBF64" w14:textId="31CEFBA0" w:rsidR="00F802EB" w:rsidRDefault="00F802EB" w:rsidP="00F802EB">
      <w:pPr>
        <w:rPr>
          <w:lang w:eastAsia="en-CA"/>
        </w:rPr>
      </w:pPr>
      <w:r>
        <w:rPr>
          <w:lang w:eastAsia="en-CA"/>
        </w:rPr>
        <w:t>CREATE OR REPLACE PROCEDURE  evenodd  (instuff in number)</w:t>
      </w:r>
    </w:p>
    <w:p w14:paraId="0C441F78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as</w:t>
      </w:r>
    </w:p>
    <w:p w14:paraId="2C7804A7" w14:textId="77777777" w:rsidR="00F802EB" w:rsidRDefault="00F802EB" w:rsidP="00F802EB">
      <w:pPr>
        <w:rPr>
          <w:lang w:eastAsia="en-CA"/>
        </w:rPr>
      </w:pPr>
    </w:p>
    <w:p w14:paraId="13574E24" w14:textId="6408142B" w:rsidR="00F802EB" w:rsidRDefault="00F802EB" w:rsidP="00F802EB">
      <w:pPr>
        <w:rPr>
          <w:lang w:eastAsia="en-CA"/>
        </w:rPr>
      </w:pPr>
      <w:r>
        <w:rPr>
          <w:lang w:eastAsia="en-CA"/>
        </w:rPr>
        <w:t>BEGIN</w:t>
      </w:r>
    </w:p>
    <w:p w14:paraId="24FAA92A" w14:textId="77777777" w:rsidR="00F802EB" w:rsidRDefault="00F802EB" w:rsidP="00F802EB">
      <w:pPr>
        <w:rPr>
          <w:lang w:eastAsia="en-CA"/>
        </w:rPr>
      </w:pPr>
    </w:p>
    <w:p w14:paraId="175D7BE5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 xml:space="preserve">if mod(instuff, 2) = 0 </w:t>
      </w:r>
    </w:p>
    <w:p w14:paraId="7866B83C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ab/>
        <w:t>then dbms_output.put_line('The number is even!');</w:t>
      </w:r>
    </w:p>
    <w:p w14:paraId="17B6D0E8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 xml:space="preserve">else </w:t>
      </w:r>
    </w:p>
    <w:p w14:paraId="5B79188A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ab/>
        <w:t>dbms_output.put_line('The number is odd!');</w:t>
      </w:r>
    </w:p>
    <w:p w14:paraId="13F085B5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end if;</w:t>
      </w:r>
    </w:p>
    <w:p w14:paraId="090FBEC3" w14:textId="77777777" w:rsidR="00F802EB" w:rsidRDefault="00F802EB" w:rsidP="00F802EB">
      <w:pPr>
        <w:rPr>
          <w:lang w:eastAsia="en-CA"/>
        </w:rPr>
      </w:pPr>
    </w:p>
    <w:p w14:paraId="563F24BC" w14:textId="4FAABC56" w:rsidR="00F802EB" w:rsidRDefault="00F802EB" w:rsidP="00F802EB">
      <w:pPr>
        <w:rPr>
          <w:lang w:eastAsia="en-CA"/>
        </w:rPr>
      </w:pPr>
      <w:r>
        <w:rPr>
          <w:lang w:eastAsia="en-CA"/>
        </w:rPr>
        <w:t>END evenodd;</w:t>
      </w:r>
    </w:p>
    <w:p w14:paraId="4F7126A6" w14:textId="77777777" w:rsidR="00F802EB" w:rsidRDefault="00F802EB" w:rsidP="00F802EB">
      <w:pPr>
        <w:rPr>
          <w:lang w:eastAsia="en-CA"/>
        </w:rPr>
      </w:pPr>
    </w:p>
    <w:p w14:paraId="42E48CCA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--</w:t>
      </w:r>
      <w:r w:rsidRPr="00F802EB">
        <w:rPr>
          <w:highlight w:val="yellow"/>
          <w:lang w:eastAsia="en-CA"/>
        </w:rPr>
        <w:t>execution statement taking an input from user and passing it to the procedure</w:t>
      </w:r>
    </w:p>
    <w:p w14:paraId="54F9FD18" w14:textId="10EA6F39" w:rsidR="00F802EB" w:rsidRDefault="00F802EB" w:rsidP="00F802EB">
      <w:pPr>
        <w:rPr>
          <w:lang w:eastAsia="en-CA"/>
        </w:rPr>
      </w:pPr>
      <w:r>
        <w:rPr>
          <w:lang w:eastAsia="en-CA"/>
        </w:rPr>
        <w:t>BEGIN</w:t>
      </w:r>
    </w:p>
    <w:p w14:paraId="156F6826" w14:textId="2F81F146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evenodd(&amp;input);  -- asks for input from user</w:t>
      </w:r>
    </w:p>
    <w:p w14:paraId="2B2F7BB7" w14:textId="6DFB38E4" w:rsidR="00F802EB" w:rsidRDefault="00F802EB" w:rsidP="00F802EB">
      <w:pPr>
        <w:rPr>
          <w:lang w:eastAsia="en-CA"/>
        </w:rPr>
      </w:pPr>
      <w:r>
        <w:rPr>
          <w:lang w:eastAsia="en-CA"/>
        </w:rPr>
        <w:t>end;</w:t>
      </w:r>
    </w:p>
    <w:p w14:paraId="6014C0E0" w14:textId="17383BC7" w:rsidR="005C3F4E" w:rsidRDefault="005C3F4E" w:rsidP="005C3F4E">
      <w:pPr>
        <w:rPr>
          <w:lang w:eastAsia="en-CA"/>
        </w:rPr>
      </w:pPr>
    </w:p>
    <w:p w14:paraId="6359F212" w14:textId="71DB2F04" w:rsidR="00F802EB" w:rsidRDefault="00F802EB">
      <w:pPr>
        <w:rPr>
          <w:lang w:eastAsia="en-CA"/>
        </w:rPr>
      </w:pPr>
      <w:r>
        <w:rPr>
          <w:lang w:eastAsia="en-CA"/>
        </w:rPr>
        <w:br w:type="page"/>
      </w:r>
    </w:p>
    <w:p w14:paraId="00A7AE75" w14:textId="77777777" w:rsidR="005C3F4E" w:rsidRDefault="005C3F4E" w:rsidP="005C3F4E">
      <w:pPr>
        <w:rPr>
          <w:lang w:eastAsia="en-CA"/>
        </w:rPr>
      </w:pPr>
    </w:p>
    <w:p w14:paraId="373F487D" w14:textId="378A606E" w:rsidR="005C3F4E" w:rsidRPr="005C3F4E" w:rsidRDefault="005C3F4E" w:rsidP="005C3F4E">
      <w:pPr>
        <w:rPr>
          <w:sz w:val="144"/>
          <w:szCs w:val="144"/>
          <w:lang w:eastAsia="en-CA"/>
        </w:rPr>
      </w:pPr>
      <w:r w:rsidRPr="005C3F4E">
        <w:rPr>
          <w:sz w:val="144"/>
          <w:szCs w:val="144"/>
          <w:lang w:eastAsia="en-CA"/>
        </w:rPr>
        <w:t>The END</w:t>
      </w:r>
    </w:p>
    <w:p w14:paraId="72C21D3E" w14:textId="1BE8D2C1" w:rsidR="005C3F4E" w:rsidRDefault="005C3F4E" w:rsidP="005C3F4E">
      <w:pPr>
        <w:rPr>
          <w:lang w:eastAsia="en-CA"/>
        </w:rPr>
      </w:pPr>
    </w:p>
    <w:p w14:paraId="4DE9FA13" w14:textId="242B7B14" w:rsidR="005C3F4E" w:rsidRDefault="005C3F4E" w:rsidP="005C3F4E">
      <w:pPr>
        <w:rPr>
          <w:lang w:eastAsia="en-CA"/>
        </w:rPr>
      </w:pPr>
    </w:p>
    <w:p w14:paraId="331D6F61" w14:textId="0B46B029" w:rsidR="005C3F4E" w:rsidRDefault="005C3F4E" w:rsidP="005C3F4E">
      <w:pPr>
        <w:rPr>
          <w:lang w:eastAsia="en-CA"/>
        </w:rPr>
      </w:pPr>
    </w:p>
    <w:p w14:paraId="31E0D928" w14:textId="19F79938" w:rsidR="005C3F4E" w:rsidRDefault="005C3F4E" w:rsidP="005C3F4E">
      <w:pPr>
        <w:rPr>
          <w:lang w:eastAsia="en-CA"/>
        </w:rPr>
      </w:pPr>
    </w:p>
    <w:p w14:paraId="4ABDA9F9" w14:textId="692E8AE0" w:rsidR="005C3F4E" w:rsidRDefault="005C3F4E" w:rsidP="005C3F4E">
      <w:pPr>
        <w:rPr>
          <w:lang w:eastAsia="en-CA"/>
        </w:rPr>
      </w:pPr>
    </w:p>
    <w:p w14:paraId="39928FEA" w14:textId="46A7C3FF" w:rsidR="005C3F4E" w:rsidRDefault="005C3F4E" w:rsidP="005C3F4E">
      <w:pPr>
        <w:rPr>
          <w:lang w:eastAsia="en-CA"/>
        </w:rPr>
      </w:pPr>
    </w:p>
    <w:p w14:paraId="2D16EC1F" w14:textId="636D3CF9" w:rsidR="005C3F4E" w:rsidRDefault="005C3F4E" w:rsidP="005C3F4E">
      <w:pPr>
        <w:rPr>
          <w:lang w:eastAsia="en-CA"/>
        </w:rPr>
      </w:pPr>
    </w:p>
    <w:p w14:paraId="70C902E2" w14:textId="6A807D8D" w:rsidR="005C3F4E" w:rsidRDefault="005C3F4E" w:rsidP="005C3F4E">
      <w:pPr>
        <w:rPr>
          <w:lang w:eastAsia="en-CA"/>
        </w:rPr>
      </w:pPr>
    </w:p>
    <w:p w14:paraId="5E5D8853" w14:textId="4543CCE4" w:rsidR="005C3F4E" w:rsidRDefault="005C3F4E" w:rsidP="005C3F4E">
      <w:pPr>
        <w:rPr>
          <w:lang w:eastAsia="en-CA"/>
        </w:rPr>
      </w:pPr>
    </w:p>
    <w:p w14:paraId="55182084" w14:textId="19A4520E" w:rsidR="005C3F4E" w:rsidRDefault="005C3F4E" w:rsidP="005C3F4E">
      <w:pPr>
        <w:rPr>
          <w:lang w:eastAsia="en-CA"/>
        </w:rPr>
      </w:pPr>
    </w:p>
    <w:p w14:paraId="4FEC9E5B" w14:textId="4383D689" w:rsidR="005C3F4E" w:rsidRDefault="005C3F4E" w:rsidP="005C3F4E">
      <w:pPr>
        <w:rPr>
          <w:lang w:eastAsia="en-CA"/>
        </w:rPr>
      </w:pPr>
    </w:p>
    <w:p w14:paraId="33CA1891" w14:textId="6B1D417F" w:rsidR="005C3F4E" w:rsidRDefault="005C3F4E" w:rsidP="005C3F4E">
      <w:pPr>
        <w:rPr>
          <w:lang w:eastAsia="en-CA"/>
        </w:rPr>
      </w:pPr>
    </w:p>
    <w:p w14:paraId="5C66A8A2" w14:textId="696046A9" w:rsidR="005C3F4E" w:rsidRDefault="005C3F4E" w:rsidP="005C3F4E">
      <w:pPr>
        <w:rPr>
          <w:lang w:eastAsia="en-CA"/>
        </w:rPr>
      </w:pPr>
    </w:p>
    <w:p w14:paraId="2D83AC3E" w14:textId="2F73A11D" w:rsidR="005C3F4E" w:rsidRDefault="005C3F4E" w:rsidP="005C3F4E">
      <w:pPr>
        <w:rPr>
          <w:lang w:eastAsia="en-CA"/>
        </w:rPr>
      </w:pPr>
    </w:p>
    <w:p w14:paraId="01F8A02B" w14:textId="3A2541CD" w:rsidR="005C3F4E" w:rsidRDefault="005C3F4E" w:rsidP="005C3F4E">
      <w:pPr>
        <w:rPr>
          <w:lang w:eastAsia="en-CA"/>
        </w:rPr>
      </w:pPr>
    </w:p>
    <w:p w14:paraId="425A2772" w14:textId="17A82652" w:rsidR="005C3F4E" w:rsidRDefault="005C3F4E" w:rsidP="005C3F4E">
      <w:pPr>
        <w:rPr>
          <w:lang w:eastAsia="en-CA"/>
        </w:rPr>
      </w:pPr>
    </w:p>
    <w:p w14:paraId="28D2CC77" w14:textId="39FABF4E" w:rsidR="005C3F4E" w:rsidRDefault="005C3F4E" w:rsidP="005C3F4E">
      <w:pPr>
        <w:rPr>
          <w:lang w:eastAsia="en-CA"/>
        </w:rPr>
      </w:pPr>
    </w:p>
    <w:p w14:paraId="6389F783" w14:textId="3EE9572C" w:rsidR="005C3F4E" w:rsidRDefault="005C3F4E" w:rsidP="005C3F4E">
      <w:pPr>
        <w:rPr>
          <w:lang w:eastAsia="en-CA"/>
        </w:rPr>
      </w:pPr>
    </w:p>
    <w:p w14:paraId="18C2131F" w14:textId="68644175" w:rsidR="005C3F4E" w:rsidRDefault="005C3F4E" w:rsidP="005C3F4E">
      <w:pPr>
        <w:rPr>
          <w:lang w:eastAsia="en-CA"/>
        </w:rPr>
      </w:pPr>
    </w:p>
    <w:p w14:paraId="6930245B" w14:textId="76EFA4C0" w:rsidR="005C3F4E" w:rsidRDefault="005C3F4E" w:rsidP="005C3F4E">
      <w:pPr>
        <w:rPr>
          <w:lang w:eastAsia="en-CA"/>
        </w:rPr>
      </w:pPr>
    </w:p>
    <w:p w14:paraId="629056F4" w14:textId="5664BC8F" w:rsidR="005C3F4E" w:rsidRDefault="005C3F4E" w:rsidP="005C3F4E">
      <w:pPr>
        <w:rPr>
          <w:lang w:eastAsia="en-CA"/>
        </w:rPr>
      </w:pPr>
    </w:p>
    <w:p w14:paraId="71A2A5B2" w14:textId="07BB7F26" w:rsidR="005C3F4E" w:rsidRDefault="005C3F4E" w:rsidP="005C3F4E">
      <w:pPr>
        <w:rPr>
          <w:lang w:eastAsia="en-CA"/>
        </w:rPr>
      </w:pPr>
    </w:p>
    <w:p w14:paraId="3F09946B" w14:textId="6D8FAEE0" w:rsidR="005C3F4E" w:rsidRDefault="005C3F4E" w:rsidP="005C3F4E">
      <w:pPr>
        <w:rPr>
          <w:lang w:eastAsia="en-CA"/>
        </w:rPr>
      </w:pPr>
    </w:p>
    <w:p w14:paraId="3C34B7B1" w14:textId="4D77E5EE" w:rsidR="005C3F4E" w:rsidRDefault="005C3F4E" w:rsidP="005C3F4E">
      <w:pPr>
        <w:rPr>
          <w:lang w:eastAsia="en-CA"/>
        </w:rPr>
      </w:pPr>
    </w:p>
    <w:p w14:paraId="0BBCB321" w14:textId="6130C065" w:rsidR="005C3F4E" w:rsidRDefault="005C3F4E" w:rsidP="005C3F4E">
      <w:pPr>
        <w:rPr>
          <w:lang w:eastAsia="en-CA"/>
        </w:rPr>
      </w:pPr>
    </w:p>
    <w:p w14:paraId="2651C081" w14:textId="2952D83A" w:rsidR="005C3F4E" w:rsidRDefault="005C3F4E" w:rsidP="005C3F4E">
      <w:pPr>
        <w:rPr>
          <w:lang w:eastAsia="en-CA"/>
        </w:rPr>
      </w:pPr>
    </w:p>
    <w:p w14:paraId="6A3DE7DC" w14:textId="63F4C500" w:rsidR="005C3F4E" w:rsidRDefault="005C3F4E" w:rsidP="005C3F4E">
      <w:pPr>
        <w:rPr>
          <w:lang w:eastAsia="en-CA"/>
        </w:rPr>
      </w:pPr>
    </w:p>
    <w:p w14:paraId="40368849" w14:textId="071738F5" w:rsidR="005C3F4E" w:rsidRDefault="005C3F4E" w:rsidP="005C3F4E">
      <w:pPr>
        <w:rPr>
          <w:lang w:eastAsia="en-CA"/>
        </w:rPr>
      </w:pPr>
    </w:p>
    <w:p w14:paraId="20F0B9B7" w14:textId="4E11697C" w:rsidR="005C3F4E" w:rsidRDefault="005C3F4E" w:rsidP="005C3F4E">
      <w:pPr>
        <w:rPr>
          <w:lang w:eastAsia="en-CA"/>
        </w:rPr>
      </w:pPr>
    </w:p>
    <w:p w14:paraId="0D08A93E" w14:textId="20517848" w:rsidR="005C3F4E" w:rsidRDefault="005C3F4E" w:rsidP="005C3F4E">
      <w:pPr>
        <w:rPr>
          <w:lang w:eastAsia="en-CA"/>
        </w:rPr>
      </w:pPr>
    </w:p>
    <w:p w14:paraId="708023F1" w14:textId="7EEFC0D2" w:rsidR="005C3F4E" w:rsidRDefault="005C3F4E" w:rsidP="005C3F4E">
      <w:pPr>
        <w:rPr>
          <w:lang w:eastAsia="en-CA"/>
        </w:rPr>
      </w:pPr>
    </w:p>
    <w:p w14:paraId="4EC52443" w14:textId="7C0CEE6F" w:rsidR="005C3F4E" w:rsidRDefault="005C3F4E" w:rsidP="005C3F4E">
      <w:pPr>
        <w:rPr>
          <w:lang w:eastAsia="en-CA"/>
        </w:rPr>
      </w:pPr>
    </w:p>
    <w:p w14:paraId="17241F33" w14:textId="5FCD9934" w:rsidR="005C3F4E" w:rsidRDefault="005C3F4E" w:rsidP="005C3F4E">
      <w:pPr>
        <w:rPr>
          <w:lang w:eastAsia="en-CA"/>
        </w:rPr>
      </w:pPr>
    </w:p>
    <w:p w14:paraId="6D7B4A23" w14:textId="2DD81049" w:rsidR="005C3F4E" w:rsidRDefault="005C3F4E" w:rsidP="005C3F4E">
      <w:pPr>
        <w:rPr>
          <w:lang w:eastAsia="en-CA"/>
        </w:rPr>
      </w:pPr>
    </w:p>
    <w:p w14:paraId="54F585D4" w14:textId="6A1BF087" w:rsidR="005C3F4E" w:rsidRDefault="005C3F4E" w:rsidP="005C3F4E">
      <w:pPr>
        <w:rPr>
          <w:lang w:eastAsia="en-CA"/>
        </w:rPr>
      </w:pPr>
    </w:p>
    <w:p w14:paraId="4CE75511" w14:textId="61B747D6" w:rsidR="005C3F4E" w:rsidRDefault="005C3F4E" w:rsidP="005C3F4E">
      <w:pPr>
        <w:rPr>
          <w:lang w:eastAsia="en-CA"/>
        </w:rPr>
      </w:pPr>
    </w:p>
    <w:p w14:paraId="4F4BD4B4" w14:textId="2B2BCFD0" w:rsidR="005C3F4E" w:rsidRDefault="005C3F4E" w:rsidP="005C3F4E">
      <w:pPr>
        <w:rPr>
          <w:lang w:eastAsia="en-CA"/>
        </w:rPr>
      </w:pPr>
    </w:p>
    <w:p w14:paraId="4AD030E9" w14:textId="2FF12606" w:rsidR="005C3F4E" w:rsidRDefault="005C3F4E" w:rsidP="005C3F4E">
      <w:pPr>
        <w:rPr>
          <w:lang w:eastAsia="en-CA"/>
        </w:rPr>
      </w:pPr>
    </w:p>
    <w:p w14:paraId="514C83AE" w14:textId="7F647955" w:rsidR="005C3F4E" w:rsidRDefault="005C3F4E" w:rsidP="005C3F4E">
      <w:pPr>
        <w:rPr>
          <w:lang w:eastAsia="en-CA"/>
        </w:rPr>
      </w:pPr>
    </w:p>
    <w:p w14:paraId="4C8FAAE3" w14:textId="3E9BADCB" w:rsidR="005C3F4E" w:rsidRDefault="005C3F4E" w:rsidP="005C3F4E">
      <w:pPr>
        <w:rPr>
          <w:lang w:eastAsia="en-CA"/>
        </w:rPr>
      </w:pPr>
    </w:p>
    <w:p w14:paraId="75670ABA" w14:textId="0D137470" w:rsidR="005C3F4E" w:rsidRDefault="005C3F4E" w:rsidP="005C3F4E">
      <w:pPr>
        <w:rPr>
          <w:lang w:eastAsia="en-CA"/>
        </w:rPr>
      </w:pPr>
    </w:p>
    <w:p w14:paraId="3E66B1B2" w14:textId="04BBDEAC" w:rsidR="005C3F4E" w:rsidRDefault="005C3F4E" w:rsidP="005C3F4E">
      <w:pPr>
        <w:rPr>
          <w:lang w:eastAsia="en-CA"/>
        </w:rPr>
      </w:pPr>
    </w:p>
    <w:p w14:paraId="365A1A44" w14:textId="77777777" w:rsidR="005C3F4E" w:rsidRPr="005C3F4E" w:rsidRDefault="005C3F4E" w:rsidP="005C3F4E">
      <w:pPr>
        <w:rPr>
          <w:lang w:eastAsia="en-CA"/>
        </w:rPr>
      </w:pPr>
    </w:p>
    <w:p w14:paraId="010A1FD7" w14:textId="77777777" w:rsidR="005C3F4E" w:rsidRPr="00496A73" w:rsidRDefault="005C3F4E" w:rsidP="00496A73">
      <w:pPr>
        <w:rPr>
          <w:lang w:val="en-CA" w:eastAsia="en-CA"/>
        </w:rPr>
      </w:pPr>
    </w:p>
    <w:sectPr w:rsidR="005C3F4E" w:rsidRPr="00496A73" w:rsidSect="00C77A1C">
      <w:footerReference w:type="default" r:id="rId9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3D2E9" w14:textId="77777777" w:rsidR="008E555A" w:rsidRDefault="008E555A" w:rsidP="00B96716">
      <w:r>
        <w:separator/>
      </w:r>
    </w:p>
  </w:endnote>
  <w:endnote w:type="continuationSeparator" w:id="0">
    <w:p w14:paraId="345658B7" w14:textId="77777777" w:rsidR="008E555A" w:rsidRDefault="008E555A" w:rsidP="00B96716">
      <w:r>
        <w:continuationSeparator/>
      </w:r>
    </w:p>
  </w:endnote>
  <w:endnote w:type="continuationNotice" w:id="1">
    <w:p w14:paraId="70663288" w14:textId="77777777" w:rsidR="008E555A" w:rsidRDefault="008E55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836F" w14:textId="4DFC9E96" w:rsidR="003B3E53" w:rsidRPr="00CD1E8B" w:rsidRDefault="003B3E53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25 October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2A591EDB" w14:textId="77777777" w:rsidR="003B3E53" w:rsidRDefault="003B3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7DCEE" w14:textId="77777777" w:rsidR="008E555A" w:rsidRDefault="008E555A" w:rsidP="00B96716">
      <w:r>
        <w:separator/>
      </w:r>
    </w:p>
  </w:footnote>
  <w:footnote w:type="continuationSeparator" w:id="0">
    <w:p w14:paraId="1AC8013F" w14:textId="77777777" w:rsidR="008E555A" w:rsidRDefault="008E555A" w:rsidP="00B96716">
      <w:r>
        <w:continuationSeparator/>
      </w:r>
    </w:p>
  </w:footnote>
  <w:footnote w:type="continuationNotice" w:id="1">
    <w:p w14:paraId="29D9433E" w14:textId="77777777" w:rsidR="008E555A" w:rsidRDefault="008E55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0C32"/>
    <w:multiLevelType w:val="multilevel"/>
    <w:tmpl w:val="2D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465DA"/>
    <w:multiLevelType w:val="multilevel"/>
    <w:tmpl w:val="43A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683"/>
    <w:multiLevelType w:val="multilevel"/>
    <w:tmpl w:val="FD4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A4EE6"/>
    <w:multiLevelType w:val="hybridMultilevel"/>
    <w:tmpl w:val="14BCEFFA"/>
    <w:lvl w:ilvl="0" w:tplc="E40AE4C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28341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8A86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50E6B4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DE6B9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7A921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E26EE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8EB9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A73E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D980AEC"/>
    <w:multiLevelType w:val="multilevel"/>
    <w:tmpl w:val="7B7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5663"/>
    <w:multiLevelType w:val="hybridMultilevel"/>
    <w:tmpl w:val="A8A66C46"/>
    <w:lvl w:ilvl="0" w:tplc="3C9E0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CD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84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F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6C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0F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85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C5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88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2B28A6"/>
    <w:multiLevelType w:val="multilevel"/>
    <w:tmpl w:val="631C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B7CE5"/>
    <w:multiLevelType w:val="hybridMultilevel"/>
    <w:tmpl w:val="C2109546"/>
    <w:lvl w:ilvl="0" w:tplc="34644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BFAA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862BC2">
      <w:numFmt w:val="none"/>
      <w:lvlText w:val=""/>
      <w:lvlJc w:val="left"/>
      <w:pPr>
        <w:tabs>
          <w:tab w:val="num" w:pos="360"/>
        </w:tabs>
      </w:pPr>
    </w:lvl>
    <w:lvl w:ilvl="3" w:tplc="1204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67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8B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0A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48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2B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D542EA"/>
    <w:multiLevelType w:val="multilevel"/>
    <w:tmpl w:val="B73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47A7E"/>
    <w:multiLevelType w:val="multilevel"/>
    <w:tmpl w:val="256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112F2"/>
    <w:multiLevelType w:val="multilevel"/>
    <w:tmpl w:val="245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F75F1"/>
    <w:multiLevelType w:val="multilevel"/>
    <w:tmpl w:val="F634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B501E"/>
    <w:multiLevelType w:val="multilevel"/>
    <w:tmpl w:val="BE5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50D9D"/>
    <w:multiLevelType w:val="multilevel"/>
    <w:tmpl w:val="E71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13"/>
  </w:num>
  <w:num w:numId="10">
    <w:abstractNumId w:val="8"/>
  </w:num>
  <w:num w:numId="11">
    <w:abstractNumId w:val="4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attachedTemplate r:id="rId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2D"/>
    <w:rsid w:val="000C0873"/>
    <w:rsid w:val="000C4FFC"/>
    <w:rsid w:val="000D2651"/>
    <w:rsid w:val="000F2B70"/>
    <w:rsid w:val="00123249"/>
    <w:rsid w:val="00135590"/>
    <w:rsid w:val="00192620"/>
    <w:rsid w:val="001A7FA5"/>
    <w:rsid w:val="001D7D2C"/>
    <w:rsid w:val="00202F0D"/>
    <w:rsid w:val="002047C5"/>
    <w:rsid w:val="00223CA2"/>
    <w:rsid w:val="0027195E"/>
    <w:rsid w:val="00285DD0"/>
    <w:rsid w:val="002A4E0D"/>
    <w:rsid w:val="002C0422"/>
    <w:rsid w:val="002E0602"/>
    <w:rsid w:val="002E7BEF"/>
    <w:rsid w:val="00324E6C"/>
    <w:rsid w:val="0035705A"/>
    <w:rsid w:val="00380BCA"/>
    <w:rsid w:val="00384DBB"/>
    <w:rsid w:val="003B3E53"/>
    <w:rsid w:val="003C0292"/>
    <w:rsid w:val="003E6C5A"/>
    <w:rsid w:val="00404428"/>
    <w:rsid w:val="004466A1"/>
    <w:rsid w:val="0046595F"/>
    <w:rsid w:val="00493559"/>
    <w:rsid w:val="00496A73"/>
    <w:rsid w:val="004A3DB7"/>
    <w:rsid w:val="004B03D3"/>
    <w:rsid w:val="004B6A0C"/>
    <w:rsid w:val="00544309"/>
    <w:rsid w:val="00550722"/>
    <w:rsid w:val="005B4DAD"/>
    <w:rsid w:val="005C3F4E"/>
    <w:rsid w:val="00600A2D"/>
    <w:rsid w:val="006251A1"/>
    <w:rsid w:val="00662B83"/>
    <w:rsid w:val="006710DF"/>
    <w:rsid w:val="006973E7"/>
    <w:rsid w:val="006A7351"/>
    <w:rsid w:val="006C19B9"/>
    <w:rsid w:val="006E3B3B"/>
    <w:rsid w:val="00784984"/>
    <w:rsid w:val="007B356A"/>
    <w:rsid w:val="007E2261"/>
    <w:rsid w:val="007F48B4"/>
    <w:rsid w:val="007F5E79"/>
    <w:rsid w:val="00821E94"/>
    <w:rsid w:val="00825027"/>
    <w:rsid w:val="00842D35"/>
    <w:rsid w:val="0088234B"/>
    <w:rsid w:val="0088330A"/>
    <w:rsid w:val="008B7B5C"/>
    <w:rsid w:val="008E1FCD"/>
    <w:rsid w:val="008E555A"/>
    <w:rsid w:val="009055BE"/>
    <w:rsid w:val="00937405"/>
    <w:rsid w:val="00943C0B"/>
    <w:rsid w:val="00954CC3"/>
    <w:rsid w:val="00955299"/>
    <w:rsid w:val="0098744E"/>
    <w:rsid w:val="009C50E3"/>
    <w:rsid w:val="00A2446E"/>
    <w:rsid w:val="00A45B52"/>
    <w:rsid w:val="00A52BA3"/>
    <w:rsid w:val="00A72DDC"/>
    <w:rsid w:val="00A84517"/>
    <w:rsid w:val="00A95473"/>
    <w:rsid w:val="00AA6F55"/>
    <w:rsid w:val="00B11188"/>
    <w:rsid w:val="00B25A38"/>
    <w:rsid w:val="00B509C2"/>
    <w:rsid w:val="00B66CA4"/>
    <w:rsid w:val="00B7019A"/>
    <w:rsid w:val="00B840FE"/>
    <w:rsid w:val="00B96716"/>
    <w:rsid w:val="00B968C9"/>
    <w:rsid w:val="00BF0409"/>
    <w:rsid w:val="00C218F0"/>
    <w:rsid w:val="00C23C4D"/>
    <w:rsid w:val="00C468BF"/>
    <w:rsid w:val="00C47DBF"/>
    <w:rsid w:val="00C77A1C"/>
    <w:rsid w:val="00CD0754"/>
    <w:rsid w:val="00CD1E8B"/>
    <w:rsid w:val="00D67720"/>
    <w:rsid w:val="00D908D8"/>
    <w:rsid w:val="00DD56B6"/>
    <w:rsid w:val="00E4718B"/>
    <w:rsid w:val="00E52CFF"/>
    <w:rsid w:val="00E634A7"/>
    <w:rsid w:val="00E7482D"/>
    <w:rsid w:val="00E81A10"/>
    <w:rsid w:val="00E832D4"/>
    <w:rsid w:val="00EA6F57"/>
    <w:rsid w:val="00EB7830"/>
    <w:rsid w:val="00EC2CDF"/>
    <w:rsid w:val="00F13879"/>
    <w:rsid w:val="00F802EB"/>
    <w:rsid w:val="00FA002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6178C"/>
  <w15:docId w15:val="{22AB4A0D-FFFA-4736-8D73-93F28C18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4984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E74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8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82D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bold">
    <w:name w:val="bold"/>
    <w:basedOn w:val="DefaultParagraphFont"/>
    <w:rsid w:val="00E7482D"/>
  </w:style>
  <w:style w:type="character" w:styleId="HTMLCode">
    <w:name w:val="HTML Code"/>
    <w:basedOn w:val="DefaultParagraphFont"/>
    <w:uiPriority w:val="99"/>
    <w:semiHidden/>
    <w:unhideWhenUsed/>
    <w:rsid w:val="00E7482D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E7482D"/>
  </w:style>
  <w:style w:type="character" w:styleId="FollowedHyperlink">
    <w:name w:val="FollowedHyperlink"/>
    <w:basedOn w:val="DefaultParagraphFont"/>
    <w:semiHidden/>
    <w:unhideWhenUsed/>
    <w:rsid w:val="00954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339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177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207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62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580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81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0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8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6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44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00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12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76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896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9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550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9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2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3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121/LNPLS/controlstatemen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28359_01/appdev.111/b28843/tdddg_procedur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1839</TotalTime>
  <Pages>28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13</cp:revision>
  <dcterms:created xsi:type="dcterms:W3CDTF">2020-06-27T16:50:00Z</dcterms:created>
  <dcterms:modified xsi:type="dcterms:W3CDTF">2020-10-26T17:44:00Z</dcterms:modified>
</cp:coreProperties>
</file>